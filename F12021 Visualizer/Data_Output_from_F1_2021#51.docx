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795" w14:textId="77777777" w:rsidR="0093731C" w:rsidRPr="00164189" w:rsidRDefault="00CA29F8" w:rsidP="007308B5">
      <w:pPr>
        <w:pStyle w:val="Title"/>
        <w:rPr>
          <w:b/>
        </w:rPr>
      </w:pPr>
      <w:r w:rsidRPr="00164189">
        <w:rPr>
          <w:b/>
        </w:rPr>
        <w:t xml:space="preserve">Data Output from F1 </w:t>
      </w:r>
      <w:r w:rsidR="00164189">
        <w:rPr>
          <w:b/>
        </w:rPr>
        <w:t>20</w:t>
      </w:r>
      <w:r w:rsidR="00073BFD">
        <w:rPr>
          <w:b/>
        </w:rPr>
        <w:t>2</w:t>
      </w:r>
      <w:r w:rsidR="00E34E9B">
        <w:rPr>
          <w:b/>
        </w:rPr>
        <w:t>1</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6AF70DDC" w14:textId="77777777" w:rsidR="008971CF"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9352350" w:history="1">
            <w:r w:rsidR="008971CF" w:rsidRPr="00E34470">
              <w:rPr>
                <w:rStyle w:val="Hyperlink"/>
                <w:noProof/>
              </w:rPr>
              <w:t>Overview</w:t>
            </w:r>
            <w:r w:rsidR="008971CF">
              <w:rPr>
                <w:noProof/>
                <w:webHidden/>
              </w:rPr>
              <w:tab/>
            </w:r>
            <w:r>
              <w:rPr>
                <w:noProof/>
                <w:webHidden/>
              </w:rPr>
              <w:fldChar w:fldCharType="begin"/>
            </w:r>
            <w:r w:rsidR="008971CF">
              <w:rPr>
                <w:noProof/>
                <w:webHidden/>
              </w:rPr>
              <w:instrText xml:space="preserve"> PAGEREF _Toc9352350 \h </w:instrText>
            </w:r>
            <w:r>
              <w:rPr>
                <w:noProof/>
                <w:webHidden/>
              </w:rPr>
            </w:r>
            <w:r>
              <w:rPr>
                <w:noProof/>
                <w:webHidden/>
              </w:rPr>
              <w:fldChar w:fldCharType="separate"/>
            </w:r>
            <w:r w:rsidR="008971CF">
              <w:rPr>
                <w:noProof/>
                <w:webHidden/>
              </w:rPr>
              <w:t>1</w:t>
            </w:r>
            <w:r>
              <w:rPr>
                <w:noProof/>
                <w:webHidden/>
              </w:rPr>
              <w:fldChar w:fldCharType="end"/>
            </w:r>
          </w:hyperlink>
        </w:p>
        <w:p w14:paraId="22DBAB48" w14:textId="77777777" w:rsidR="008971CF" w:rsidRDefault="00E951B3">
          <w:pPr>
            <w:pStyle w:val="TOC1"/>
            <w:tabs>
              <w:tab w:val="right" w:leader="dot" w:pos="9016"/>
            </w:tabs>
            <w:rPr>
              <w:rFonts w:asciiTheme="minorHAnsi" w:eastAsiaTheme="minorEastAsia" w:hAnsiTheme="minorHAnsi" w:cstheme="minorBidi"/>
              <w:noProof/>
              <w:sz w:val="22"/>
              <w:szCs w:val="22"/>
              <w:lang w:eastAsia="en-GB"/>
            </w:rPr>
          </w:pPr>
          <w:hyperlink w:anchor="_Toc9352351" w:history="1">
            <w:r w:rsidR="008971CF" w:rsidRPr="00E34470">
              <w:rPr>
                <w:rStyle w:val="Hyperlink"/>
                <w:noProof/>
              </w:rPr>
              <w:t>Packet Information</w:t>
            </w:r>
            <w:r w:rsidR="008971CF">
              <w:rPr>
                <w:noProof/>
                <w:webHidden/>
              </w:rPr>
              <w:tab/>
            </w:r>
            <w:r w:rsidR="00A1472D">
              <w:rPr>
                <w:noProof/>
                <w:webHidden/>
              </w:rPr>
              <w:fldChar w:fldCharType="begin"/>
            </w:r>
            <w:r w:rsidR="008971CF">
              <w:rPr>
                <w:noProof/>
                <w:webHidden/>
              </w:rPr>
              <w:instrText xml:space="preserve"> PAGEREF _Toc9352351 \h </w:instrText>
            </w:r>
            <w:r w:rsidR="00A1472D">
              <w:rPr>
                <w:noProof/>
                <w:webHidden/>
              </w:rPr>
            </w:r>
            <w:r w:rsidR="00A1472D">
              <w:rPr>
                <w:noProof/>
                <w:webHidden/>
              </w:rPr>
              <w:fldChar w:fldCharType="separate"/>
            </w:r>
            <w:r w:rsidR="008971CF">
              <w:rPr>
                <w:noProof/>
                <w:webHidden/>
              </w:rPr>
              <w:t>2</w:t>
            </w:r>
            <w:r w:rsidR="00A1472D">
              <w:rPr>
                <w:noProof/>
                <w:webHidden/>
              </w:rPr>
              <w:fldChar w:fldCharType="end"/>
            </w:r>
          </w:hyperlink>
        </w:p>
        <w:p w14:paraId="6046B475" w14:textId="77777777" w:rsidR="008971CF" w:rsidRDefault="00E951B3">
          <w:pPr>
            <w:pStyle w:val="TOC1"/>
            <w:tabs>
              <w:tab w:val="right" w:leader="dot" w:pos="9016"/>
            </w:tabs>
            <w:rPr>
              <w:rFonts w:asciiTheme="minorHAnsi" w:eastAsiaTheme="minorEastAsia" w:hAnsiTheme="minorHAnsi" w:cstheme="minorBidi"/>
              <w:noProof/>
              <w:sz w:val="22"/>
              <w:szCs w:val="22"/>
              <w:lang w:eastAsia="en-GB"/>
            </w:rPr>
          </w:pPr>
          <w:hyperlink w:anchor="_Toc9352352" w:history="1">
            <w:r w:rsidR="008971CF" w:rsidRPr="00E34470">
              <w:rPr>
                <w:rStyle w:val="Hyperlink"/>
                <w:noProof/>
              </w:rPr>
              <w:t>FAQS</w:t>
            </w:r>
            <w:r w:rsidR="008971CF">
              <w:rPr>
                <w:noProof/>
                <w:webHidden/>
              </w:rPr>
              <w:tab/>
            </w:r>
            <w:r w:rsidR="00A1472D">
              <w:rPr>
                <w:noProof/>
                <w:webHidden/>
              </w:rPr>
              <w:fldChar w:fldCharType="begin"/>
            </w:r>
            <w:r w:rsidR="008971CF">
              <w:rPr>
                <w:noProof/>
                <w:webHidden/>
              </w:rPr>
              <w:instrText xml:space="preserve"> PAGEREF _Toc9352352 \h </w:instrText>
            </w:r>
            <w:r w:rsidR="00A1472D">
              <w:rPr>
                <w:noProof/>
                <w:webHidden/>
              </w:rPr>
            </w:r>
            <w:r w:rsidR="00A1472D">
              <w:rPr>
                <w:noProof/>
                <w:webHidden/>
              </w:rPr>
              <w:fldChar w:fldCharType="separate"/>
            </w:r>
            <w:r w:rsidR="008971CF">
              <w:rPr>
                <w:noProof/>
                <w:webHidden/>
              </w:rPr>
              <w:t>10</w:t>
            </w:r>
            <w:r w:rsidR="00A1472D">
              <w:rPr>
                <w:noProof/>
                <w:webHidden/>
              </w:rPr>
              <w:fldChar w:fldCharType="end"/>
            </w:r>
          </w:hyperlink>
        </w:p>
        <w:p w14:paraId="1385DB67" w14:textId="77777777" w:rsidR="008971CF" w:rsidRDefault="00E951B3">
          <w:pPr>
            <w:pStyle w:val="TOC1"/>
            <w:tabs>
              <w:tab w:val="right" w:leader="dot" w:pos="9016"/>
            </w:tabs>
            <w:rPr>
              <w:rFonts w:asciiTheme="minorHAnsi" w:eastAsiaTheme="minorEastAsia" w:hAnsiTheme="minorHAnsi" w:cstheme="minorBidi"/>
              <w:noProof/>
              <w:sz w:val="22"/>
              <w:szCs w:val="22"/>
              <w:lang w:eastAsia="en-GB"/>
            </w:rPr>
          </w:pPr>
          <w:hyperlink w:anchor="_Toc9352353" w:history="1">
            <w:r w:rsidR="008971CF" w:rsidRPr="00E34470">
              <w:rPr>
                <w:rStyle w:val="Hyperlink"/>
                <w:noProof/>
              </w:rPr>
              <w:t>Appendices</w:t>
            </w:r>
            <w:r w:rsidR="008971CF">
              <w:rPr>
                <w:noProof/>
                <w:webHidden/>
              </w:rPr>
              <w:tab/>
            </w:r>
            <w:r w:rsidR="00A1472D">
              <w:rPr>
                <w:noProof/>
                <w:webHidden/>
              </w:rPr>
              <w:fldChar w:fldCharType="begin"/>
            </w:r>
            <w:r w:rsidR="008971CF">
              <w:rPr>
                <w:noProof/>
                <w:webHidden/>
              </w:rPr>
              <w:instrText xml:space="preserve"> PAGEREF _Toc9352353 \h </w:instrText>
            </w:r>
            <w:r w:rsidR="00A1472D">
              <w:rPr>
                <w:noProof/>
                <w:webHidden/>
              </w:rPr>
            </w:r>
            <w:r w:rsidR="00A1472D">
              <w:rPr>
                <w:noProof/>
                <w:webHidden/>
              </w:rPr>
              <w:fldChar w:fldCharType="separate"/>
            </w:r>
            <w:r w:rsidR="008971CF">
              <w:rPr>
                <w:noProof/>
                <w:webHidden/>
              </w:rPr>
              <w:t>14</w:t>
            </w:r>
            <w:r w:rsidR="00A1472D">
              <w:rPr>
                <w:noProof/>
                <w:webHidden/>
              </w:rPr>
              <w:fldChar w:fldCharType="end"/>
            </w:r>
          </w:hyperlink>
        </w:p>
        <w:p w14:paraId="113EAB4E" w14:textId="77777777" w:rsidR="008971CF" w:rsidRDefault="00E951B3">
          <w:pPr>
            <w:pStyle w:val="TOC1"/>
            <w:tabs>
              <w:tab w:val="right" w:leader="dot" w:pos="9016"/>
            </w:tabs>
            <w:rPr>
              <w:rFonts w:asciiTheme="minorHAnsi" w:eastAsiaTheme="minorEastAsia" w:hAnsiTheme="minorHAnsi" w:cstheme="minorBidi"/>
              <w:noProof/>
              <w:sz w:val="22"/>
              <w:szCs w:val="22"/>
              <w:lang w:eastAsia="en-GB"/>
            </w:rPr>
          </w:pPr>
          <w:hyperlink w:anchor="_Toc9352354" w:history="1">
            <w:r w:rsidR="008971CF" w:rsidRPr="00E34470">
              <w:rPr>
                <w:rStyle w:val="Hyperlink"/>
                <w:noProof/>
              </w:rPr>
              <w:t>Legal Notice</w:t>
            </w:r>
            <w:r w:rsidR="008971CF">
              <w:rPr>
                <w:noProof/>
                <w:webHidden/>
              </w:rPr>
              <w:tab/>
            </w:r>
            <w:r w:rsidR="00A1472D">
              <w:rPr>
                <w:noProof/>
                <w:webHidden/>
              </w:rPr>
              <w:fldChar w:fldCharType="begin"/>
            </w:r>
            <w:r w:rsidR="008971CF">
              <w:rPr>
                <w:noProof/>
                <w:webHidden/>
              </w:rPr>
              <w:instrText xml:space="preserve"> PAGEREF _Toc9352354 \h </w:instrText>
            </w:r>
            <w:r w:rsidR="00A1472D">
              <w:rPr>
                <w:noProof/>
                <w:webHidden/>
              </w:rPr>
            </w:r>
            <w:r w:rsidR="00A1472D">
              <w:rPr>
                <w:noProof/>
                <w:webHidden/>
              </w:rPr>
              <w:fldChar w:fldCharType="separate"/>
            </w:r>
            <w:r w:rsidR="008971CF">
              <w:rPr>
                <w:noProof/>
                <w:webHidden/>
              </w:rPr>
              <w:t>19</w:t>
            </w:r>
            <w:r w:rsidR="00A1472D">
              <w:rPr>
                <w:noProof/>
                <w:webHidden/>
              </w:rPr>
              <w:fldChar w:fldCharType="end"/>
            </w:r>
          </w:hyperlink>
        </w:p>
        <w:p w14:paraId="2C3E7B3F" w14:textId="77777777"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9352350"/>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w:t>
      </w:r>
      <w:proofErr w:type="gramStart"/>
      <w:r>
        <w:t>e.g.</w:t>
      </w:r>
      <w:proofErr w:type="gramEnd"/>
      <w:r>
        <w:t xml:space="preserve">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17A59BF8" w:rsidR="00AE2BE5" w:rsidRPr="007308B5" w:rsidRDefault="00A4705A" w:rsidP="00A4705A">
      <w:r w:rsidRPr="00A4705A">
        <w:rPr>
          <w:b/>
          <w:bCs/>
          <w:i/>
          <w:iCs/>
        </w:rPr>
        <w:t xml:space="preserve">Note: </w:t>
      </w:r>
      <w:r w:rsidR="00AE2BE5" w:rsidRPr="00A4705A">
        <w:rPr>
          <w:i/>
          <w:iCs/>
        </w:rPr>
        <w:t>To ensure that you are using the latest specification for this game, please check our official forum page</w:t>
      </w:r>
      <w:r w:rsidR="00AE2BE5" w:rsidRPr="00A4705A">
        <w:rPr>
          <w:b/>
          <w:bCs/>
          <w:i/>
          <w:iCs/>
        </w:rPr>
        <w:t xml:space="preserve"> </w:t>
      </w:r>
      <w:hyperlink r:id="rId8" w:history="1">
        <w:r w:rsidR="00AE2BE5" w:rsidRPr="00A4705A">
          <w:rPr>
            <w:rStyle w:val="Hyperlink"/>
            <w:b/>
            <w:bCs/>
            <w:i/>
            <w:iCs/>
          </w:rPr>
          <w:t>here</w:t>
        </w:r>
      </w:hyperlink>
      <w:r>
        <w:rPr>
          <w:i/>
          <w:iCs/>
        </w:rPr>
        <w:t>.</w:t>
      </w:r>
      <w:r w:rsidR="00AE2BE5">
        <w:rPr>
          <w:i/>
          <w:iCs/>
        </w:rPr>
        <w:t xml:space="preserve"> </w:t>
      </w:r>
    </w:p>
    <w:p w14:paraId="1570AAB0" w14:textId="77777777" w:rsidR="00AE2BE5" w:rsidRDefault="00AE2BE5" w:rsidP="00AE2BE5"/>
    <w:p w14:paraId="1E50DFC1" w14:textId="44A12439" w:rsidR="00AE2BE5" w:rsidRDefault="00AE2BE5" w:rsidP="00AE2BE5">
      <w:r>
        <w:t xml:space="preserve">If you cannot find the information that you require then please contact the team via the official </w:t>
      </w:r>
      <w:proofErr w:type="spellStart"/>
      <w:r>
        <w:t>Codemasters</w:t>
      </w:r>
      <w:proofErr w:type="spellEnd"/>
      <w:r>
        <w:t xml:space="preserve"> forum thread listed </w:t>
      </w:r>
      <w:proofErr w:type="gramStart"/>
      <w:r>
        <w:t>above</w:t>
      </w:r>
      <w:r w:rsidR="00A4705A">
        <w:t>, or</w:t>
      </w:r>
      <w:proofErr w:type="gramEnd"/>
      <w:r w:rsidR="00A4705A">
        <w:t xml:space="preserve"> raise a bug report through the F1 2021 forum, </w:t>
      </w:r>
      <w:r>
        <w:t xml:space="preserve">and a member of the team will respond to your query as soon as possible. </w:t>
      </w:r>
    </w:p>
    <w:p w14:paraId="2F35AAF9" w14:textId="77777777" w:rsidR="008971CF" w:rsidRDefault="008971CF">
      <w:pPr>
        <w:spacing w:after="200" w:line="276" w:lineRule="auto"/>
        <w:jc w:val="left"/>
        <w:rPr>
          <w:b/>
          <w:sz w:val="36"/>
          <w:szCs w:val="36"/>
          <w:u w:val="single"/>
        </w:rPr>
      </w:pPr>
      <w:bookmarkStart w:id="1" w:name="_Toc9352351"/>
      <w:r>
        <w:br w:type="page"/>
      </w:r>
    </w:p>
    <w:p w14:paraId="38ECCF00" w14:textId="77777777" w:rsidR="00D0083C" w:rsidRDefault="002F73F2" w:rsidP="007308B5">
      <w:pPr>
        <w:pStyle w:val="Heading1"/>
      </w:pPr>
      <w:r>
        <w:lastRenderedPageBreak/>
        <w:t>Packet Information</w:t>
      </w:r>
      <w:bookmarkEnd w:id="1"/>
    </w:p>
    <w:p w14:paraId="6FCE03D8" w14:textId="77777777" w:rsidR="005D6B99" w:rsidRDefault="005D6B99" w:rsidP="005D6B99"/>
    <w:p w14:paraId="4D76754C" w14:textId="77777777" w:rsidR="002F73F2" w:rsidRDefault="002F73F2" w:rsidP="00946577">
      <w:pPr>
        <w:pStyle w:val="Heading2"/>
      </w:pPr>
    </w:p>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77777777" w:rsidR="00BF6070" w:rsidRDefault="00BF6070" w:rsidP="00BF6070">
      <w:r>
        <w:t xml:space="preserve">Each packet can now carry different types of data rather than having one packet which contains everything. A header has been added to each packet as well so that versioning can be </w:t>
      </w:r>
      <w:proofErr w:type="gramStart"/>
      <w:r>
        <w:t>tracked</w:t>
      </w:r>
      <w:proofErr w:type="gramEnd"/>
      <w:r>
        <w:t xml:space="preserve"> and 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 xml:space="preserve">truct </w:t>
      </w:r>
      <w:proofErr w:type="spellStart"/>
      <w:r w:rsidR="006F0028" w:rsidRPr="00FD3B3E">
        <w:t>PacketHeader</w:t>
      </w:r>
      <w:proofErr w:type="spellEnd"/>
    </w:p>
    <w:p w14:paraId="3FD6E6F4" w14:textId="77777777" w:rsidR="006F0028" w:rsidRPr="00FD3B3E" w:rsidRDefault="006F0028" w:rsidP="00FD3B3E">
      <w:pPr>
        <w:pStyle w:val="Code"/>
      </w:pPr>
      <w:r w:rsidRPr="00FD3B3E">
        <w:t>{</w:t>
      </w:r>
    </w:p>
    <w:p w14:paraId="3266FA6E" w14:textId="46E1ED48" w:rsidR="00F94750" w:rsidRPr="00FD3B3E" w:rsidRDefault="007D066D" w:rsidP="00FD3B3E">
      <w:pPr>
        <w:pStyle w:val="Code"/>
      </w:pPr>
      <w:r w:rsidRPr="00FD3B3E">
        <w:t xml:space="preserve">    </w:t>
      </w:r>
      <w:r w:rsidR="00185748">
        <w:t xml:space="preserve">[0,1] </w:t>
      </w:r>
      <w:r w:rsidR="00F94750" w:rsidRPr="00FD3B3E">
        <w:t>uint16</w:t>
      </w:r>
      <w:r w:rsidRPr="00FD3B3E">
        <w:t xml:space="preserve">    </w:t>
      </w:r>
      <w:proofErr w:type="spellStart"/>
      <w:r w:rsidR="00F94750" w:rsidRPr="00FD3B3E">
        <w:t>m_</w:t>
      </w:r>
      <w:proofErr w:type="gramStart"/>
      <w:r w:rsidR="00F94750" w:rsidRPr="00FD3B3E">
        <w:t>packetFormat</w:t>
      </w:r>
      <w:proofErr w:type="spellEnd"/>
      <w:r w:rsidR="00F94750" w:rsidRPr="00FD3B3E">
        <w:t xml:space="preserve">;   </w:t>
      </w:r>
      <w:proofErr w:type="gramEnd"/>
      <w:r w:rsidR="00F94750" w:rsidRPr="00FD3B3E">
        <w:t xml:space="preserve">      </w:t>
      </w:r>
      <w:r w:rsidR="00E96B0B" w:rsidRPr="00FD3B3E">
        <w:t xml:space="preserve">   </w:t>
      </w:r>
      <w:r w:rsidR="00F94750" w:rsidRPr="00FD3B3E">
        <w:t>// 20</w:t>
      </w:r>
      <w:r w:rsidR="00073BFD" w:rsidRPr="00FD3B3E">
        <w:t>2</w:t>
      </w:r>
      <w:r w:rsidR="00E34E9B" w:rsidRPr="00FD3B3E">
        <w:t>1</w:t>
      </w:r>
    </w:p>
    <w:p w14:paraId="33A214FE" w14:textId="40C64B70" w:rsidR="00CE4A52" w:rsidRPr="00FD3B3E" w:rsidRDefault="00CE4A52" w:rsidP="00FD3B3E">
      <w:pPr>
        <w:pStyle w:val="Code"/>
      </w:pPr>
      <w:r w:rsidRPr="00FD3B3E">
        <w:t xml:space="preserve">    </w:t>
      </w:r>
      <w:r w:rsidR="00185748">
        <w:t xml:space="preserve">[2] </w:t>
      </w:r>
      <w:r w:rsidRPr="00FD3B3E">
        <w:t xml:space="preserve">uint8     </w:t>
      </w:r>
      <w:proofErr w:type="spellStart"/>
      <w:r w:rsidRPr="00FD3B3E">
        <w:t>m_</w:t>
      </w:r>
      <w:proofErr w:type="gramStart"/>
      <w:r w:rsidRPr="00FD3B3E">
        <w:t>gameMajorVersion</w:t>
      </w:r>
      <w:proofErr w:type="spellEnd"/>
      <w:r w:rsidRPr="00FD3B3E">
        <w:t xml:space="preserve">;   </w:t>
      </w:r>
      <w:proofErr w:type="gramEnd"/>
      <w:r w:rsidRPr="00FD3B3E">
        <w:t xml:space="preserve">  </w:t>
      </w:r>
      <w:r w:rsidR="00E96B0B" w:rsidRPr="00FD3B3E">
        <w:t xml:space="preserve">   </w:t>
      </w:r>
      <w:r w:rsidRPr="00FD3B3E">
        <w:t>// Game major version - "X.00"</w:t>
      </w:r>
    </w:p>
    <w:p w14:paraId="6C0C359A" w14:textId="72729CDB" w:rsidR="00CE4A52" w:rsidRPr="00FD3B3E" w:rsidRDefault="00CE4A52" w:rsidP="00FD3B3E">
      <w:pPr>
        <w:pStyle w:val="Code"/>
      </w:pPr>
      <w:r w:rsidRPr="00FD3B3E">
        <w:t xml:space="preserve">    </w:t>
      </w:r>
      <w:r w:rsidR="00185748">
        <w:t xml:space="preserve">[3] </w:t>
      </w:r>
      <w:r w:rsidRPr="00FD3B3E">
        <w:t xml:space="preserve">uint8     </w:t>
      </w:r>
      <w:proofErr w:type="spellStart"/>
      <w:r w:rsidRPr="00FD3B3E">
        <w:t>m_</w:t>
      </w:r>
      <w:proofErr w:type="gramStart"/>
      <w:r w:rsidRPr="00FD3B3E">
        <w:t>gameMinorVersion</w:t>
      </w:r>
      <w:proofErr w:type="spellEnd"/>
      <w:r w:rsidRPr="00FD3B3E">
        <w:t xml:space="preserve">;   </w:t>
      </w:r>
      <w:proofErr w:type="gramEnd"/>
      <w:r w:rsidRPr="00FD3B3E">
        <w:t xml:space="preserve">  </w:t>
      </w:r>
      <w:r w:rsidR="00E96B0B" w:rsidRPr="00FD3B3E">
        <w:t xml:space="preserve">   </w:t>
      </w:r>
      <w:r w:rsidRPr="00FD3B3E">
        <w:t>// Game minor version - "1.XX"</w:t>
      </w:r>
    </w:p>
    <w:p w14:paraId="2B715347" w14:textId="00C727C2" w:rsidR="00F94750" w:rsidRPr="00FD3B3E" w:rsidRDefault="007D066D" w:rsidP="00FD3B3E">
      <w:pPr>
        <w:pStyle w:val="Code"/>
      </w:pPr>
      <w:r w:rsidRPr="00FD3B3E">
        <w:t xml:space="preserve">    </w:t>
      </w:r>
      <w:r w:rsidR="00185748">
        <w:t xml:space="preserve">[4] </w:t>
      </w:r>
      <w:r w:rsidRPr="00FD3B3E">
        <w:t>u</w:t>
      </w:r>
      <w:r w:rsidR="00F94750" w:rsidRPr="00FD3B3E">
        <w:t>int8</w:t>
      </w:r>
      <w:r w:rsidRPr="00FD3B3E">
        <w:t xml:space="preserve">     </w:t>
      </w:r>
      <w:proofErr w:type="spellStart"/>
      <w:r w:rsidR="00F94750" w:rsidRPr="00FD3B3E">
        <w:t>m_</w:t>
      </w:r>
      <w:proofErr w:type="gramStart"/>
      <w:r w:rsidR="00F94750" w:rsidRPr="00FD3B3E">
        <w:t>packetVersion</w:t>
      </w:r>
      <w:proofErr w:type="spellEnd"/>
      <w:r w:rsidR="00F94750" w:rsidRPr="00FD3B3E">
        <w:t xml:space="preserve">;   </w:t>
      </w:r>
      <w:proofErr w:type="gramEnd"/>
      <w:r w:rsidR="00F94750" w:rsidRPr="00FD3B3E">
        <w:t xml:space="preserve">     </w:t>
      </w:r>
      <w:r w:rsidR="00E96B0B" w:rsidRPr="00FD3B3E">
        <w:t xml:space="preserve">   </w:t>
      </w:r>
      <w:r w:rsidR="00F94750" w:rsidRPr="00FD3B3E">
        <w:t>// Version of this packet type</w:t>
      </w:r>
      <w:r w:rsidRPr="00FD3B3E">
        <w:t>, all start from 1</w:t>
      </w:r>
    </w:p>
    <w:p w14:paraId="359487DC" w14:textId="7C44D795" w:rsidR="007D066D" w:rsidRPr="00FD3B3E" w:rsidRDefault="007D066D" w:rsidP="00FD3B3E">
      <w:pPr>
        <w:pStyle w:val="Code"/>
      </w:pPr>
      <w:r w:rsidRPr="00FD3B3E">
        <w:t xml:space="preserve">    </w:t>
      </w:r>
      <w:r w:rsidR="00185748">
        <w:t xml:space="preserve">[5] </w:t>
      </w:r>
      <w:r w:rsidR="00F94750" w:rsidRPr="00FD3B3E">
        <w:t>uint8</w:t>
      </w:r>
      <w:r w:rsidRPr="00FD3B3E">
        <w:t xml:space="preserve">     </w:t>
      </w:r>
      <w:proofErr w:type="spellStart"/>
      <w:r w:rsidR="00F94750" w:rsidRPr="00FD3B3E">
        <w:t>m_</w:t>
      </w:r>
      <w:proofErr w:type="gramStart"/>
      <w:r w:rsidR="00F94750" w:rsidRPr="00FD3B3E">
        <w:t>packetId</w:t>
      </w:r>
      <w:proofErr w:type="spellEnd"/>
      <w:r w:rsidR="00F94750" w:rsidRPr="00FD3B3E">
        <w:t xml:space="preserve">;   </w:t>
      </w:r>
      <w:proofErr w:type="gramEnd"/>
      <w:r w:rsidR="00F94750" w:rsidRPr="00FD3B3E">
        <w:t xml:space="preserve">          </w:t>
      </w:r>
      <w:r w:rsidR="00E96B0B" w:rsidRPr="00FD3B3E">
        <w:t xml:space="preserve">   </w:t>
      </w:r>
      <w:r w:rsidR="00F94750" w:rsidRPr="00FD3B3E">
        <w:t>// Identifier for the packet type</w:t>
      </w:r>
      <w:r w:rsidRPr="00FD3B3E">
        <w:t>, see below</w:t>
      </w:r>
    </w:p>
    <w:p w14:paraId="1E2CDE30" w14:textId="7069410D" w:rsidR="00F94750" w:rsidRPr="00FD3B3E" w:rsidRDefault="007D066D" w:rsidP="00FD3B3E">
      <w:pPr>
        <w:pStyle w:val="Code"/>
      </w:pPr>
      <w:r w:rsidRPr="00FD3B3E">
        <w:t xml:space="preserve">    </w:t>
      </w:r>
      <w:r w:rsidR="00185748">
        <w:t>[6</w:t>
      </w:r>
      <w:r w:rsidR="00761CBB">
        <w:t>,7,8,9,10,11,12,13</w:t>
      </w:r>
      <w:r w:rsidR="00185748">
        <w:t xml:space="preserve">] </w:t>
      </w:r>
      <w:r w:rsidR="00F94750" w:rsidRPr="00FD3B3E">
        <w:t>uint64</w:t>
      </w:r>
      <w:r w:rsidRPr="00FD3B3E">
        <w:t xml:space="preserve">    </w:t>
      </w:r>
      <w:proofErr w:type="spellStart"/>
      <w:r w:rsidR="00F94750" w:rsidRPr="00FD3B3E">
        <w:t>m_</w:t>
      </w:r>
      <w:proofErr w:type="gramStart"/>
      <w:r w:rsidR="00F94750" w:rsidRPr="00FD3B3E">
        <w:t>sessionUID</w:t>
      </w:r>
      <w:proofErr w:type="spellEnd"/>
      <w:r w:rsidR="00F94750" w:rsidRPr="00FD3B3E">
        <w:t xml:space="preserve">;   </w:t>
      </w:r>
      <w:proofErr w:type="gramEnd"/>
      <w:r w:rsidR="00F94750" w:rsidRPr="00FD3B3E">
        <w:t xml:space="preserve">        </w:t>
      </w:r>
      <w:r w:rsidR="00E96B0B" w:rsidRPr="00FD3B3E">
        <w:t xml:space="preserve">   </w:t>
      </w:r>
      <w:r w:rsidR="00F94750" w:rsidRPr="00FD3B3E">
        <w:t>// Unique identifier for the session</w:t>
      </w:r>
    </w:p>
    <w:p w14:paraId="3A54940E" w14:textId="10E26403" w:rsidR="006F0028" w:rsidRPr="00FD3B3E" w:rsidRDefault="007D066D" w:rsidP="00FD3B3E">
      <w:pPr>
        <w:pStyle w:val="Code"/>
      </w:pPr>
      <w:r w:rsidRPr="00FD3B3E">
        <w:t xml:space="preserve">    </w:t>
      </w:r>
      <w:r w:rsidR="00761CBB">
        <w:t xml:space="preserve">[14,15,16,17] </w:t>
      </w:r>
      <w:r w:rsidR="00F94750" w:rsidRPr="00FD3B3E">
        <w:t>float</w:t>
      </w:r>
      <w:r w:rsidRPr="00FD3B3E">
        <w:t xml:space="preserve">     </w:t>
      </w:r>
      <w:proofErr w:type="spellStart"/>
      <w:r w:rsidR="00F94750" w:rsidRPr="00FD3B3E">
        <w:t>m_</w:t>
      </w:r>
      <w:proofErr w:type="gramStart"/>
      <w:r w:rsidR="00F94750" w:rsidRPr="00FD3B3E">
        <w:t>sessionTime</w:t>
      </w:r>
      <w:proofErr w:type="spellEnd"/>
      <w:r w:rsidR="00F94750" w:rsidRPr="00FD3B3E">
        <w:t xml:space="preserve">;   </w:t>
      </w:r>
      <w:proofErr w:type="gramEnd"/>
      <w:r w:rsidR="00F94750" w:rsidRPr="00FD3B3E">
        <w:t xml:space="preserve">       </w:t>
      </w:r>
      <w:r w:rsidR="00E96B0B" w:rsidRPr="00FD3B3E">
        <w:t xml:space="preserve">   </w:t>
      </w:r>
      <w:r w:rsidR="00F94750" w:rsidRPr="00FD3B3E">
        <w:t>// Session timestamp</w:t>
      </w:r>
    </w:p>
    <w:p w14:paraId="59C0B4E7" w14:textId="3BA6C67E" w:rsidR="00B83A62" w:rsidRPr="00FD3B3E" w:rsidRDefault="005651F2" w:rsidP="00FD3B3E">
      <w:pPr>
        <w:pStyle w:val="Code"/>
      </w:pPr>
      <w:r w:rsidRPr="00FD3B3E">
        <w:t xml:space="preserve">    </w:t>
      </w:r>
      <w:r w:rsidR="00761CBB">
        <w:t xml:space="preserve">[18,19,20,21] </w:t>
      </w:r>
      <w:r w:rsidRPr="00FD3B3E">
        <w:t>uint</w:t>
      </w:r>
      <w:r w:rsidR="00073BFD" w:rsidRPr="00FD3B3E">
        <w:t>32</w:t>
      </w:r>
      <w:r w:rsidR="00B83A62" w:rsidRPr="00FD3B3E">
        <w:t xml:space="preserve">  </w:t>
      </w:r>
      <w:r w:rsidRPr="00FD3B3E">
        <w:t xml:space="preserve">  </w:t>
      </w:r>
      <w:proofErr w:type="spellStart"/>
      <w:r w:rsidR="00B83A62" w:rsidRPr="00FD3B3E">
        <w:t>m_</w:t>
      </w:r>
      <w:proofErr w:type="gramStart"/>
      <w:r w:rsidR="00B83A62" w:rsidRPr="00FD3B3E">
        <w:t>frameIdentifier</w:t>
      </w:r>
      <w:proofErr w:type="spellEnd"/>
      <w:r w:rsidR="00B83A62" w:rsidRPr="00FD3B3E">
        <w:t xml:space="preserve">;   </w:t>
      </w:r>
      <w:proofErr w:type="gramEnd"/>
      <w:r w:rsidR="00B83A62" w:rsidRPr="00FD3B3E">
        <w:t xml:space="preserve">   </w:t>
      </w:r>
      <w:r w:rsidR="00E96B0B" w:rsidRPr="00FD3B3E">
        <w:t xml:space="preserve">   </w:t>
      </w:r>
      <w:r w:rsidR="00B83A62" w:rsidRPr="00FD3B3E">
        <w:t>// Identifier for the frame the data was retrieved on</w:t>
      </w:r>
    </w:p>
    <w:p w14:paraId="50E8D743" w14:textId="1C5D2024" w:rsidR="0062608D" w:rsidRPr="00FD3B3E" w:rsidRDefault="0062608D" w:rsidP="00FD3B3E">
      <w:pPr>
        <w:pStyle w:val="Code"/>
      </w:pPr>
      <w:r w:rsidRPr="00FD3B3E">
        <w:t xml:space="preserve">    </w:t>
      </w:r>
      <w:r w:rsidR="00761CBB">
        <w:t xml:space="preserve">[22] </w:t>
      </w:r>
      <w:r w:rsidRPr="00FD3B3E">
        <w:t xml:space="preserve">uint8     </w:t>
      </w:r>
      <w:proofErr w:type="spellStart"/>
      <w:r w:rsidRPr="00FD3B3E">
        <w:t>m_</w:t>
      </w:r>
      <w:proofErr w:type="gramStart"/>
      <w:r w:rsidRPr="00FD3B3E">
        <w:t>playerCarIndex</w:t>
      </w:r>
      <w:proofErr w:type="spellEnd"/>
      <w:r w:rsidRPr="00FD3B3E">
        <w:t xml:space="preserve">;   </w:t>
      </w:r>
      <w:proofErr w:type="gramEnd"/>
      <w:r w:rsidRPr="00FD3B3E">
        <w:t xml:space="preserve">    </w:t>
      </w:r>
      <w:r w:rsidR="00E96B0B" w:rsidRPr="00FD3B3E">
        <w:t xml:space="preserve">   </w:t>
      </w:r>
      <w:r w:rsidRPr="00FD3B3E">
        <w:t>// Index of player's car in the array</w:t>
      </w:r>
    </w:p>
    <w:p w14:paraId="0F96FAE9" w14:textId="00A38620" w:rsidR="00292946" w:rsidRPr="00FD3B3E" w:rsidRDefault="00292946" w:rsidP="00FD3B3E">
      <w:pPr>
        <w:pStyle w:val="Code"/>
      </w:pPr>
      <w:r w:rsidRPr="00FD3B3E">
        <w:t xml:space="preserve">    </w:t>
      </w:r>
      <w:r w:rsidR="00761CBB">
        <w:t xml:space="preserve">[23] </w:t>
      </w:r>
      <w:r w:rsidRPr="00FD3B3E">
        <w:t xml:space="preserve">uint8     </w:t>
      </w:r>
      <w:proofErr w:type="spellStart"/>
      <w:r w:rsidRPr="00FD3B3E">
        <w:t>m_secondary</w:t>
      </w:r>
      <w:r w:rsidR="00E96B0B" w:rsidRPr="00FD3B3E">
        <w:t>Player</w:t>
      </w:r>
      <w:r w:rsidRPr="00FD3B3E">
        <w:t>CarIndex</w:t>
      </w:r>
      <w:proofErr w:type="spellEnd"/>
      <w:r w:rsidRPr="00FD3B3E">
        <w:t>;</w:t>
      </w:r>
      <w:r w:rsidR="00E96B0B" w:rsidRPr="00FD3B3E">
        <w:t xml:space="preserve"> </w:t>
      </w:r>
      <w:r w:rsidRPr="00FD3B3E">
        <w:t>// Index of secondary player's car in the array (</w:t>
      </w:r>
      <w:proofErr w:type="spellStart"/>
      <w:r w:rsidRPr="00FD3B3E">
        <w:t>splitscreen</w:t>
      </w:r>
      <w:proofErr w:type="spellEnd"/>
      <w:r w:rsidRPr="00FD3B3E">
        <w:t>)</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lastRenderedPageBreak/>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List of participants in the session, mostly relevant for 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 xml:space="preserve">struct </w:t>
      </w:r>
      <w:proofErr w:type="spellStart"/>
      <w:r w:rsidRPr="00FD3B3E">
        <w:t>CarMotionData</w:t>
      </w:r>
      <w:proofErr w:type="spellEnd"/>
    </w:p>
    <w:p w14:paraId="43126C2C" w14:textId="77777777" w:rsidR="00113DC9" w:rsidRPr="00FD3B3E" w:rsidRDefault="00113DC9" w:rsidP="00FD3B3E">
      <w:pPr>
        <w:pStyle w:val="Code"/>
      </w:pPr>
      <w:r w:rsidRPr="00FD3B3E">
        <w:t>{</w:t>
      </w:r>
    </w:p>
    <w:p w14:paraId="34CC99AB" w14:textId="5D973274" w:rsidR="00113DC9" w:rsidRPr="00FD3B3E" w:rsidRDefault="00113DC9" w:rsidP="00FD3B3E">
      <w:pPr>
        <w:pStyle w:val="Code"/>
      </w:pPr>
      <w:r w:rsidRPr="00FD3B3E">
        <w:t xml:space="preserve">    </w:t>
      </w:r>
      <w:r w:rsidR="00F1674F">
        <w:t xml:space="preserve">[24] </w:t>
      </w:r>
      <w:r w:rsidRPr="00FD3B3E">
        <w:t xml:space="preserve">float         </w:t>
      </w:r>
      <w:proofErr w:type="spellStart"/>
      <w:r w:rsidRPr="00FD3B3E">
        <w:t>m_</w:t>
      </w:r>
      <w:proofErr w:type="gramStart"/>
      <w:r w:rsidRPr="00FD3B3E">
        <w:t>worldPos</w:t>
      </w:r>
      <w:r w:rsidR="00514EF4" w:rsidRPr="00FD3B3E">
        <w:t>ition</w:t>
      </w:r>
      <w:r w:rsidRPr="00FD3B3E">
        <w:t>X</w:t>
      </w:r>
      <w:proofErr w:type="spellEnd"/>
      <w:r w:rsidRPr="00FD3B3E">
        <w:t xml:space="preserve">;   </w:t>
      </w:r>
      <w:proofErr w:type="gramEnd"/>
      <w:r w:rsidRPr="00FD3B3E">
        <w:t xml:space="preserve">        // World space X position</w:t>
      </w:r>
    </w:p>
    <w:p w14:paraId="28300C1D" w14:textId="55BB7487" w:rsidR="00113DC9" w:rsidRPr="00FD3B3E" w:rsidRDefault="00113DC9" w:rsidP="00FD3B3E">
      <w:pPr>
        <w:pStyle w:val="Code"/>
      </w:pPr>
      <w:r w:rsidRPr="00FD3B3E">
        <w:t xml:space="preserve">    </w:t>
      </w:r>
      <w:r w:rsidR="003D5EA0">
        <w:t xml:space="preserve">[28] </w:t>
      </w:r>
      <w:r w:rsidRPr="00FD3B3E">
        <w:t xml:space="preserve">float         </w:t>
      </w:r>
      <w:proofErr w:type="spellStart"/>
      <w:r w:rsidRPr="00FD3B3E">
        <w:t>m_</w:t>
      </w:r>
      <w:proofErr w:type="gramStart"/>
      <w:r w:rsidRPr="00FD3B3E">
        <w:t>worldPos</w:t>
      </w:r>
      <w:r w:rsidR="00514EF4" w:rsidRPr="00FD3B3E">
        <w:t>ition</w:t>
      </w:r>
      <w:r w:rsidRPr="00FD3B3E">
        <w:t>Y</w:t>
      </w:r>
      <w:proofErr w:type="spellEnd"/>
      <w:r w:rsidRPr="00FD3B3E">
        <w:t xml:space="preserve">;   </w:t>
      </w:r>
      <w:proofErr w:type="gramEnd"/>
      <w:r w:rsidRPr="00FD3B3E">
        <w:t xml:space="preserve">        // World space Y position</w:t>
      </w:r>
    </w:p>
    <w:p w14:paraId="564D89F4" w14:textId="213379CF" w:rsidR="00113DC9" w:rsidRPr="00FD3B3E" w:rsidRDefault="00113DC9" w:rsidP="00FD3B3E">
      <w:pPr>
        <w:pStyle w:val="Code"/>
      </w:pPr>
      <w:r w:rsidRPr="00FD3B3E">
        <w:t xml:space="preserve">    </w:t>
      </w:r>
      <w:r w:rsidR="003D5EA0">
        <w:t>[</w:t>
      </w:r>
      <w:proofErr w:type="gramStart"/>
      <w:r w:rsidR="003D5EA0">
        <w:t>32</w:t>
      </w:r>
      <w:r w:rsidR="003D5EA0">
        <w:t>]</w:t>
      </w:r>
      <w:r w:rsidRPr="00FD3B3E">
        <w:t>float</w:t>
      </w:r>
      <w:proofErr w:type="gramEnd"/>
      <w:r w:rsidRPr="00FD3B3E">
        <w:t xml:space="preserve">         </w:t>
      </w:r>
      <w:proofErr w:type="spellStart"/>
      <w:r w:rsidRPr="00FD3B3E">
        <w:t>m_worldPos</w:t>
      </w:r>
      <w:r w:rsidR="00514EF4" w:rsidRPr="00FD3B3E">
        <w:t>ition</w:t>
      </w:r>
      <w:r w:rsidRPr="00FD3B3E">
        <w:t>Z</w:t>
      </w:r>
      <w:proofErr w:type="spellEnd"/>
      <w:r w:rsidRPr="00FD3B3E">
        <w:t>;           // World space Z position</w:t>
      </w:r>
    </w:p>
    <w:p w14:paraId="77B2322D" w14:textId="5250BDEA" w:rsidR="00113DC9" w:rsidRPr="00FD3B3E" w:rsidRDefault="00113DC9" w:rsidP="00FD3B3E">
      <w:pPr>
        <w:pStyle w:val="Code"/>
      </w:pPr>
      <w:r w:rsidRPr="00FD3B3E">
        <w:t xml:space="preserve">    </w:t>
      </w:r>
      <w:r w:rsidR="003D5EA0">
        <w:t>[</w:t>
      </w:r>
      <w:proofErr w:type="gramStart"/>
      <w:r w:rsidR="003D5EA0">
        <w:t>36</w:t>
      </w:r>
      <w:r w:rsidR="003D5EA0">
        <w:t>]</w:t>
      </w:r>
      <w:r w:rsidRPr="00FD3B3E">
        <w:t>float</w:t>
      </w:r>
      <w:proofErr w:type="gramEnd"/>
      <w:r w:rsidRPr="00FD3B3E">
        <w:t xml:space="preserve">         </w:t>
      </w:r>
      <w:proofErr w:type="spellStart"/>
      <w:r w:rsidRPr="00FD3B3E">
        <w:t>m_worldVelocityX</w:t>
      </w:r>
      <w:proofErr w:type="spellEnd"/>
      <w:r w:rsidRPr="00FD3B3E">
        <w:t>;           // Velocity in world space X</w:t>
      </w:r>
    </w:p>
    <w:p w14:paraId="0A3BCEB4" w14:textId="56A0D020" w:rsidR="00113DC9" w:rsidRPr="00FD3B3E" w:rsidRDefault="00113DC9" w:rsidP="00FD3B3E">
      <w:pPr>
        <w:pStyle w:val="Code"/>
      </w:pPr>
      <w:r w:rsidRPr="00FD3B3E">
        <w:t xml:space="preserve">    </w:t>
      </w:r>
      <w:r w:rsidR="003D5EA0">
        <w:t>[</w:t>
      </w:r>
      <w:proofErr w:type="gramStart"/>
      <w:r w:rsidR="003D5EA0">
        <w:t>40</w:t>
      </w:r>
      <w:r w:rsidR="003D5EA0">
        <w:t>]</w:t>
      </w:r>
      <w:r w:rsidRPr="00FD3B3E">
        <w:t>float</w:t>
      </w:r>
      <w:proofErr w:type="gramEnd"/>
      <w:r w:rsidRPr="00FD3B3E">
        <w:t xml:space="preserve">         </w:t>
      </w:r>
      <w:proofErr w:type="spellStart"/>
      <w:r w:rsidRPr="00FD3B3E">
        <w:t>m_worldVelocityY</w:t>
      </w:r>
      <w:proofErr w:type="spellEnd"/>
      <w:r w:rsidRPr="00FD3B3E">
        <w:t>;           // Velocity in world space Y</w:t>
      </w:r>
    </w:p>
    <w:p w14:paraId="337587AA" w14:textId="7F7F4961" w:rsidR="00113DC9" w:rsidRPr="00FD3B3E" w:rsidRDefault="00113DC9" w:rsidP="00FD3B3E">
      <w:pPr>
        <w:pStyle w:val="Code"/>
      </w:pPr>
      <w:r w:rsidRPr="00FD3B3E">
        <w:t xml:space="preserve">    </w:t>
      </w:r>
      <w:r w:rsidR="003D5EA0">
        <w:t>[</w:t>
      </w:r>
      <w:proofErr w:type="gramStart"/>
      <w:r w:rsidR="003D5EA0">
        <w:t>44</w:t>
      </w:r>
      <w:r w:rsidR="003D5EA0">
        <w:t>]</w:t>
      </w:r>
      <w:r w:rsidRPr="00FD3B3E">
        <w:t>float</w:t>
      </w:r>
      <w:proofErr w:type="gramEnd"/>
      <w:r w:rsidRPr="00FD3B3E">
        <w:t xml:space="preserve">         </w:t>
      </w:r>
      <w:proofErr w:type="spellStart"/>
      <w:r w:rsidRPr="00FD3B3E">
        <w:t>m_worldVelocityZ</w:t>
      </w:r>
      <w:proofErr w:type="spellEnd"/>
      <w:r w:rsidRPr="00FD3B3E">
        <w:t>;           // Velocity in world space Z</w:t>
      </w:r>
    </w:p>
    <w:p w14:paraId="3EE2480B" w14:textId="1338EE99" w:rsidR="00113DC9" w:rsidRPr="00FD3B3E" w:rsidRDefault="00113DC9" w:rsidP="00FD3B3E">
      <w:pPr>
        <w:pStyle w:val="Code"/>
      </w:pPr>
      <w:r w:rsidRPr="00FD3B3E">
        <w:t xml:space="preserve">    </w:t>
      </w:r>
      <w:r w:rsidR="003D5EA0">
        <w:t>[</w:t>
      </w:r>
      <w:r w:rsidR="003D5EA0">
        <w:t>48</w:t>
      </w:r>
      <w:r w:rsidR="003D5EA0">
        <w:t>]</w:t>
      </w:r>
      <w:r w:rsidRPr="00FD3B3E">
        <w:t xml:space="preserve">int16         </w:t>
      </w:r>
      <w:proofErr w:type="spellStart"/>
      <w:r w:rsidRPr="00FD3B3E">
        <w:t>m_</w:t>
      </w:r>
      <w:proofErr w:type="gramStart"/>
      <w:r w:rsidRPr="00FD3B3E">
        <w:t>worldForwardDirX</w:t>
      </w:r>
      <w:proofErr w:type="spellEnd"/>
      <w:r w:rsidRPr="00FD3B3E">
        <w:t xml:space="preserve">;   </w:t>
      </w:r>
      <w:proofErr w:type="gramEnd"/>
      <w:r w:rsidRPr="00FD3B3E">
        <w:t xml:space="preserve">      // </w:t>
      </w:r>
      <w:r w:rsidR="00F46442">
        <w:t xml:space="preserve">       </w:t>
      </w:r>
      <w:r w:rsidRPr="00FD3B3E">
        <w:t xml:space="preserve"> X direction (normalised)</w:t>
      </w:r>
    </w:p>
    <w:p w14:paraId="09F2AC2F" w14:textId="544A2D99" w:rsidR="00113DC9" w:rsidRPr="00FD3B3E" w:rsidRDefault="00113DC9" w:rsidP="00FD3B3E">
      <w:pPr>
        <w:pStyle w:val="Code"/>
      </w:pPr>
      <w:r w:rsidRPr="00FD3B3E">
        <w:t xml:space="preserve">    </w:t>
      </w:r>
      <w:r w:rsidR="003D5EA0">
        <w:t>[</w:t>
      </w:r>
      <w:r w:rsidR="005E240B">
        <w:t>50</w:t>
      </w:r>
      <w:r w:rsidR="003D5EA0">
        <w:t>]</w:t>
      </w:r>
      <w:r w:rsidRPr="00FD3B3E">
        <w:t xml:space="preserve">int16         </w:t>
      </w:r>
      <w:proofErr w:type="spellStart"/>
      <w:r w:rsidRPr="00FD3B3E">
        <w:t>m_</w:t>
      </w:r>
      <w:proofErr w:type="gramStart"/>
      <w:r w:rsidRPr="00FD3B3E">
        <w:t>worldForwardDirY</w:t>
      </w:r>
      <w:proofErr w:type="spellEnd"/>
      <w:r w:rsidRPr="00FD3B3E">
        <w:t xml:space="preserve">;   </w:t>
      </w:r>
      <w:proofErr w:type="gramEnd"/>
      <w:r w:rsidRPr="00FD3B3E">
        <w:t xml:space="preserve">      // World space forward Y direction (normalised)</w:t>
      </w:r>
    </w:p>
    <w:p w14:paraId="3DC446EA" w14:textId="40282EBD" w:rsidR="00113DC9" w:rsidRPr="00FD3B3E" w:rsidRDefault="00113DC9" w:rsidP="00FD3B3E">
      <w:pPr>
        <w:pStyle w:val="Code"/>
      </w:pPr>
      <w:r w:rsidRPr="00FD3B3E">
        <w:t xml:space="preserve">    </w:t>
      </w:r>
      <w:r w:rsidR="003D5EA0">
        <w:t>[</w:t>
      </w:r>
      <w:r w:rsidR="00DE7387">
        <w:t>52</w:t>
      </w:r>
      <w:r w:rsidR="003D5EA0">
        <w:t>]</w:t>
      </w:r>
      <w:r w:rsidRPr="00FD3B3E">
        <w:t xml:space="preserve">int16         </w:t>
      </w:r>
      <w:proofErr w:type="spellStart"/>
      <w:r w:rsidRPr="00FD3B3E">
        <w:t>m_</w:t>
      </w:r>
      <w:proofErr w:type="gramStart"/>
      <w:r w:rsidRPr="00FD3B3E">
        <w:t>worldForwardDirZ</w:t>
      </w:r>
      <w:proofErr w:type="spellEnd"/>
      <w:r w:rsidRPr="00FD3B3E">
        <w:t xml:space="preserve">;   </w:t>
      </w:r>
      <w:proofErr w:type="gramEnd"/>
      <w:r w:rsidRPr="00FD3B3E">
        <w:t xml:space="preserve">      // World space forward Z direction (normalised)</w:t>
      </w:r>
    </w:p>
    <w:p w14:paraId="2DE14F8F" w14:textId="3A03378B" w:rsidR="00113DC9" w:rsidRPr="00FD3B3E" w:rsidRDefault="00113DC9" w:rsidP="00FD3B3E">
      <w:pPr>
        <w:pStyle w:val="Code"/>
      </w:pPr>
      <w:r w:rsidRPr="00FD3B3E">
        <w:t xml:space="preserve">    </w:t>
      </w:r>
      <w:r w:rsidR="003D5EA0">
        <w:t>[</w:t>
      </w:r>
      <w:r w:rsidR="00DE7387">
        <w:t>54</w:t>
      </w:r>
      <w:r w:rsidR="003D5EA0">
        <w:t>]</w:t>
      </w:r>
      <w:r w:rsidRPr="00FD3B3E">
        <w:t xml:space="preserve">int16         </w:t>
      </w:r>
      <w:proofErr w:type="spellStart"/>
      <w:r w:rsidRPr="00FD3B3E">
        <w:t>m_</w:t>
      </w:r>
      <w:proofErr w:type="gramStart"/>
      <w:r w:rsidRPr="00FD3B3E">
        <w:t>worldRightDirX</w:t>
      </w:r>
      <w:proofErr w:type="spellEnd"/>
      <w:r w:rsidRPr="00FD3B3E">
        <w:t xml:space="preserve">;   </w:t>
      </w:r>
      <w:proofErr w:type="gramEnd"/>
      <w:r w:rsidRPr="00FD3B3E">
        <w:t xml:space="preserve">        // World space right X direction (normalised)</w:t>
      </w:r>
    </w:p>
    <w:p w14:paraId="37B5DE8B" w14:textId="6AF4DDCB" w:rsidR="00113DC9" w:rsidRPr="00FD3B3E" w:rsidRDefault="00113DC9" w:rsidP="00FD3B3E">
      <w:pPr>
        <w:pStyle w:val="Code"/>
      </w:pPr>
      <w:r w:rsidRPr="00FD3B3E">
        <w:t xml:space="preserve">    </w:t>
      </w:r>
      <w:r w:rsidR="003D5EA0">
        <w:t>[</w:t>
      </w:r>
      <w:r w:rsidR="00DE7387">
        <w:t>56</w:t>
      </w:r>
      <w:r w:rsidR="003D5EA0">
        <w:t>]</w:t>
      </w:r>
      <w:r w:rsidRPr="00FD3B3E">
        <w:t xml:space="preserve">int16         </w:t>
      </w:r>
      <w:proofErr w:type="spellStart"/>
      <w:r w:rsidRPr="00FD3B3E">
        <w:t>m_</w:t>
      </w:r>
      <w:proofErr w:type="gramStart"/>
      <w:r w:rsidRPr="00FD3B3E">
        <w:t>worldRightDirY</w:t>
      </w:r>
      <w:proofErr w:type="spellEnd"/>
      <w:r w:rsidRPr="00FD3B3E">
        <w:t xml:space="preserve">;   </w:t>
      </w:r>
      <w:proofErr w:type="gramEnd"/>
      <w:r w:rsidRPr="00FD3B3E">
        <w:t xml:space="preserve">        // World space right Y direction (normalised)</w:t>
      </w:r>
    </w:p>
    <w:p w14:paraId="572739CF" w14:textId="0BBA5446" w:rsidR="00113DC9" w:rsidRPr="00FD3B3E" w:rsidRDefault="00113DC9" w:rsidP="00FD3B3E">
      <w:pPr>
        <w:pStyle w:val="Code"/>
      </w:pPr>
      <w:r w:rsidRPr="00FD3B3E">
        <w:t xml:space="preserve">    </w:t>
      </w:r>
      <w:r w:rsidR="003D5EA0">
        <w:t>[</w:t>
      </w:r>
      <w:r w:rsidR="00DE7387">
        <w:t>58</w:t>
      </w:r>
      <w:r w:rsidR="003D5EA0">
        <w:t>]</w:t>
      </w:r>
      <w:r w:rsidRPr="00FD3B3E">
        <w:t xml:space="preserve">int16         </w:t>
      </w:r>
      <w:proofErr w:type="spellStart"/>
      <w:r w:rsidRPr="00FD3B3E">
        <w:t>m_</w:t>
      </w:r>
      <w:proofErr w:type="gramStart"/>
      <w:r w:rsidRPr="00FD3B3E">
        <w:t>worldRightDirZ</w:t>
      </w:r>
      <w:proofErr w:type="spellEnd"/>
      <w:r w:rsidRPr="00FD3B3E">
        <w:t xml:space="preserve">;   </w:t>
      </w:r>
      <w:proofErr w:type="gramEnd"/>
      <w:r w:rsidRPr="00FD3B3E">
        <w:t xml:space="preserve">        // World space right Z direction (normalised)</w:t>
      </w:r>
    </w:p>
    <w:p w14:paraId="16E1A6B3" w14:textId="58507451" w:rsidR="00113DC9" w:rsidRPr="00FD3B3E" w:rsidRDefault="00113DC9" w:rsidP="00FD3B3E">
      <w:pPr>
        <w:pStyle w:val="Code"/>
      </w:pPr>
      <w:r w:rsidRPr="00FD3B3E">
        <w:t xml:space="preserve">    </w:t>
      </w:r>
      <w:r w:rsidR="003D5EA0">
        <w:t>[</w:t>
      </w:r>
      <w:proofErr w:type="gramStart"/>
      <w:r w:rsidR="00DE7387">
        <w:t>60</w:t>
      </w:r>
      <w:r w:rsidR="003D5EA0">
        <w:t>]</w:t>
      </w:r>
      <w:r w:rsidRPr="00FD3B3E">
        <w:t>float</w:t>
      </w:r>
      <w:proofErr w:type="gramEnd"/>
      <w:r w:rsidRPr="00FD3B3E">
        <w:t xml:space="preserve">         </w:t>
      </w:r>
      <w:proofErr w:type="spellStart"/>
      <w:r w:rsidRPr="00FD3B3E">
        <w:t>m_gForceLat</w:t>
      </w:r>
      <w:r w:rsidR="00CC568F" w:rsidRPr="00FD3B3E">
        <w:t>eral</w:t>
      </w:r>
      <w:proofErr w:type="spellEnd"/>
      <w:r w:rsidRPr="00FD3B3E">
        <w:t xml:space="preserve">;        </w:t>
      </w:r>
      <w:r w:rsidR="00CC568F" w:rsidRPr="00FD3B3E">
        <w:t xml:space="preserve">    </w:t>
      </w:r>
      <w:r w:rsidRPr="00FD3B3E">
        <w:t>// Lateral G-Force component</w:t>
      </w:r>
    </w:p>
    <w:p w14:paraId="69C4D51A" w14:textId="75B82F22" w:rsidR="00113DC9" w:rsidRPr="00FD3B3E" w:rsidRDefault="00113DC9" w:rsidP="00FD3B3E">
      <w:pPr>
        <w:pStyle w:val="Code"/>
      </w:pPr>
      <w:r w:rsidRPr="00FD3B3E">
        <w:t xml:space="preserve">    </w:t>
      </w:r>
      <w:r w:rsidR="003D5EA0">
        <w:t>[</w:t>
      </w:r>
      <w:proofErr w:type="gramStart"/>
      <w:r w:rsidR="00DE7387">
        <w:t>64</w:t>
      </w:r>
      <w:r w:rsidR="003D5EA0">
        <w:t>]</w:t>
      </w:r>
      <w:r w:rsidRPr="00FD3B3E">
        <w:t>float</w:t>
      </w:r>
      <w:proofErr w:type="gramEnd"/>
      <w:r w:rsidRPr="00FD3B3E">
        <w:t xml:space="preserve">         </w:t>
      </w:r>
      <w:proofErr w:type="spellStart"/>
      <w:r w:rsidRPr="00FD3B3E">
        <w:t>m_gForceLongitudinal</w:t>
      </w:r>
      <w:proofErr w:type="spellEnd"/>
      <w:r w:rsidRPr="00FD3B3E">
        <w:t xml:space="preserve">;       </w:t>
      </w:r>
      <w:r w:rsidR="000F313E" w:rsidRPr="00FD3B3E">
        <w:t>// L</w:t>
      </w:r>
      <w:r w:rsidRPr="00FD3B3E">
        <w:t>ongitudinal G-Force component</w:t>
      </w:r>
    </w:p>
    <w:p w14:paraId="3F302980" w14:textId="191EDDB6" w:rsidR="00113DC9" w:rsidRPr="00FD3B3E" w:rsidRDefault="00113DC9" w:rsidP="00FD3B3E">
      <w:pPr>
        <w:pStyle w:val="Code"/>
      </w:pPr>
      <w:r w:rsidRPr="00FD3B3E">
        <w:t xml:space="preserve">    </w:t>
      </w:r>
      <w:r w:rsidR="003D5EA0">
        <w:t>[</w:t>
      </w:r>
      <w:proofErr w:type="gramStart"/>
      <w:r w:rsidR="00DE7387">
        <w:t>68</w:t>
      </w:r>
      <w:r w:rsidR="003D5EA0">
        <w:t>]</w:t>
      </w:r>
      <w:r w:rsidRPr="00FD3B3E">
        <w:t>float</w:t>
      </w:r>
      <w:proofErr w:type="gramEnd"/>
      <w:r w:rsidRPr="00FD3B3E">
        <w:t xml:space="preserve">         </w:t>
      </w:r>
      <w:proofErr w:type="spellStart"/>
      <w:r w:rsidRPr="00FD3B3E">
        <w:t>m_gForceVertical</w:t>
      </w:r>
      <w:proofErr w:type="spellEnd"/>
      <w:r w:rsidRPr="00FD3B3E">
        <w:t>;           // Vertical G-Force component</w:t>
      </w:r>
    </w:p>
    <w:p w14:paraId="35B4F249" w14:textId="515C00D7" w:rsidR="00113DC9" w:rsidRPr="00FD3B3E" w:rsidRDefault="00113DC9" w:rsidP="00FD3B3E">
      <w:pPr>
        <w:pStyle w:val="Code"/>
      </w:pPr>
      <w:r w:rsidRPr="00FD3B3E">
        <w:t xml:space="preserve">    </w:t>
      </w:r>
      <w:r w:rsidR="003D5EA0">
        <w:t>[</w:t>
      </w:r>
      <w:proofErr w:type="gramStart"/>
      <w:r w:rsidR="00DE7387">
        <w:t>72</w:t>
      </w:r>
      <w:r w:rsidR="003D5EA0">
        <w:t>]</w:t>
      </w:r>
      <w:r w:rsidRPr="00FD3B3E">
        <w:t>float</w:t>
      </w:r>
      <w:proofErr w:type="gramEnd"/>
      <w:r w:rsidRPr="00FD3B3E">
        <w:t xml:space="preserve">         </w:t>
      </w:r>
      <w:proofErr w:type="spellStart"/>
      <w:r w:rsidRPr="00FD3B3E">
        <w:t>m_yaw</w:t>
      </w:r>
      <w:proofErr w:type="spellEnd"/>
      <w:r w:rsidRPr="00FD3B3E">
        <w:t>;                      // Yaw angle in radians</w:t>
      </w:r>
    </w:p>
    <w:p w14:paraId="79BFABBD" w14:textId="7AB68709" w:rsidR="00113DC9" w:rsidRPr="00FD3B3E" w:rsidRDefault="00113DC9" w:rsidP="00FD3B3E">
      <w:pPr>
        <w:pStyle w:val="Code"/>
      </w:pPr>
      <w:r w:rsidRPr="00FD3B3E">
        <w:t xml:space="preserve">    </w:t>
      </w:r>
      <w:r w:rsidR="003D5EA0">
        <w:t>[</w:t>
      </w:r>
      <w:proofErr w:type="gramStart"/>
      <w:r w:rsidR="00DE7387">
        <w:t>76</w:t>
      </w:r>
      <w:r w:rsidR="003D5EA0">
        <w:t>]</w:t>
      </w:r>
      <w:r w:rsidRPr="00FD3B3E">
        <w:t>float</w:t>
      </w:r>
      <w:proofErr w:type="gramEnd"/>
      <w:r w:rsidRPr="00FD3B3E">
        <w:t xml:space="preserve">         </w:t>
      </w:r>
      <w:proofErr w:type="spellStart"/>
      <w:r w:rsidRPr="00FD3B3E">
        <w:t>m_pitch</w:t>
      </w:r>
      <w:proofErr w:type="spellEnd"/>
      <w:r w:rsidRPr="00FD3B3E">
        <w:t>;                    // Pitch angle in radians</w:t>
      </w:r>
    </w:p>
    <w:p w14:paraId="492C6DF7" w14:textId="49EF2DDB" w:rsidR="00113DC9" w:rsidRPr="00FD3B3E" w:rsidRDefault="00113DC9" w:rsidP="00FD3B3E">
      <w:pPr>
        <w:pStyle w:val="Code"/>
      </w:pPr>
      <w:r w:rsidRPr="00FD3B3E">
        <w:t xml:space="preserve">    </w:t>
      </w:r>
      <w:r w:rsidR="003D5EA0">
        <w:t>[</w:t>
      </w:r>
      <w:proofErr w:type="gramStart"/>
      <w:r w:rsidR="0023524F">
        <w:t>80</w:t>
      </w:r>
      <w:r w:rsidR="003D5EA0">
        <w:t>]</w:t>
      </w:r>
      <w:r w:rsidRPr="00FD3B3E">
        <w:t>float</w:t>
      </w:r>
      <w:proofErr w:type="gramEnd"/>
      <w:r w:rsidRPr="00FD3B3E">
        <w:t xml:space="preserve">         </w:t>
      </w:r>
      <w:proofErr w:type="spellStart"/>
      <w:r w:rsidRPr="00FD3B3E">
        <w:t>m_roll</w:t>
      </w:r>
      <w:proofErr w:type="spellEnd"/>
      <w:r w:rsidRPr="00FD3B3E">
        <w:t>;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 xml:space="preserve">struct </w:t>
      </w:r>
      <w:proofErr w:type="spellStart"/>
      <w:r w:rsidRPr="00FD3B3E">
        <w:t>PacketMotionData</w:t>
      </w:r>
      <w:proofErr w:type="spellEnd"/>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w:t>
      </w:r>
      <w:proofErr w:type="spellStart"/>
      <w:r w:rsidRPr="00FD3B3E">
        <w:t>CarMotionData</w:t>
      </w:r>
      <w:proofErr w:type="spellEnd"/>
      <w:r w:rsidRPr="00FD3B3E">
        <w:t xml:space="preserve">   </w:t>
      </w:r>
      <w:proofErr w:type="spellStart"/>
      <w:r w:rsidRPr="00FD3B3E">
        <w:t>m_</w:t>
      </w:r>
      <w:proofErr w:type="gramStart"/>
      <w:r w:rsidRPr="00FD3B3E">
        <w:t>carMotionData</w:t>
      </w:r>
      <w:proofErr w:type="spellEnd"/>
      <w:r w:rsidRPr="00FD3B3E">
        <w:t>[</w:t>
      </w:r>
      <w:proofErr w:type="gramEnd"/>
      <w:r w:rsidRPr="00FD3B3E">
        <w:t>2</w:t>
      </w:r>
      <w:r w:rsidR="00EF01F4" w:rsidRPr="00FD3B3E">
        <w:t>2</w:t>
      </w:r>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77777777" w:rsidR="00113DC9" w:rsidRPr="00FD3B3E" w:rsidRDefault="00113DC9" w:rsidP="00FD3B3E">
      <w:pPr>
        <w:pStyle w:val="Code"/>
      </w:pPr>
      <w:r w:rsidRPr="00FD3B3E">
        <w:t xml:space="preserve">    // Extra player car ONLY data</w:t>
      </w:r>
    </w:p>
    <w:p w14:paraId="171380B3" w14:textId="7DA78525" w:rsidR="00113DC9" w:rsidRPr="00FD3B3E" w:rsidRDefault="00113DC9" w:rsidP="00FD3B3E">
      <w:pPr>
        <w:pStyle w:val="Code"/>
      </w:pPr>
      <w:r w:rsidRPr="00FD3B3E">
        <w:t xml:space="preserve">    </w:t>
      </w:r>
      <w:proofErr w:type="gramStart"/>
      <w:r w:rsidR="00822FEB">
        <w:t>[]</w:t>
      </w:r>
      <w:r w:rsidRPr="00FD3B3E">
        <w:t>float</w:t>
      </w:r>
      <w:proofErr w:type="gramEnd"/>
      <w:r w:rsidRPr="00FD3B3E">
        <w:t xml:space="preserve">         </w:t>
      </w:r>
      <w:proofErr w:type="spellStart"/>
      <w:r w:rsidRPr="00FD3B3E">
        <w:t>m_susp</w:t>
      </w:r>
      <w:r w:rsidR="00196E90" w:rsidRPr="00FD3B3E">
        <w:t>ensionP</w:t>
      </w:r>
      <w:r w:rsidRPr="00FD3B3E">
        <w:t>os</w:t>
      </w:r>
      <w:r w:rsidR="00196E90" w:rsidRPr="00FD3B3E">
        <w:t>ition</w:t>
      </w:r>
      <w:proofErr w:type="spellEnd"/>
      <w:r w:rsidRPr="00FD3B3E">
        <w:t>[4];       // Note: All wheel arrays have the following order:</w:t>
      </w:r>
    </w:p>
    <w:p w14:paraId="623D20E0" w14:textId="43B506D2" w:rsidR="00113DC9" w:rsidRPr="00FD3B3E" w:rsidRDefault="00113DC9" w:rsidP="00FD3B3E">
      <w:pPr>
        <w:pStyle w:val="Code"/>
      </w:pPr>
      <w:r w:rsidRPr="00FD3B3E">
        <w:t xml:space="preserve">    </w:t>
      </w:r>
      <w:proofErr w:type="gramStart"/>
      <w:r w:rsidR="00822FEB">
        <w:t>[]</w:t>
      </w:r>
      <w:r w:rsidRPr="00FD3B3E">
        <w:t>float</w:t>
      </w:r>
      <w:proofErr w:type="gramEnd"/>
      <w:r w:rsidRPr="00FD3B3E">
        <w:t xml:space="preserve">         </w:t>
      </w:r>
      <w:proofErr w:type="spellStart"/>
      <w:r w:rsidRPr="00FD3B3E">
        <w:t>m_susp</w:t>
      </w:r>
      <w:r w:rsidR="00196E90" w:rsidRPr="00FD3B3E">
        <w:t>ensionVelocity</w:t>
      </w:r>
      <w:proofErr w:type="spellEnd"/>
      <w:r w:rsidRPr="00FD3B3E">
        <w:t>[4];       // RL, RR, FL, FR</w:t>
      </w:r>
    </w:p>
    <w:p w14:paraId="5E232703" w14:textId="5882512A" w:rsidR="00E8111F" w:rsidRPr="00FD3B3E" w:rsidRDefault="00E8111F" w:rsidP="00FD3B3E">
      <w:pPr>
        <w:pStyle w:val="Code"/>
      </w:pPr>
      <w:r w:rsidRPr="00FD3B3E">
        <w:t xml:space="preserve">    </w:t>
      </w:r>
      <w:proofErr w:type="gramStart"/>
      <w:r w:rsidR="00822FEB">
        <w:t>[]</w:t>
      </w:r>
      <w:r w:rsidRPr="00FD3B3E">
        <w:t>float</w:t>
      </w:r>
      <w:proofErr w:type="gramEnd"/>
      <w:r w:rsidRPr="00FD3B3E">
        <w:t xml:space="preserve">         </w:t>
      </w:r>
      <w:proofErr w:type="spellStart"/>
      <w:r w:rsidRPr="00FD3B3E">
        <w:t>m_susp</w:t>
      </w:r>
      <w:r w:rsidR="00196E90" w:rsidRPr="00FD3B3E">
        <w:t>ensionA</w:t>
      </w:r>
      <w:r w:rsidRPr="00FD3B3E">
        <w:t>cceleration</w:t>
      </w:r>
      <w:proofErr w:type="spellEnd"/>
      <w:r w:rsidRPr="00FD3B3E">
        <w:t>[4];</w:t>
      </w:r>
      <w:r w:rsidR="00196E90" w:rsidRPr="00FD3B3E">
        <w:tab/>
      </w:r>
      <w:r w:rsidRPr="00FD3B3E">
        <w:t>// RL, RR, FL, FR</w:t>
      </w:r>
    </w:p>
    <w:p w14:paraId="059C7EAD" w14:textId="6F3C513D" w:rsidR="00113DC9" w:rsidRPr="00FD3B3E" w:rsidRDefault="00113DC9" w:rsidP="00FD3B3E">
      <w:pPr>
        <w:pStyle w:val="Code"/>
      </w:pPr>
      <w:r w:rsidRPr="00FD3B3E">
        <w:t xml:space="preserve">    </w:t>
      </w:r>
      <w:proofErr w:type="gramStart"/>
      <w:r w:rsidR="00822FEB">
        <w:t>[]</w:t>
      </w:r>
      <w:r w:rsidRPr="00FD3B3E">
        <w:t>float</w:t>
      </w:r>
      <w:proofErr w:type="gramEnd"/>
      <w:r w:rsidRPr="00FD3B3E">
        <w:t xml:space="preserve">         </w:t>
      </w:r>
      <w:proofErr w:type="spellStart"/>
      <w:r w:rsidRPr="00FD3B3E">
        <w:t>m_wheel</w:t>
      </w:r>
      <w:r w:rsidR="00196E90" w:rsidRPr="00FD3B3E">
        <w:t>S</w:t>
      </w:r>
      <w:r w:rsidRPr="00FD3B3E">
        <w:t>peed</w:t>
      </w:r>
      <w:proofErr w:type="spellEnd"/>
      <w:r w:rsidRPr="00FD3B3E">
        <w:t xml:space="preserve">[4];           </w:t>
      </w:r>
      <w:r w:rsidR="00196E90" w:rsidRPr="00FD3B3E">
        <w:tab/>
      </w:r>
      <w:r w:rsidRPr="00FD3B3E">
        <w:t>// Speed of each wheel</w:t>
      </w:r>
    </w:p>
    <w:p w14:paraId="5FB46B7E" w14:textId="05CF2F55" w:rsidR="008549B6" w:rsidRPr="00FD3B3E" w:rsidRDefault="00405552" w:rsidP="00FD3B3E">
      <w:pPr>
        <w:pStyle w:val="Code"/>
      </w:pPr>
      <w:r w:rsidRPr="00FD3B3E">
        <w:t xml:space="preserve">    </w:t>
      </w:r>
      <w:proofErr w:type="gramStart"/>
      <w:r w:rsidR="00822FEB">
        <w:t>[]</w:t>
      </w:r>
      <w:r w:rsidR="008549B6" w:rsidRPr="00FD3B3E">
        <w:t>float</w:t>
      </w:r>
      <w:proofErr w:type="gramEnd"/>
      <w:r w:rsidR="008549B6" w:rsidRPr="00FD3B3E">
        <w:t xml:space="preserve">         </w:t>
      </w:r>
      <w:proofErr w:type="spellStart"/>
      <w:r w:rsidR="008549B6" w:rsidRPr="00FD3B3E">
        <w:t>m_wheelSlip</w:t>
      </w:r>
      <w:proofErr w:type="spellEnd"/>
      <w:r w:rsidR="008549B6" w:rsidRPr="00FD3B3E">
        <w:t>[4];                // Slip ratio for each wheel</w:t>
      </w:r>
    </w:p>
    <w:p w14:paraId="278CA6E7" w14:textId="4DA52AC5" w:rsidR="00405552" w:rsidRPr="00FD3B3E" w:rsidRDefault="008549B6" w:rsidP="00FD3B3E">
      <w:pPr>
        <w:pStyle w:val="Code"/>
      </w:pPr>
      <w:r w:rsidRPr="00FD3B3E">
        <w:t xml:space="preserve">    </w:t>
      </w:r>
      <w:proofErr w:type="gramStart"/>
      <w:r w:rsidR="00822FEB">
        <w:t>[]</w:t>
      </w:r>
      <w:r w:rsidR="00405552" w:rsidRPr="00FD3B3E">
        <w:t>float</w:t>
      </w:r>
      <w:proofErr w:type="gramEnd"/>
      <w:r w:rsidR="00405552" w:rsidRPr="00FD3B3E">
        <w:t xml:space="preserve">         </w:t>
      </w:r>
      <w:proofErr w:type="spellStart"/>
      <w:r w:rsidR="00405552" w:rsidRPr="00FD3B3E">
        <w:t>m_localVelocityX</w:t>
      </w:r>
      <w:proofErr w:type="spellEnd"/>
      <w:r w:rsidR="00405552" w:rsidRPr="00FD3B3E">
        <w:t xml:space="preserve">;         </w:t>
      </w:r>
      <w:r w:rsidR="00405552" w:rsidRPr="00FD3B3E">
        <w:tab/>
        <w:t>// Velocity in local space</w:t>
      </w:r>
    </w:p>
    <w:p w14:paraId="59EBB57F" w14:textId="7EFD7374" w:rsidR="00405552" w:rsidRPr="00FD3B3E" w:rsidRDefault="00405552" w:rsidP="00FD3B3E">
      <w:pPr>
        <w:pStyle w:val="Code"/>
      </w:pPr>
      <w:r w:rsidRPr="00FD3B3E">
        <w:t xml:space="preserve">    </w:t>
      </w:r>
      <w:proofErr w:type="gramStart"/>
      <w:r w:rsidR="00822FEB">
        <w:t>[]</w:t>
      </w:r>
      <w:r w:rsidRPr="00FD3B3E">
        <w:t>float</w:t>
      </w:r>
      <w:proofErr w:type="gramEnd"/>
      <w:r w:rsidRPr="00FD3B3E">
        <w:t xml:space="preserve">         </w:t>
      </w:r>
      <w:proofErr w:type="spellStart"/>
      <w:r w:rsidRPr="00FD3B3E">
        <w:t>m_localVelocityY</w:t>
      </w:r>
      <w:proofErr w:type="spellEnd"/>
      <w:r w:rsidRPr="00FD3B3E">
        <w:t xml:space="preserve">;         </w:t>
      </w:r>
      <w:r w:rsidRPr="00FD3B3E">
        <w:tab/>
        <w:t>// Velocity in local space</w:t>
      </w:r>
    </w:p>
    <w:p w14:paraId="429EB136" w14:textId="77777777" w:rsidR="00405552" w:rsidRPr="00FD3B3E" w:rsidRDefault="00405552" w:rsidP="00FD3B3E">
      <w:pPr>
        <w:pStyle w:val="Code"/>
      </w:pPr>
      <w:r w:rsidRPr="00FD3B3E">
        <w:lastRenderedPageBreak/>
        <w:t xml:space="preserve">    float         </w:t>
      </w:r>
      <w:proofErr w:type="spellStart"/>
      <w:r w:rsidRPr="00FD3B3E">
        <w:t>m_</w:t>
      </w:r>
      <w:proofErr w:type="gramStart"/>
      <w:r w:rsidRPr="00FD3B3E">
        <w:t>localVelocityZ</w:t>
      </w:r>
      <w:proofErr w:type="spellEnd"/>
      <w:r w:rsidRPr="00FD3B3E">
        <w:t xml:space="preserve">;   </w:t>
      </w:r>
      <w:proofErr w:type="gramEnd"/>
      <w:r w:rsidRPr="00FD3B3E">
        <w:t xml:space="preserve">      </w:t>
      </w:r>
      <w:r w:rsidRPr="00FD3B3E">
        <w:tab/>
        <w:t>// Velocity in local space</w:t>
      </w:r>
    </w:p>
    <w:p w14:paraId="5D0149EB" w14:textId="77777777" w:rsidR="00113DC9" w:rsidRPr="00FD3B3E" w:rsidRDefault="00113DC9" w:rsidP="00FD3B3E">
      <w:pPr>
        <w:pStyle w:val="Code"/>
      </w:pPr>
      <w:r w:rsidRPr="00FD3B3E">
        <w:t xml:space="preserve">    float         </w:t>
      </w:r>
      <w:proofErr w:type="spellStart"/>
      <w:r w:rsidRPr="00FD3B3E">
        <w:t>m_ang</w:t>
      </w:r>
      <w:r w:rsidR="00196E90" w:rsidRPr="00FD3B3E">
        <w:t>ularVelocityX</w:t>
      </w:r>
      <w:proofErr w:type="spellEnd"/>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angularVelocityY</w:t>
      </w:r>
      <w:proofErr w:type="spellEnd"/>
      <w:r w:rsidRPr="00FD3B3E">
        <w:t xml:space="preserve">;   </w:t>
      </w:r>
      <w:proofErr w:type="gramEnd"/>
      <w:r w:rsidRPr="00FD3B3E">
        <w:t xml:space="preserve">         // Angular velocity y-component</w:t>
      </w:r>
    </w:p>
    <w:p w14:paraId="114B4103"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angularVelocityZ</w:t>
      </w:r>
      <w:proofErr w:type="spellEnd"/>
      <w:r w:rsidRPr="00FD3B3E">
        <w:t xml:space="preserve">;   </w:t>
      </w:r>
      <w:proofErr w:type="gramEnd"/>
      <w:r w:rsidRPr="00FD3B3E">
        <w:t xml:space="preserve">         // Angular velocity z-component</w:t>
      </w:r>
    </w:p>
    <w:p w14:paraId="0F09CAE9" w14:textId="77777777" w:rsidR="00113DC9" w:rsidRPr="00FD3B3E" w:rsidRDefault="00113DC9" w:rsidP="00FD3B3E">
      <w:pPr>
        <w:pStyle w:val="Code"/>
      </w:pPr>
      <w:r w:rsidRPr="00FD3B3E">
        <w:t xml:space="preserve">    float         </w:t>
      </w:r>
      <w:proofErr w:type="spellStart"/>
      <w:r w:rsidRPr="00FD3B3E">
        <w:t>m_</w:t>
      </w:r>
      <w:proofErr w:type="gramStart"/>
      <w:r w:rsidRPr="00FD3B3E">
        <w:t>ang</w:t>
      </w:r>
      <w:r w:rsidR="00196E90" w:rsidRPr="00FD3B3E">
        <w:t>ularAccelerationX</w:t>
      </w:r>
      <w:proofErr w:type="spellEnd"/>
      <w:r w:rsidRPr="00FD3B3E">
        <w:t xml:space="preserve">;   </w:t>
      </w:r>
      <w:proofErr w:type="gramEnd"/>
      <w:r w:rsidRPr="00FD3B3E">
        <w:t xml:space="preserve">     // Angular velocity x-component</w:t>
      </w:r>
    </w:p>
    <w:p w14:paraId="05BA16AD" w14:textId="77777777" w:rsidR="00113DC9" w:rsidRPr="00FD3B3E" w:rsidRDefault="00113DC9" w:rsidP="00FD3B3E">
      <w:pPr>
        <w:pStyle w:val="Code"/>
      </w:pPr>
      <w:r w:rsidRPr="00FD3B3E">
        <w:t xml:space="preserve">    float         </w:t>
      </w:r>
      <w:proofErr w:type="spellStart"/>
      <w:r w:rsidRPr="00FD3B3E">
        <w:t>m_</w:t>
      </w:r>
      <w:r w:rsidR="00196E90" w:rsidRPr="00FD3B3E">
        <w:t>angularAccelerationY</w:t>
      </w:r>
      <w:proofErr w:type="spellEnd"/>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w:t>
      </w:r>
      <w:proofErr w:type="spellStart"/>
      <w:r w:rsidRPr="00FD3B3E">
        <w:t>m_</w:t>
      </w:r>
      <w:proofErr w:type="gramStart"/>
      <w:r w:rsidR="00196E90" w:rsidRPr="00FD3B3E">
        <w:t>angularAccelerationZ</w:t>
      </w:r>
      <w:proofErr w:type="spellEnd"/>
      <w:r w:rsidRPr="00FD3B3E">
        <w:t xml:space="preserve">;   </w:t>
      </w:r>
      <w:proofErr w:type="gramEnd"/>
      <w:r w:rsidRPr="00FD3B3E">
        <w:t xml:space="preserve">     // Angular velocity z-component</w:t>
      </w:r>
    </w:p>
    <w:p w14:paraId="01E1094F" w14:textId="77777777" w:rsidR="008549B6" w:rsidRPr="00FD3B3E" w:rsidRDefault="008549B6" w:rsidP="00FD3B3E">
      <w:pPr>
        <w:pStyle w:val="Code"/>
      </w:pPr>
      <w:r w:rsidRPr="00FD3B3E">
        <w:t xml:space="preserve">    float         </w:t>
      </w:r>
      <w:proofErr w:type="spellStart"/>
      <w:r w:rsidRPr="00FD3B3E">
        <w:t>m_</w:t>
      </w:r>
      <w:proofErr w:type="gramStart"/>
      <w:r w:rsidRPr="00FD3B3E">
        <w:t>frontWheelsAngle</w:t>
      </w:r>
      <w:proofErr w:type="spellEnd"/>
      <w:r w:rsidRPr="00FD3B3E">
        <w:t xml:space="preserve">;   </w:t>
      </w:r>
      <w:proofErr w:type="gramEnd"/>
      <w:r w:rsidRPr="00FD3B3E">
        <w:t xml:space="preserve">         // Current front wheels angle in radians</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16C03612" w:rsidR="0076796A" w:rsidRDefault="009432F8" w:rsidP="006F0028">
      <w:r>
        <w:t xml:space="preserve">Size: </w:t>
      </w:r>
      <w:r w:rsidR="003273A4">
        <w:t>6</w:t>
      </w:r>
      <w:r w:rsidR="00E37FB1">
        <w:t>2</w:t>
      </w:r>
      <w:r w:rsidR="00054784">
        <w:t>5</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 xml:space="preserve">struct </w:t>
      </w:r>
      <w:proofErr w:type="spellStart"/>
      <w:r w:rsidRPr="00FD3B3E">
        <w:t>MarshalZone</w:t>
      </w:r>
      <w:proofErr w:type="spellEnd"/>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proofErr w:type="gramStart"/>
      <w:r w:rsidR="00AB2FCA" w:rsidRPr="00FD3B3E">
        <w:t>f</w:t>
      </w:r>
      <w:r w:rsidRPr="00FD3B3E">
        <w:t xml:space="preserve">loat  </w:t>
      </w:r>
      <w:proofErr w:type="spellStart"/>
      <w:r w:rsidRPr="00FD3B3E">
        <w:t>m</w:t>
      </w:r>
      <w:proofErr w:type="gramEnd"/>
      <w:r w:rsidRPr="00FD3B3E">
        <w:t>_zone</w:t>
      </w:r>
      <w:r w:rsidR="007F6D8D" w:rsidRPr="00FD3B3E">
        <w:t>S</w:t>
      </w:r>
      <w:r w:rsidRPr="00FD3B3E">
        <w:t>tart</w:t>
      </w:r>
      <w:proofErr w:type="spellEnd"/>
      <w:r w:rsidRPr="00FD3B3E">
        <w:t xml:space="preserve">;   // </w:t>
      </w:r>
      <w:r w:rsidR="00E26586" w:rsidRPr="00FD3B3E">
        <w:t>F</w:t>
      </w:r>
      <w:r w:rsidRPr="00FD3B3E">
        <w:t>raction (0..1) of way through the lap the marshal zone starts</w:t>
      </w:r>
    </w:p>
    <w:p w14:paraId="16E1017B" w14:textId="77777777" w:rsidR="000F69FE" w:rsidRPr="00FD3B3E" w:rsidRDefault="000F69FE" w:rsidP="00FD3B3E">
      <w:pPr>
        <w:pStyle w:val="Code"/>
      </w:pPr>
      <w:r w:rsidRPr="00FD3B3E">
        <w:t xml:space="preserve">    int8   </w:t>
      </w:r>
      <w:proofErr w:type="spellStart"/>
      <w:r w:rsidRPr="00FD3B3E">
        <w:t>m_</w:t>
      </w:r>
      <w:proofErr w:type="gramStart"/>
      <w:r w:rsidRPr="00FD3B3E">
        <w:t>zone</w:t>
      </w:r>
      <w:r w:rsidR="007F6D8D" w:rsidRPr="00FD3B3E">
        <w:t>F</w:t>
      </w:r>
      <w:r w:rsidRPr="00FD3B3E">
        <w:t>lag</w:t>
      </w:r>
      <w:proofErr w:type="spellEnd"/>
      <w:r w:rsidRPr="00FD3B3E">
        <w:t xml:space="preserve">;   </w:t>
      </w:r>
      <w:proofErr w:type="gramEnd"/>
      <w:r w:rsidRPr="00FD3B3E">
        <w:t xml:space="preserve"> // -1 = invalid/unknown, 0 = none, 1 = green, 2 = blue, 3 = yellow, 4 = red</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 xml:space="preserve">struct </w:t>
      </w:r>
      <w:proofErr w:type="spellStart"/>
      <w:r w:rsidRPr="00FD3B3E">
        <w:t>WeatherForecastSample</w:t>
      </w:r>
      <w:proofErr w:type="spellEnd"/>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sessionType</w:t>
      </w:r>
      <w:proofErr w:type="spellEnd"/>
      <w:r w:rsidR="00594A3A" w:rsidRPr="00FD3B3E">
        <w:t xml:space="preserve">;   </w:t>
      </w:r>
      <w:proofErr w:type="gramEnd"/>
      <w:r w:rsidR="00594A3A" w:rsidRPr="00FD3B3E">
        <w:t xml:space="preserv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1DC7CAD6" w:rsidR="00594A3A" w:rsidRPr="00FD3B3E" w:rsidRDefault="00FD3B3E" w:rsidP="00FD3B3E">
      <w:pPr>
        <w:pStyle w:val="Code"/>
      </w:pPr>
      <w:r>
        <w:t xml:space="preserve">                                          </w:t>
      </w:r>
      <w:r w:rsidR="0085510F" w:rsidRPr="00FD3B3E">
        <w:t>//</w:t>
      </w:r>
      <w:r w:rsidR="00594A3A" w:rsidRPr="00FD3B3E">
        <w:t xml:space="preserve"> 12 = Time Trial</w:t>
      </w:r>
    </w:p>
    <w:p w14:paraId="58CAD080" w14:textId="77777777" w:rsidR="00594A3A" w:rsidRPr="00FD3B3E" w:rsidRDefault="0085510F" w:rsidP="00FD3B3E">
      <w:pPr>
        <w:pStyle w:val="Code"/>
      </w:pPr>
      <w:r w:rsidRPr="00FD3B3E">
        <w:t xml:space="preserve">    </w:t>
      </w:r>
      <w:r w:rsidR="00594A3A" w:rsidRPr="00FD3B3E">
        <w:t xml:space="preserve">uint8     </w:t>
      </w:r>
      <w:proofErr w:type="spellStart"/>
      <w:r w:rsidR="00594A3A" w:rsidRPr="00FD3B3E">
        <w:t>m_</w:t>
      </w:r>
      <w:proofErr w:type="gramStart"/>
      <w:r w:rsidR="00594A3A" w:rsidRPr="00FD3B3E">
        <w:t>timeOffset</w:t>
      </w:r>
      <w:proofErr w:type="spellEnd"/>
      <w:r w:rsidR="00594A3A" w:rsidRPr="00FD3B3E">
        <w:t xml:space="preserve">;   </w:t>
      </w:r>
      <w:proofErr w:type="gramEnd"/>
      <w:r w:rsidR="00594A3A" w:rsidRPr="00FD3B3E">
        <w:t xml:space="preserve">            // Time in minutes the forecast is for</w:t>
      </w:r>
    </w:p>
    <w:p w14:paraId="77ADB4CF" w14:textId="77777777" w:rsidR="0085510F" w:rsidRPr="00FD3B3E" w:rsidRDefault="00594A3A" w:rsidP="00FD3B3E">
      <w:pPr>
        <w:pStyle w:val="Code"/>
      </w:pPr>
      <w:r w:rsidRPr="00FD3B3E">
        <w:t xml:space="preserve">    uint8     </w:t>
      </w:r>
      <w:proofErr w:type="spellStart"/>
      <w:r w:rsidRPr="00FD3B3E">
        <w:t>m_</w:t>
      </w:r>
      <w:proofErr w:type="gramStart"/>
      <w:r w:rsidRPr="00FD3B3E">
        <w:t>weather</w:t>
      </w:r>
      <w:proofErr w:type="spellEnd"/>
      <w:r w:rsidRPr="00FD3B3E">
        <w:t xml:space="preserve">;   </w:t>
      </w:r>
      <w:proofErr w:type="gramEnd"/>
      <w:r w:rsidRPr="00FD3B3E">
        <w:t xml:space="preserve">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w:t>
      </w:r>
      <w:proofErr w:type="spellStart"/>
      <w:r w:rsidRPr="00FD3B3E">
        <w:t>m_</w:t>
      </w:r>
      <w:proofErr w:type="gramStart"/>
      <w:r w:rsidRPr="00FD3B3E">
        <w:t>trackTemperature</w:t>
      </w:r>
      <w:proofErr w:type="spellEnd"/>
      <w:r w:rsidRPr="00FD3B3E">
        <w:t xml:space="preserve">;   </w:t>
      </w:r>
      <w:proofErr w:type="gramEnd"/>
      <w:r w:rsidRPr="00FD3B3E">
        <w:t xml:space="preserve">      // Track temp. in degrees </w:t>
      </w:r>
      <w:r w:rsidR="006374BE" w:rsidRPr="00FD3B3E">
        <w:t>Celsius</w:t>
      </w:r>
    </w:p>
    <w:p w14:paraId="6F16C51C" w14:textId="23E42BE1" w:rsidR="006374BE" w:rsidRPr="00FD3B3E" w:rsidRDefault="006374BE" w:rsidP="00FD3B3E">
      <w:pPr>
        <w:pStyle w:val="Code"/>
      </w:pPr>
      <w:r w:rsidRPr="00FD3B3E">
        <w:t xml:space="preserve">    int8      </w:t>
      </w:r>
      <w:proofErr w:type="spellStart"/>
      <w:r w:rsidRPr="00FD3B3E">
        <w:t>m_</w:t>
      </w:r>
      <w:proofErr w:type="gramStart"/>
      <w:r w:rsidRPr="00FD3B3E">
        <w:t>trackTemperatureChange</w:t>
      </w:r>
      <w:proofErr w:type="spellEnd"/>
      <w:r w:rsidRPr="00FD3B3E">
        <w:t xml:space="preserve">;   </w:t>
      </w:r>
      <w:proofErr w:type="gramEnd"/>
      <w:r w:rsidRPr="00FD3B3E">
        <w:t>// Track temp. change – 0 = up, 1 = down, 2 = no change</w:t>
      </w:r>
    </w:p>
    <w:p w14:paraId="5496FA17" w14:textId="77777777" w:rsidR="00594A3A" w:rsidRPr="00FD3B3E" w:rsidRDefault="00594A3A" w:rsidP="00FD3B3E">
      <w:pPr>
        <w:pStyle w:val="Code"/>
      </w:pPr>
      <w:r w:rsidRPr="00FD3B3E">
        <w:t xml:space="preserve">    int8      </w:t>
      </w:r>
      <w:proofErr w:type="spellStart"/>
      <w:r w:rsidRPr="00FD3B3E">
        <w:t>m_</w:t>
      </w:r>
      <w:proofErr w:type="gramStart"/>
      <w:r w:rsidRPr="00FD3B3E">
        <w:t>airTemperature</w:t>
      </w:r>
      <w:proofErr w:type="spellEnd"/>
      <w:r w:rsidRPr="00FD3B3E">
        <w:t xml:space="preserve">;   </w:t>
      </w:r>
      <w:proofErr w:type="gramEnd"/>
      <w:r w:rsidRPr="00FD3B3E">
        <w:t xml:space="preserve">        // Air temp. in degrees </w:t>
      </w:r>
      <w:proofErr w:type="spellStart"/>
      <w:r w:rsidRPr="00FD3B3E">
        <w:t>celsius</w:t>
      </w:r>
      <w:proofErr w:type="spellEnd"/>
    </w:p>
    <w:p w14:paraId="2D4DCEAC" w14:textId="580E8B05" w:rsidR="006374BE" w:rsidRPr="00FD3B3E" w:rsidRDefault="006374BE" w:rsidP="00FD3B3E">
      <w:pPr>
        <w:pStyle w:val="Code"/>
      </w:pPr>
      <w:r w:rsidRPr="00FD3B3E">
        <w:t xml:space="preserve">    int8      </w:t>
      </w:r>
      <w:proofErr w:type="spellStart"/>
      <w:r w:rsidRPr="00FD3B3E">
        <w:t>m_</w:t>
      </w:r>
      <w:proofErr w:type="gramStart"/>
      <w:r w:rsidRPr="00FD3B3E">
        <w:t>airTemperatureChange</w:t>
      </w:r>
      <w:proofErr w:type="spellEnd"/>
      <w:r w:rsidRPr="00FD3B3E">
        <w:t xml:space="preserve">;   </w:t>
      </w:r>
      <w:proofErr w:type="gramEnd"/>
      <w:r w:rsidRPr="00FD3B3E">
        <w:t xml:space="preserve">  // Air temp. change – 0 = up, 1 = down, 2 = no change</w:t>
      </w:r>
    </w:p>
    <w:p w14:paraId="1CFE5E80" w14:textId="778EDE2A" w:rsidR="006374BE" w:rsidRPr="00DF2290" w:rsidRDefault="006374BE" w:rsidP="00FD3B3E">
      <w:pPr>
        <w:pStyle w:val="Code"/>
        <w:rPr>
          <w:lang w:val="fr-FR"/>
        </w:rPr>
      </w:pPr>
      <w:r w:rsidRPr="00FD3B3E">
        <w:t xml:space="preserve">    </w:t>
      </w:r>
      <w:proofErr w:type="gramStart"/>
      <w:r w:rsidR="00EC3F75" w:rsidRPr="00DF2290">
        <w:rPr>
          <w:lang w:val="fr-FR"/>
        </w:rPr>
        <w:t>ui</w:t>
      </w:r>
      <w:r w:rsidRPr="00DF2290">
        <w:rPr>
          <w:lang w:val="fr-FR"/>
        </w:rPr>
        <w:t>nt</w:t>
      </w:r>
      <w:proofErr w:type="gramEnd"/>
      <w:r w:rsidRPr="00DF2290">
        <w:rPr>
          <w:lang w:val="fr-FR"/>
        </w:rPr>
        <w:t xml:space="preserve">8     </w:t>
      </w:r>
      <w:proofErr w:type="spellStart"/>
      <w:r w:rsidRPr="00DF2290">
        <w:rPr>
          <w:lang w:val="fr-FR"/>
        </w:rPr>
        <w:t>m_rainPercentage</w:t>
      </w:r>
      <w:proofErr w:type="spellEnd"/>
      <w:r w:rsidRPr="00DF2290">
        <w:rPr>
          <w:lang w:val="fr-FR"/>
        </w:rPr>
        <w:t>;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 xml:space="preserve">truct </w:t>
      </w:r>
      <w:proofErr w:type="spellStart"/>
      <w:r w:rsidR="00B46AD9" w:rsidRPr="00FD3B3E">
        <w:t>PacketSessionData</w:t>
      </w:r>
      <w:proofErr w:type="spellEnd"/>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proofErr w:type="spellStart"/>
      <w:r w:rsidR="00DD7B47" w:rsidRPr="00FD3B3E">
        <w:t>PacketHeader</w:t>
      </w:r>
      <w:proofErr w:type="spellEnd"/>
      <w:r w:rsidRPr="00FD3B3E">
        <w:t xml:space="preserve">    </w:t>
      </w:r>
      <w:proofErr w:type="spellStart"/>
      <w:r w:rsidR="00DD7B47" w:rsidRPr="00FD3B3E">
        <w:t>m_</w:t>
      </w:r>
      <w:proofErr w:type="gramStart"/>
      <w:r w:rsidR="00DD7B47" w:rsidRPr="00FD3B3E">
        <w:t>header</w:t>
      </w:r>
      <w:proofErr w:type="spellEnd"/>
      <w:r w:rsidR="00DD7B47" w:rsidRPr="00FD3B3E">
        <w:t xml:space="preserve">;   </w:t>
      </w:r>
      <w:proofErr w:type="gramEnd"/>
      <w:r w:rsidR="00DD7B47" w:rsidRPr="00FD3B3E">
        <w:t xml:space="preserve">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proofErr w:type="spellStart"/>
      <w:r w:rsidR="00DD7B47" w:rsidRPr="00FD3B3E">
        <w:t>m_</w:t>
      </w:r>
      <w:proofErr w:type="gramStart"/>
      <w:r w:rsidR="00DD7B47" w:rsidRPr="00FD3B3E">
        <w:t>weather</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proofErr w:type="spellStart"/>
      <w:r w:rsidR="00DD7B47" w:rsidRPr="00FD3B3E">
        <w:t>m_</w:t>
      </w:r>
      <w:proofErr w:type="gramStart"/>
      <w:r w:rsidR="00DD7B47" w:rsidRPr="00FD3B3E">
        <w:t>track</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 xml:space="preserve">rack temp. in degrees </w:t>
      </w:r>
      <w:proofErr w:type="spellStart"/>
      <w:r w:rsidR="00DD7B47" w:rsidRPr="00FD3B3E">
        <w:t>celsius</w:t>
      </w:r>
      <w:proofErr w:type="spellEnd"/>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proofErr w:type="spellStart"/>
      <w:r w:rsidR="00DD7B47" w:rsidRPr="00FD3B3E">
        <w:t>m_</w:t>
      </w:r>
      <w:proofErr w:type="gramStart"/>
      <w:r w:rsidR="00DD7B47" w:rsidRPr="00FD3B3E">
        <w:t>air</w:t>
      </w:r>
      <w:r w:rsidR="007F6D8D" w:rsidRPr="00FD3B3E">
        <w:t>T</w:t>
      </w:r>
      <w:r w:rsidR="00DD7B47" w:rsidRPr="00FD3B3E">
        <w:t>emperature</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A</w:t>
      </w:r>
      <w:r w:rsidR="00DD7B47" w:rsidRPr="00FD3B3E">
        <w:t xml:space="preserve">ir temp. in degrees </w:t>
      </w:r>
      <w:proofErr w:type="spellStart"/>
      <w:r w:rsidR="00DD7B47" w:rsidRPr="00FD3B3E">
        <w:t>celsius</w:t>
      </w:r>
      <w:proofErr w:type="spellEnd"/>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total</w:t>
      </w:r>
      <w:r w:rsidR="007F6D8D" w:rsidRPr="00FD3B3E">
        <w:t>L</w:t>
      </w:r>
      <w:r w:rsidR="00DD7B47" w:rsidRPr="00FD3B3E">
        <w:t>aps</w:t>
      </w:r>
      <w:proofErr w:type="spellEnd"/>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proofErr w:type="spellStart"/>
      <w:r w:rsidRPr="00FD3B3E">
        <w:t>m_</w:t>
      </w:r>
      <w:proofErr w:type="gramStart"/>
      <w:r w:rsidRPr="00FD3B3E">
        <w:t>track</w:t>
      </w:r>
      <w:r w:rsidR="00064363" w:rsidRPr="00FD3B3E">
        <w:t>Length</w:t>
      </w:r>
      <w:proofErr w:type="spellEnd"/>
      <w:r w:rsidR="00C8350B" w:rsidRPr="00FD3B3E">
        <w:t xml:space="preserve">;   </w:t>
      </w:r>
      <w:proofErr w:type="gramEnd"/>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proofErr w:type="spellStart"/>
      <w:r w:rsidR="00DD7B47" w:rsidRPr="00FD3B3E">
        <w:t>m_</w:t>
      </w:r>
      <w:proofErr w:type="gramStart"/>
      <w:r w:rsidR="00DD7B47" w:rsidRPr="00FD3B3E">
        <w:t>session</w:t>
      </w:r>
      <w:r w:rsidR="007F6D8D" w:rsidRPr="00FD3B3E">
        <w:t>T</w:t>
      </w:r>
      <w:r w:rsidR="00DD7B47" w:rsidRPr="00FD3B3E">
        <w:t>ype</w:t>
      </w:r>
      <w:proofErr w:type="spellEnd"/>
      <w:r w:rsidRPr="00FD3B3E">
        <w:t xml:space="preserve">;   </w:t>
      </w:r>
      <w:proofErr w:type="gramEnd"/>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77777777"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proofErr w:type="spellStart"/>
      <w:r w:rsidR="00DD7B47" w:rsidRPr="00FD3B3E">
        <w:t>m_</w:t>
      </w:r>
      <w:proofErr w:type="gramStart"/>
      <w:r w:rsidR="00DD7B47" w:rsidRPr="00FD3B3E">
        <w:t>track</w:t>
      </w:r>
      <w:r w:rsidR="007F6D8D" w:rsidRPr="00FD3B3E">
        <w:t>Id</w:t>
      </w:r>
      <w:proofErr w:type="spellEnd"/>
      <w:r w:rsidRPr="00FD3B3E">
        <w:t xml:space="preserve">;   </w:t>
      </w:r>
      <w:proofErr w:type="gramEnd"/>
      <w:r w:rsidRPr="00FD3B3E">
        <w:t xml:space="preserve">      </w:t>
      </w:r>
      <w:r w:rsidR="00031125" w:rsidRPr="00FD3B3E">
        <w:tab/>
      </w:r>
      <w:r w:rsidR="007F6D8D" w:rsidRPr="00FD3B3E">
        <w:tab/>
      </w:r>
      <w:r w:rsidR="00DD7B47" w:rsidRPr="00FD3B3E">
        <w:t>// -1 for unknown, 0-21 for tracks</w:t>
      </w:r>
      <w:r w:rsidRPr="00FD3B3E">
        <w:t>, 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proofErr w:type="spellStart"/>
      <w:r w:rsidR="00DD7B47" w:rsidRPr="00FD3B3E">
        <w:t>m_</w:t>
      </w:r>
      <w:proofErr w:type="gramStart"/>
      <w:r w:rsidR="003920F1" w:rsidRPr="00FD3B3E">
        <w:t>formula</w:t>
      </w:r>
      <w:proofErr w:type="spellEnd"/>
      <w:r w:rsidRPr="00FD3B3E">
        <w:t xml:space="preserve">;   </w:t>
      </w:r>
      <w:proofErr w:type="gramEnd"/>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49CAF563" w14:textId="6D0C1C70" w:rsidR="003920F1" w:rsidRPr="00FD3B3E" w:rsidRDefault="00FD3B3E" w:rsidP="00FD3B3E">
      <w:pPr>
        <w:pStyle w:val="Code"/>
      </w:pPr>
      <w:r>
        <w:t xml:space="preserve">                                                 </w:t>
      </w:r>
      <w:r w:rsidR="003920F1" w:rsidRPr="00FD3B3E">
        <w:t>// 3 = F1 Generic</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proofErr w:type="spellStart"/>
      <w:r w:rsidRPr="00FD3B3E">
        <w:t>m_</w:t>
      </w:r>
      <w:proofErr w:type="gramStart"/>
      <w:r w:rsidRPr="00FD3B3E">
        <w:t>session</w:t>
      </w:r>
      <w:r w:rsidR="007F6D8D" w:rsidRPr="00FD3B3E">
        <w:t>T</w:t>
      </w:r>
      <w:r w:rsidRPr="00FD3B3E">
        <w:t>ime</w:t>
      </w:r>
      <w:r w:rsidR="007F6D8D" w:rsidRPr="00FD3B3E">
        <w:t>L</w:t>
      </w:r>
      <w:r w:rsidRPr="00FD3B3E">
        <w:t>eft</w:t>
      </w:r>
      <w:proofErr w:type="spellEnd"/>
      <w:r w:rsidR="00C8350B" w:rsidRPr="00FD3B3E">
        <w:t xml:space="preserve">;   </w:t>
      </w:r>
      <w:proofErr w:type="gramEnd"/>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proofErr w:type="gramStart"/>
      <w:r w:rsidR="000536AE" w:rsidRPr="00DF2290">
        <w:rPr>
          <w:lang w:val="fr-FR"/>
        </w:rPr>
        <w:t>uint</w:t>
      </w:r>
      <w:proofErr w:type="gramEnd"/>
      <w:r w:rsidR="000536AE" w:rsidRPr="00DF2290">
        <w:rPr>
          <w:lang w:val="fr-FR"/>
        </w:rPr>
        <w:t>16</w:t>
      </w:r>
      <w:r w:rsidRPr="00DF2290">
        <w:rPr>
          <w:lang w:val="fr-FR"/>
        </w:rPr>
        <w:t xml:space="preserve">    </w:t>
      </w:r>
      <w:r w:rsidR="00C8350B" w:rsidRPr="00DF2290">
        <w:rPr>
          <w:lang w:val="fr-FR"/>
        </w:rPr>
        <w:t xml:space="preserve">      </w:t>
      </w:r>
      <w:proofErr w:type="spellStart"/>
      <w:r w:rsidRPr="00DF2290">
        <w:rPr>
          <w:lang w:val="fr-FR"/>
        </w:rPr>
        <w:t>m_session</w:t>
      </w:r>
      <w:r w:rsidR="007F6D8D" w:rsidRPr="00DF2290">
        <w:rPr>
          <w:lang w:val="fr-FR"/>
        </w:rPr>
        <w:t>D</w:t>
      </w:r>
      <w:r w:rsidRPr="00DF2290">
        <w:rPr>
          <w:lang w:val="fr-FR"/>
        </w:rPr>
        <w:t>uration</w:t>
      </w:r>
      <w:proofErr w:type="spellEnd"/>
      <w:r w:rsidRPr="00DF2290">
        <w:rPr>
          <w:lang w:val="fr-FR"/>
        </w:rPr>
        <w:t>;</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7F6D8D" w:rsidRPr="00FD3B3E">
        <w:t>S</w:t>
      </w:r>
      <w:r w:rsidRPr="00FD3B3E">
        <w:t>peed</w:t>
      </w:r>
      <w:r w:rsidR="007F6D8D" w:rsidRPr="00FD3B3E">
        <w:t>L</w:t>
      </w:r>
      <w:r w:rsidRPr="00FD3B3E">
        <w:t>imit</w:t>
      </w:r>
      <w:proofErr w:type="spellEnd"/>
      <w:r w:rsidRPr="00FD3B3E">
        <w:t xml:space="preserve">;   </w:t>
      </w:r>
      <w:proofErr w:type="gramEnd"/>
      <w:r w:rsidRPr="00FD3B3E">
        <w:t xml:space="preserve">   </w:t>
      </w:r>
      <w:r w:rsidR="00031125" w:rsidRPr="00FD3B3E">
        <w:tab/>
      </w:r>
      <w:r w:rsidR="005311F8" w:rsidRPr="00FD3B3E">
        <w:t>// P</w:t>
      </w:r>
      <w:r w:rsidRPr="00FD3B3E">
        <w:t xml:space="preserve">it speed limit in </w:t>
      </w:r>
      <w:r w:rsidR="005626AD" w:rsidRPr="00FD3B3E">
        <w:t>kilometres per hour</w:t>
      </w:r>
    </w:p>
    <w:p w14:paraId="1B8D075E" w14:textId="77777777" w:rsidR="009F7C46" w:rsidRPr="00FD3B3E" w:rsidRDefault="009F7C46" w:rsidP="00FD3B3E">
      <w:pPr>
        <w:pStyle w:val="Code"/>
      </w:pPr>
      <w:r w:rsidRPr="00FD3B3E">
        <w:t xml:space="preserve">    uint8           </w:t>
      </w:r>
      <w:proofErr w:type="spellStart"/>
      <w:r w:rsidRPr="00FD3B3E">
        <w:t>m_</w:t>
      </w:r>
      <w:proofErr w:type="gramStart"/>
      <w:r w:rsidRPr="00FD3B3E">
        <w:t>gamePaused</w:t>
      </w:r>
      <w:proofErr w:type="spellEnd"/>
      <w:r w:rsidRPr="00FD3B3E">
        <w:t xml:space="preserve">;   </w:t>
      </w:r>
      <w:proofErr w:type="gramEnd"/>
      <w:r w:rsidRPr="00FD3B3E">
        <w:t xml:space="preserve">             // Whether the game is paused</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00A132E6" w:rsidRPr="00FD3B3E">
        <w:t>m_</w:t>
      </w:r>
      <w:proofErr w:type="gramStart"/>
      <w:r w:rsidR="00A132E6" w:rsidRPr="00FD3B3E">
        <w:t>isS</w:t>
      </w:r>
      <w:r w:rsidRPr="00FD3B3E">
        <w:t>pectating</w:t>
      </w:r>
      <w:proofErr w:type="spellEnd"/>
      <w:r w:rsidRPr="00FD3B3E">
        <w:t xml:space="preserve">;   </w:t>
      </w:r>
      <w:proofErr w:type="gramEnd"/>
      <w:r w:rsidRPr="00FD3B3E">
        <w:t xml:space="preserve">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proofErr w:type="spellStart"/>
      <w:r w:rsidRPr="00FD3B3E">
        <w:t>m_</w:t>
      </w:r>
      <w:proofErr w:type="gramStart"/>
      <w:r w:rsidRPr="00FD3B3E">
        <w:t>spectator</w:t>
      </w:r>
      <w:r w:rsidR="007F6D8D" w:rsidRPr="00FD3B3E">
        <w:t>C</w:t>
      </w:r>
      <w:r w:rsidRPr="00FD3B3E">
        <w:t>ar</w:t>
      </w:r>
      <w:r w:rsidR="007F6D8D" w:rsidRPr="00FD3B3E">
        <w:t>I</w:t>
      </w:r>
      <w:r w:rsidRPr="00FD3B3E">
        <w:t>ndex</w:t>
      </w:r>
      <w:proofErr w:type="spellEnd"/>
      <w:r w:rsidRPr="00FD3B3E">
        <w:t>;</w:t>
      </w:r>
      <w:r w:rsidR="00C8350B" w:rsidRPr="00FD3B3E">
        <w:t xml:space="preserve">  </w:t>
      </w:r>
      <w:r w:rsidR="00031125" w:rsidRPr="00FD3B3E">
        <w:tab/>
      </w:r>
      <w:proofErr w:type="gramEnd"/>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w:t>
      </w:r>
      <w:proofErr w:type="spellStart"/>
      <w:r w:rsidRPr="00FD3B3E">
        <w:t>m_sli</w:t>
      </w:r>
      <w:r w:rsidR="007F6D8D" w:rsidRPr="00FD3B3E">
        <w:t>P</w:t>
      </w:r>
      <w:r w:rsidRPr="00FD3B3E">
        <w:t>ro</w:t>
      </w:r>
      <w:r w:rsidR="007F6D8D" w:rsidRPr="00FD3B3E">
        <w:t>N</w:t>
      </w:r>
      <w:r w:rsidRPr="00FD3B3E">
        <w:t>ative</w:t>
      </w:r>
      <w:r w:rsidR="007F6D8D" w:rsidRPr="00FD3B3E">
        <w:t>S</w:t>
      </w:r>
      <w:r w:rsidRPr="00FD3B3E">
        <w:t>upport</w:t>
      </w:r>
      <w:proofErr w:type="spellEnd"/>
      <w:r w:rsidRPr="00FD3B3E">
        <w:t>;</w:t>
      </w:r>
      <w:r w:rsidRPr="00FD3B3E">
        <w:tab/>
        <w:t>// SLI Pro support, 0 = inactive, 1 = active</w:t>
      </w:r>
    </w:p>
    <w:p w14:paraId="4FD2A53B" w14:textId="77777777" w:rsidR="000F69FE" w:rsidRPr="00FD3B3E" w:rsidRDefault="000F69FE" w:rsidP="00FD3B3E">
      <w:pPr>
        <w:pStyle w:val="Code"/>
      </w:pPr>
      <w:r w:rsidRPr="00FD3B3E">
        <w:t xml:space="preserve">    uint8           </w:t>
      </w:r>
      <w:proofErr w:type="spellStart"/>
      <w:r w:rsidRPr="00FD3B3E">
        <w:t>m_</w:t>
      </w:r>
      <w:proofErr w:type="gramStart"/>
      <w:r w:rsidRPr="00FD3B3E">
        <w:t>num</w:t>
      </w:r>
      <w:r w:rsidR="007F6D8D" w:rsidRPr="00FD3B3E">
        <w:t>M</w:t>
      </w:r>
      <w:r w:rsidRPr="00FD3B3E">
        <w:t>arshal</w:t>
      </w:r>
      <w:r w:rsidR="007F6D8D" w:rsidRPr="00FD3B3E">
        <w:t>Z</w:t>
      </w:r>
      <w:r w:rsidRPr="00FD3B3E">
        <w:t>ones</w:t>
      </w:r>
      <w:proofErr w:type="spellEnd"/>
      <w:r w:rsidRPr="00FD3B3E">
        <w:t xml:space="preserve">;   </w:t>
      </w:r>
      <w:proofErr w:type="gramEnd"/>
      <w:r w:rsidRPr="00FD3B3E">
        <w:t xml:space="preserve">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w:t>
      </w:r>
      <w:proofErr w:type="spellStart"/>
      <w:r w:rsidRPr="00FD3B3E">
        <w:t>MarshalZone</w:t>
      </w:r>
      <w:proofErr w:type="spellEnd"/>
      <w:r w:rsidRPr="00FD3B3E">
        <w:t xml:space="preserve">     </w:t>
      </w:r>
      <w:proofErr w:type="spellStart"/>
      <w:r w:rsidRPr="00FD3B3E">
        <w:t>m_</w:t>
      </w:r>
      <w:proofErr w:type="gramStart"/>
      <w:r w:rsidRPr="00FD3B3E">
        <w:t>marshal</w:t>
      </w:r>
      <w:r w:rsidR="007F6D8D" w:rsidRPr="00FD3B3E">
        <w:t>Z</w:t>
      </w:r>
      <w:r w:rsidRPr="00FD3B3E">
        <w:t>ones</w:t>
      </w:r>
      <w:proofErr w:type="spellEnd"/>
      <w:r w:rsidRPr="00FD3B3E">
        <w:t>[</w:t>
      </w:r>
      <w:proofErr w:type="gramEnd"/>
      <w:r w:rsidRPr="00FD3B3E">
        <w:t xml:space="preserve">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lastRenderedPageBreak/>
        <w:t xml:space="preserve">    uint8           </w:t>
      </w:r>
      <w:proofErr w:type="spellStart"/>
      <w:r w:rsidRPr="00FD3B3E">
        <w:t>m_</w:t>
      </w:r>
      <w:proofErr w:type="gramStart"/>
      <w:r w:rsidRPr="00FD3B3E">
        <w:t>safetyCarStatus</w:t>
      </w:r>
      <w:proofErr w:type="spellEnd"/>
      <w:r w:rsidRPr="00FD3B3E">
        <w:t xml:space="preserve">;   </w:t>
      </w:r>
      <w:proofErr w:type="gramEnd"/>
      <w:r w:rsidRPr="00FD3B3E">
        <w:t xml:space="preserve">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w:t>
      </w:r>
      <w:proofErr w:type="spellStart"/>
      <w:r w:rsidRPr="00FD3B3E">
        <w:t>m_</w:t>
      </w:r>
      <w:proofErr w:type="gramStart"/>
      <w:r w:rsidRPr="00FD3B3E">
        <w:t>networkGame</w:t>
      </w:r>
      <w:proofErr w:type="spellEnd"/>
      <w:r w:rsidRPr="00FD3B3E">
        <w:t xml:space="preserve">;   </w:t>
      </w:r>
      <w:proofErr w:type="gramEnd"/>
      <w:r w:rsidRPr="00FD3B3E">
        <w:t xml:space="preserve">            // 0 = offline, 1 = online</w:t>
      </w:r>
    </w:p>
    <w:p w14:paraId="00B04A9D" w14:textId="77777777" w:rsidR="00942046" w:rsidRPr="00FD3B3E" w:rsidRDefault="00942046" w:rsidP="00FD3B3E">
      <w:pPr>
        <w:pStyle w:val="Code"/>
      </w:pPr>
      <w:r w:rsidRPr="00FD3B3E">
        <w:t xml:space="preserve">    uint8           </w:t>
      </w:r>
      <w:proofErr w:type="spellStart"/>
      <w:r w:rsidRPr="00FD3B3E">
        <w:t>m_numWeatherForecastSamples</w:t>
      </w:r>
      <w:proofErr w:type="spellEnd"/>
      <w:r w:rsidRPr="00FD3B3E">
        <w:t>; // Number of weather samples to follow</w:t>
      </w:r>
    </w:p>
    <w:p w14:paraId="062B0CA1" w14:textId="330231BD" w:rsidR="00594A3A" w:rsidRPr="00FD3B3E" w:rsidRDefault="0085510F" w:rsidP="00FD3B3E">
      <w:pPr>
        <w:pStyle w:val="Code"/>
      </w:pPr>
      <w:r w:rsidRPr="00FD3B3E">
        <w:t xml:space="preserve">    </w:t>
      </w:r>
      <w:proofErr w:type="spellStart"/>
      <w:r w:rsidR="00594A3A" w:rsidRPr="00FD3B3E">
        <w:t>WeatherForecastSample</w:t>
      </w:r>
      <w:proofErr w:type="spellEnd"/>
      <w:r w:rsidR="00594A3A" w:rsidRPr="00FD3B3E">
        <w:t xml:space="preserve"> </w:t>
      </w:r>
      <w:proofErr w:type="spellStart"/>
      <w:r w:rsidR="00594A3A" w:rsidRPr="00FD3B3E">
        <w:t>m_</w:t>
      </w:r>
      <w:proofErr w:type="gramStart"/>
      <w:r w:rsidR="00594A3A" w:rsidRPr="00FD3B3E">
        <w:t>weatherForecastSamples</w:t>
      </w:r>
      <w:proofErr w:type="spellEnd"/>
      <w:r w:rsidR="00594A3A" w:rsidRPr="00FD3B3E">
        <w:t>[</w:t>
      </w:r>
      <w:proofErr w:type="gramEnd"/>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w:t>
      </w:r>
      <w:proofErr w:type="spellStart"/>
      <w:r w:rsidRPr="00FD3B3E">
        <w:t>m_</w:t>
      </w:r>
      <w:proofErr w:type="gramStart"/>
      <w:r w:rsidR="00EA1A92" w:rsidRPr="00FD3B3E">
        <w:t>f</w:t>
      </w:r>
      <w:r w:rsidRPr="00FD3B3E">
        <w:t>orecast</w:t>
      </w:r>
      <w:r w:rsidR="00EA1A92" w:rsidRPr="00FD3B3E">
        <w:t>Accuracy</w:t>
      </w:r>
      <w:proofErr w:type="spellEnd"/>
      <w:r w:rsidRPr="00FD3B3E">
        <w:t xml:space="preserve">;   </w:t>
      </w:r>
      <w:proofErr w:type="gramEnd"/>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t xml:space="preserve">    uint8           </w:t>
      </w:r>
      <w:proofErr w:type="spellStart"/>
      <w:r w:rsidRPr="00FD3B3E">
        <w:t>m_</w:t>
      </w:r>
      <w:proofErr w:type="gramStart"/>
      <w:r w:rsidRPr="00FD3B3E">
        <w:t>aiDifficulty</w:t>
      </w:r>
      <w:proofErr w:type="spellEnd"/>
      <w:r w:rsidRPr="00FD3B3E">
        <w:t xml:space="preserve">;   </w:t>
      </w:r>
      <w:proofErr w:type="gramEnd"/>
      <w:r w:rsidRPr="00FD3B3E">
        <w:t xml:space="preserve">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seasonLinkIdentifier</w:t>
      </w:r>
      <w:proofErr w:type="spellEnd"/>
      <w:r w:rsidRPr="00FD3B3E">
        <w:t xml:space="preserve">;   </w:t>
      </w:r>
      <w:proofErr w:type="gramEnd"/>
      <w:r w:rsidRPr="00FD3B3E">
        <w:t xml:space="preserve">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weekendLinkIdentifier</w:t>
      </w:r>
      <w:proofErr w:type="spellEnd"/>
      <w:r w:rsidRPr="00FD3B3E">
        <w:t xml:space="preserve">;   </w:t>
      </w:r>
      <w:proofErr w:type="gramEnd"/>
      <w:r w:rsidRPr="00FD3B3E">
        <w:t xml:space="preserve">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w:t>
      </w:r>
      <w:proofErr w:type="spellStart"/>
      <w:r w:rsidRPr="00FD3B3E">
        <w:t>m_</w:t>
      </w:r>
      <w:proofErr w:type="gramStart"/>
      <w:r w:rsidRPr="00FD3B3E">
        <w:t>sessionLinkIdentifier</w:t>
      </w:r>
      <w:proofErr w:type="spellEnd"/>
      <w:r w:rsidRPr="00FD3B3E">
        <w:t xml:space="preserve">;   </w:t>
      </w:r>
      <w:proofErr w:type="gramEnd"/>
      <w:r w:rsidRPr="00FD3B3E">
        <w:t xml:space="preserve">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pitStopWindowIdealLap</w:t>
      </w:r>
      <w:proofErr w:type="spellEnd"/>
      <w:r w:rsidRPr="00FD3B3E">
        <w:t xml:space="preserve">;   </w:t>
      </w:r>
      <w:proofErr w:type="gramEnd"/>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w:t>
      </w:r>
      <w:proofErr w:type="spellStart"/>
      <w:r w:rsidRPr="00FD3B3E">
        <w:t>m_</w:t>
      </w:r>
      <w:proofErr w:type="gramStart"/>
      <w:r w:rsidR="002E6A27" w:rsidRPr="00FD3B3E">
        <w:t>pitStopWindowLatestLap</w:t>
      </w:r>
      <w:proofErr w:type="spellEnd"/>
      <w:r w:rsidRPr="00FD3B3E">
        <w:t xml:space="preserve">;   </w:t>
      </w:r>
      <w:proofErr w:type="gramEnd"/>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w:t>
      </w:r>
      <w:proofErr w:type="spellStart"/>
      <w:r w:rsidRPr="00FD3B3E">
        <w:t>m_</w:t>
      </w:r>
      <w:proofErr w:type="gramStart"/>
      <w:r w:rsidR="002E6A27" w:rsidRPr="00FD3B3E">
        <w:t>pitStopRejoinPosition</w:t>
      </w:r>
      <w:proofErr w:type="spellEnd"/>
      <w:r w:rsidRPr="00FD3B3E">
        <w:t xml:space="preserve">;   </w:t>
      </w:r>
      <w:proofErr w:type="gramEnd"/>
      <w:r w:rsidRPr="00FD3B3E">
        <w:t xml:space="preserve">  // </w:t>
      </w:r>
      <w:r w:rsidR="002E6A27" w:rsidRPr="00FD3B3E">
        <w:t xml:space="preserve">Predicted position to </w:t>
      </w:r>
      <w:proofErr w:type="spellStart"/>
      <w:r w:rsidR="002E6A27" w:rsidRPr="00FD3B3E">
        <w:t>rejoin</w:t>
      </w:r>
      <w:proofErr w:type="spellEnd"/>
      <w:r w:rsidR="002E6A27" w:rsidRPr="00FD3B3E">
        <w:t xml:space="preserve"> at (player)</w:t>
      </w:r>
    </w:p>
    <w:p w14:paraId="2CEC095D" w14:textId="7D236FE9" w:rsidR="00E37FB1" w:rsidRDefault="00E37FB1" w:rsidP="00E37FB1">
      <w:pPr>
        <w:pStyle w:val="Code"/>
      </w:pPr>
      <w:r>
        <w:t xml:space="preserve">    uint8           </w:t>
      </w:r>
      <w:proofErr w:type="spellStart"/>
      <w:r>
        <w:t>m_</w:t>
      </w:r>
      <w:proofErr w:type="gramStart"/>
      <w:r>
        <w:t>steeringAssist</w:t>
      </w:r>
      <w:proofErr w:type="spellEnd"/>
      <w:r>
        <w:t xml:space="preserve">;   </w:t>
      </w:r>
      <w:proofErr w:type="gramEnd"/>
      <w:r>
        <w:t xml:space="preserve">         // 0 = off, 1 = on</w:t>
      </w:r>
    </w:p>
    <w:p w14:paraId="762FFC0A" w14:textId="53893395" w:rsidR="00E37FB1" w:rsidRDefault="00E37FB1" w:rsidP="00E37FB1">
      <w:pPr>
        <w:pStyle w:val="Code"/>
      </w:pPr>
      <w:r>
        <w:t xml:space="preserve">    uint8           </w:t>
      </w:r>
      <w:proofErr w:type="spellStart"/>
      <w:r>
        <w:t>m_</w:t>
      </w:r>
      <w:proofErr w:type="gramStart"/>
      <w:r>
        <w:t>brakingAssist</w:t>
      </w:r>
      <w:proofErr w:type="spellEnd"/>
      <w:r>
        <w:t xml:space="preserve">;   </w:t>
      </w:r>
      <w:proofErr w:type="gramEnd"/>
      <w:r>
        <w:t xml:space="preserve">          // 0 = off, 1 = low, 2 = medium, 3 = high</w:t>
      </w:r>
    </w:p>
    <w:p w14:paraId="29E501DF" w14:textId="4842F3B9" w:rsidR="00E37FB1" w:rsidRDefault="00E37FB1" w:rsidP="00E37FB1">
      <w:pPr>
        <w:pStyle w:val="Code"/>
      </w:pPr>
      <w:r>
        <w:t xml:space="preserve">    uint8           </w:t>
      </w:r>
      <w:proofErr w:type="spellStart"/>
      <w:r>
        <w:t>m_</w:t>
      </w:r>
      <w:proofErr w:type="gramStart"/>
      <w:r>
        <w:t>gearboxAssist</w:t>
      </w:r>
      <w:proofErr w:type="spellEnd"/>
      <w:r>
        <w:t xml:space="preserve">;   </w:t>
      </w:r>
      <w:proofErr w:type="gramEnd"/>
      <w:r>
        <w:t xml:space="preserve">          // 1 = manual, 2 = manual &amp; suggested gear, 3 = auto</w:t>
      </w:r>
    </w:p>
    <w:p w14:paraId="518593C3" w14:textId="1DEC4D0F" w:rsidR="00E37FB1" w:rsidRDefault="00E37FB1" w:rsidP="00E37FB1">
      <w:pPr>
        <w:pStyle w:val="Code"/>
      </w:pPr>
      <w:r>
        <w:t xml:space="preserve">    uint8           </w:t>
      </w:r>
      <w:proofErr w:type="spellStart"/>
      <w:r>
        <w:t>m_</w:t>
      </w:r>
      <w:proofErr w:type="gramStart"/>
      <w:r>
        <w:t>pitAssist</w:t>
      </w:r>
      <w:proofErr w:type="spellEnd"/>
      <w:r>
        <w:t xml:space="preserve">;   </w:t>
      </w:r>
      <w:proofErr w:type="gramEnd"/>
      <w:r>
        <w:t xml:space="preserve">              // 0 = off, 1 = on</w:t>
      </w:r>
    </w:p>
    <w:p w14:paraId="0C82922F" w14:textId="196FDE25" w:rsidR="00E37FB1" w:rsidRDefault="00E37FB1" w:rsidP="00E37FB1">
      <w:pPr>
        <w:pStyle w:val="Code"/>
      </w:pPr>
      <w:r>
        <w:t xml:space="preserve">    uint8           </w:t>
      </w:r>
      <w:proofErr w:type="spellStart"/>
      <w:r>
        <w:t>m_</w:t>
      </w:r>
      <w:proofErr w:type="gramStart"/>
      <w:r>
        <w:t>pitReleaseAssist</w:t>
      </w:r>
      <w:proofErr w:type="spellEnd"/>
      <w:r>
        <w:t xml:space="preserve">;   </w:t>
      </w:r>
      <w:proofErr w:type="gramEnd"/>
      <w:r>
        <w:t xml:space="preserve">       // 0 = off, 1 = on</w:t>
      </w:r>
    </w:p>
    <w:p w14:paraId="082ECF99" w14:textId="3AA129C7" w:rsidR="00E37FB1" w:rsidRDefault="00E37FB1" w:rsidP="00E37FB1">
      <w:pPr>
        <w:pStyle w:val="Code"/>
      </w:pPr>
      <w:r>
        <w:t xml:space="preserve">    uint8           </w:t>
      </w:r>
      <w:proofErr w:type="spellStart"/>
      <w:r>
        <w:t>m_</w:t>
      </w:r>
      <w:proofErr w:type="gramStart"/>
      <w:r>
        <w:t>ERSAssist</w:t>
      </w:r>
      <w:proofErr w:type="spellEnd"/>
      <w:r>
        <w:t xml:space="preserve">;   </w:t>
      </w:r>
      <w:proofErr w:type="gramEnd"/>
      <w:r>
        <w:t xml:space="preserve">              // 0 = off, 1 = on</w:t>
      </w:r>
    </w:p>
    <w:p w14:paraId="06DECEBE" w14:textId="6D92F1C0" w:rsidR="00E37FB1" w:rsidRDefault="00E37FB1" w:rsidP="00E37FB1">
      <w:pPr>
        <w:pStyle w:val="Code"/>
      </w:pPr>
      <w:r>
        <w:t xml:space="preserve">    uint8           </w:t>
      </w:r>
      <w:proofErr w:type="spellStart"/>
      <w:r>
        <w:t>m_</w:t>
      </w:r>
      <w:proofErr w:type="gramStart"/>
      <w:r>
        <w:t>DRSAssist</w:t>
      </w:r>
      <w:proofErr w:type="spellEnd"/>
      <w:r>
        <w:t xml:space="preserve">;   </w:t>
      </w:r>
      <w:proofErr w:type="gramEnd"/>
      <w:r>
        <w:t xml:space="preserve">              // 0 = off, 1 = on</w:t>
      </w:r>
    </w:p>
    <w:p w14:paraId="4D6D8B07" w14:textId="382A6A0B" w:rsidR="00054784" w:rsidRDefault="00054784" w:rsidP="00054784">
      <w:pPr>
        <w:pStyle w:val="Code"/>
      </w:pPr>
      <w:r>
        <w:t xml:space="preserve">    uint8           </w:t>
      </w:r>
      <w:proofErr w:type="spellStart"/>
      <w:r>
        <w:t>m_</w:t>
      </w:r>
      <w:proofErr w:type="gramStart"/>
      <w:r>
        <w:t>dynamicRacingLine</w:t>
      </w:r>
      <w:proofErr w:type="spellEnd"/>
      <w:r>
        <w:t xml:space="preserve">;   </w:t>
      </w:r>
      <w:proofErr w:type="gramEnd"/>
      <w:r>
        <w:t xml:space="preserve">      // 0 = off, 1 = corners only, 2 = full</w:t>
      </w:r>
    </w:p>
    <w:p w14:paraId="3951380E" w14:textId="7272C632" w:rsidR="00054784" w:rsidRDefault="00054784" w:rsidP="00054784">
      <w:pPr>
        <w:pStyle w:val="Code"/>
      </w:pPr>
      <w:r>
        <w:t xml:space="preserve">    uint8           </w:t>
      </w:r>
      <w:proofErr w:type="spellStart"/>
      <w:r>
        <w:t>m_</w:t>
      </w:r>
      <w:proofErr w:type="gramStart"/>
      <w:r>
        <w:t>dynamicRacingLineType</w:t>
      </w:r>
      <w:proofErr w:type="spellEnd"/>
      <w:r>
        <w:t xml:space="preserve">;   </w:t>
      </w:r>
      <w:proofErr w:type="gramEnd"/>
      <w:r>
        <w:t xml:space="preserve">  // 0 = 2D, 1 = 3D</w:t>
      </w:r>
    </w:p>
    <w:p w14:paraId="3C903AAE" w14:textId="2A01C16A"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08711BAD" w:rsidR="006E7B90" w:rsidRDefault="008E727B" w:rsidP="00D3731C">
      <w:r>
        <w:t xml:space="preserve">Size: </w:t>
      </w:r>
      <w:r w:rsidR="00AB7AEC">
        <w:t>9</w:t>
      </w:r>
      <w:r w:rsidR="00D5639B">
        <w:t>70</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proofErr w:type="spellStart"/>
      <w:r w:rsidR="003B00FA" w:rsidRPr="00FD3B3E">
        <w:t>Lap</w:t>
      </w:r>
      <w:r w:rsidRPr="00FD3B3E">
        <w:t>Data</w:t>
      </w:r>
      <w:proofErr w:type="spellEnd"/>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proofErr w:type="spellStart"/>
      <w:r w:rsidR="005B6FCD" w:rsidRPr="00FD3B3E">
        <w:t>m_lastL</w:t>
      </w:r>
      <w:r w:rsidR="00D3731C" w:rsidRPr="00FD3B3E">
        <w:t>ap</w:t>
      </w:r>
      <w:r w:rsidR="005B6FCD" w:rsidRPr="00FD3B3E">
        <w:t>T</w:t>
      </w:r>
      <w:r w:rsidR="00D3731C" w:rsidRPr="00FD3B3E">
        <w:t>ime</w:t>
      </w:r>
      <w:r w:rsidR="00673217">
        <w:t>InMS</w:t>
      </w:r>
      <w:proofErr w:type="spellEnd"/>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w:t>
      </w:r>
      <w:proofErr w:type="spellStart"/>
      <w:r w:rsidR="00563877" w:rsidRPr="00FD3B3E">
        <w:t>m</w:t>
      </w:r>
      <w:r w:rsidRPr="00FD3B3E">
        <w:t>_current</w:t>
      </w:r>
      <w:r w:rsidR="005B6FCD" w:rsidRPr="00FD3B3E">
        <w:t>L</w:t>
      </w:r>
      <w:r w:rsidRPr="00FD3B3E">
        <w:t>ap</w:t>
      </w:r>
      <w:r w:rsidR="005B6FCD" w:rsidRPr="00FD3B3E">
        <w:t>T</w:t>
      </w:r>
      <w:r w:rsidRPr="00FD3B3E">
        <w:t>ime</w:t>
      </w:r>
      <w:r w:rsidR="00673217">
        <w:t>InMS</w:t>
      </w:r>
      <w:proofErr w:type="spellEnd"/>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proofErr w:type="spellStart"/>
      <w:r w:rsidR="0005723B" w:rsidRPr="00FD3B3E">
        <w:t>m_lap</w:t>
      </w:r>
      <w:r w:rsidR="005B6FCD" w:rsidRPr="00FD3B3E">
        <w:t>D</w:t>
      </w:r>
      <w:r w:rsidRPr="00FD3B3E">
        <w:t>istance</w:t>
      </w:r>
      <w:proofErr w:type="spellEnd"/>
      <w:r w:rsidRPr="00FD3B3E">
        <w:t>;</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 xml:space="preserve">float    </w:t>
      </w:r>
      <w:proofErr w:type="spellStart"/>
      <w:r w:rsidR="00686DAB" w:rsidRPr="00FD3B3E">
        <w:t>m_total</w:t>
      </w:r>
      <w:r w:rsidR="005B6FCD" w:rsidRPr="00FD3B3E">
        <w:t>D</w:t>
      </w:r>
      <w:r w:rsidR="00686DAB" w:rsidRPr="00FD3B3E">
        <w:t>istance</w:t>
      </w:r>
      <w:proofErr w:type="spellEnd"/>
      <w:r w:rsidR="00686DAB" w:rsidRPr="00FD3B3E">
        <w:t>;</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w:t>
      </w:r>
      <w:proofErr w:type="spellStart"/>
      <w:r w:rsidRPr="00FD3B3E">
        <w:t>m_</w:t>
      </w:r>
      <w:proofErr w:type="gramStart"/>
      <w:r w:rsidRPr="00FD3B3E">
        <w:t>safetyCarDelta</w:t>
      </w:r>
      <w:proofErr w:type="spellEnd"/>
      <w:r w:rsidRPr="00FD3B3E">
        <w:t xml:space="preserve">;   </w:t>
      </w:r>
      <w:proofErr w:type="gramEnd"/>
      <w:r w:rsidRPr="00FD3B3E">
        <w:t xml:space="preserve">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proofErr w:type="gramStart"/>
      <w:r w:rsidR="00724BF9" w:rsidRPr="00DF2290">
        <w:rPr>
          <w:lang w:val="fr-FR"/>
        </w:rPr>
        <w:t>uint</w:t>
      </w:r>
      <w:proofErr w:type="gramEnd"/>
      <w:r w:rsidR="00724BF9" w:rsidRPr="00DF2290">
        <w:rPr>
          <w:lang w:val="fr-FR"/>
        </w:rPr>
        <w:t xml:space="preserve">8    </w:t>
      </w:r>
      <w:proofErr w:type="spellStart"/>
      <w:r w:rsidRPr="00DF2290">
        <w:rPr>
          <w:lang w:val="fr-FR"/>
        </w:rPr>
        <w:t>m_car</w:t>
      </w:r>
      <w:r w:rsidR="005B6FCD" w:rsidRPr="00DF2290">
        <w:rPr>
          <w:lang w:val="fr-FR"/>
        </w:rPr>
        <w:t>P</w:t>
      </w:r>
      <w:r w:rsidRPr="00DF2290">
        <w:rPr>
          <w:lang w:val="fr-FR"/>
        </w:rPr>
        <w:t>osition</w:t>
      </w:r>
      <w:proofErr w:type="spellEnd"/>
      <w:r w:rsidRPr="00DF2290">
        <w:rPr>
          <w:lang w:val="fr-FR"/>
        </w:rPr>
        <w:t xml:space="preserve">;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proofErr w:type="spellStart"/>
      <w:r w:rsidRPr="00FD3B3E">
        <w:t>m_current</w:t>
      </w:r>
      <w:r w:rsidR="005B6FCD" w:rsidRPr="00FD3B3E">
        <w:t>L</w:t>
      </w:r>
      <w:r w:rsidRPr="00FD3B3E">
        <w:t>ap</w:t>
      </w:r>
      <w:r w:rsidR="005B6FCD" w:rsidRPr="00FD3B3E">
        <w:t>N</w:t>
      </w:r>
      <w:r w:rsidRPr="00FD3B3E">
        <w:t>um</w:t>
      </w:r>
      <w:proofErr w:type="spellEnd"/>
      <w:r w:rsidRPr="00FD3B3E">
        <w:t>;</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proofErr w:type="spellStart"/>
      <w:r w:rsidR="001A561C" w:rsidRPr="00FD3B3E">
        <w:t>m_</w:t>
      </w:r>
      <w:proofErr w:type="gramStart"/>
      <w:r w:rsidR="001A561C" w:rsidRPr="00FD3B3E">
        <w:t>pitStatus</w:t>
      </w:r>
      <w:proofErr w:type="spellEnd"/>
      <w:r w:rsidRPr="00FD3B3E">
        <w:t xml:space="preserve">;   </w:t>
      </w:r>
      <w:proofErr w:type="gramEnd"/>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sector</w:t>
      </w:r>
      <w:proofErr w:type="spellEnd"/>
      <w:r w:rsidRPr="00FD3B3E">
        <w:t xml:space="preserve">;   </w:t>
      </w:r>
      <w:proofErr w:type="gramEnd"/>
      <w:r w:rsidRPr="00FD3B3E">
        <w:t xml:space="preserve">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currentLapInvalid</w:t>
      </w:r>
      <w:proofErr w:type="spellEnd"/>
      <w:r w:rsidRPr="00FD3B3E">
        <w:t xml:space="preserve">;   </w:t>
      </w:r>
      <w:proofErr w:type="gramEnd"/>
      <w:r w:rsidRPr="00FD3B3E">
        <w:t xml:space="preserve">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proofErr w:type="spellStart"/>
      <w:r w:rsidRPr="00FD3B3E">
        <w:t>m_</w:t>
      </w:r>
      <w:proofErr w:type="gramStart"/>
      <w:r w:rsidRPr="00FD3B3E">
        <w:t>penalties</w:t>
      </w:r>
      <w:proofErr w:type="spellEnd"/>
      <w:r w:rsidRPr="00FD3B3E">
        <w:t xml:space="preserve">;   </w:t>
      </w:r>
      <w:proofErr w:type="gramEnd"/>
      <w:r w:rsidRPr="00FD3B3E">
        <w:t xml:space="preserve">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w:t>
      </w:r>
      <w:proofErr w:type="spellStart"/>
      <w:r w:rsidRPr="00D5639B">
        <w:t>m_</w:t>
      </w:r>
      <w:proofErr w:type="gramStart"/>
      <w:r w:rsidRPr="00D5639B">
        <w:t>warnings</w:t>
      </w:r>
      <w:proofErr w:type="spellEnd"/>
      <w:r w:rsidRPr="00D5639B">
        <w:t xml:space="preserve">;   </w:t>
      </w:r>
      <w:proofErr w:type="gramEnd"/>
      <w:r w:rsidRPr="00D5639B">
        <w:t xml:space="preserve">               // Accumulated number of warnings issue</w:t>
      </w:r>
      <w:r>
        <w:t>d</w:t>
      </w:r>
    </w:p>
    <w:p w14:paraId="3482F2E9" w14:textId="70BF8F2D" w:rsidR="00E62149" w:rsidRDefault="00E62149" w:rsidP="00E62149">
      <w:pPr>
        <w:pStyle w:val="Code"/>
      </w:pPr>
      <w:r>
        <w:t xml:space="preserve">    uint8    </w:t>
      </w:r>
      <w:proofErr w:type="spellStart"/>
      <w:r>
        <w:t>m_</w:t>
      </w:r>
      <w:proofErr w:type="gramStart"/>
      <w:r>
        <w:t>numUnservedDriveThroughPens</w:t>
      </w:r>
      <w:proofErr w:type="spellEnd"/>
      <w:r>
        <w:t>;  /</w:t>
      </w:r>
      <w:proofErr w:type="gramEnd"/>
      <w:r>
        <w:t xml:space="preserve">/ </w:t>
      </w:r>
      <w:proofErr w:type="spellStart"/>
      <w:r>
        <w:t>Num</w:t>
      </w:r>
      <w:proofErr w:type="spellEnd"/>
      <w:r>
        <w:t xml:space="preserve"> drive through pens left to serve</w:t>
      </w:r>
    </w:p>
    <w:p w14:paraId="6A840A23" w14:textId="77777777" w:rsidR="00E62149" w:rsidRDefault="00E62149" w:rsidP="00E62149">
      <w:pPr>
        <w:pStyle w:val="Code"/>
      </w:pPr>
      <w:r>
        <w:t xml:space="preserve">    uint8    </w:t>
      </w:r>
      <w:proofErr w:type="spellStart"/>
      <w:r>
        <w:t>m_</w:t>
      </w:r>
      <w:proofErr w:type="gramStart"/>
      <w:r>
        <w:t>numUnservedStopGoPens</w:t>
      </w:r>
      <w:proofErr w:type="spellEnd"/>
      <w:r>
        <w:t xml:space="preserve">;   </w:t>
      </w:r>
      <w:proofErr w:type="gramEnd"/>
      <w:r>
        <w:t xml:space="preserve">     // </w:t>
      </w:r>
      <w:proofErr w:type="spellStart"/>
      <w:r>
        <w:t>Num</w:t>
      </w:r>
      <w:proofErr w:type="spellEnd"/>
      <w:r>
        <w:t xml:space="preserve"> stop go pens left to serve</w:t>
      </w:r>
    </w:p>
    <w:p w14:paraId="2B60F7E1" w14:textId="6EEC2B23" w:rsidR="00D3731C" w:rsidRPr="00FD3B3E" w:rsidRDefault="00E62149" w:rsidP="00E62149">
      <w:pPr>
        <w:pStyle w:val="Code"/>
      </w:pPr>
      <w:r>
        <w:t xml:space="preserve">    </w:t>
      </w:r>
      <w:r w:rsidR="00724BF9" w:rsidRPr="00FD3B3E">
        <w:t xml:space="preserve">uint8    </w:t>
      </w:r>
      <w:proofErr w:type="spellStart"/>
      <w:r w:rsidR="00D3731C" w:rsidRPr="00FD3B3E">
        <w:t>m_</w:t>
      </w:r>
      <w:proofErr w:type="gramStart"/>
      <w:r w:rsidR="00D3731C" w:rsidRPr="00FD3B3E">
        <w:t>gridPosition</w:t>
      </w:r>
      <w:proofErr w:type="spellEnd"/>
      <w:r w:rsidR="00D3731C" w:rsidRPr="00FD3B3E">
        <w:t xml:space="preserve">;   </w:t>
      </w:r>
      <w:proofErr w:type="gramEnd"/>
      <w:r w:rsidR="00D3731C" w:rsidRPr="00FD3B3E">
        <w:t xml:space="preserve">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w:t>
      </w:r>
      <w:proofErr w:type="spellStart"/>
      <w:r w:rsidRPr="00FD3B3E">
        <w:t>m_</w:t>
      </w:r>
      <w:proofErr w:type="gramStart"/>
      <w:r w:rsidRPr="00FD3B3E">
        <w:t>driverStatus</w:t>
      </w:r>
      <w:proofErr w:type="spellEnd"/>
      <w:r w:rsidRPr="00FD3B3E">
        <w:t xml:space="preserve">;   </w:t>
      </w:r>
      <w:proofErr w:type="gramEnd"/>
      <w:r w:rsidRPr="00FD3B3E">
        <w:t xml:space="preserve">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 xml:space="preserve">4 = </w:t>
      </w:r>
      <w:proofErr w:type="spellStart"/>
      <w:r w:rsidR="00155287" w:rsidRPr="00FD3B3E">
        <w:t>didnotfinish</w:t>
      </w:r>
      <w:proofErr w:type="spellEnd"/>
      <w:r w:rsidR="00155287" w:rsidRPr="00FD3B3E">
        <w:t>,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w:t>
      </w:r>
      <w:proofErr w:type="spellStart"/>
      <w:r w:rsidRPr="00FD3B3E">
        <w:t>m_</w:t>
      </w:r>
      <w:proofErr w:type="gramStart"/>
      <w:r w:rsidR="00122446" w:rsidRPr="00FD3B3E">
        <w:t>pitLaneTimerActive</w:t>
      </w:r>
      <w:proofErr w:type="spellEnd"/>
      <w:r w:rsidRPr="00FD3B3E">
        <w:t xml:space="preserve">;   </w:t>
      </w:r>
      <w:proofErr w:type="gramEnd"/>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w:t>
      </w:r>
      <w:proofErr w:type="spellStart"/>
      <w:r w:rsidRPr="00FD3B3E">
        <w:t>m_</w:t>
      </w:r>
      <w:proofErr w:type="gramStart"/>
      <w:r w:rsidR="00122446" w:rsidRPr="00FD3B3E">
        <w:t>pitLaneTimeInLaneInMS</w:t>
      </w:r>
      <w:proofErr w:type="spellEnd"/>
      <w:r w:rsidRPr="00FD3B3E">
        <w:t xml:space="preserve">;   </w:t>
      </w:r>
      <w:proofErr w:type="gramEnd"/>
      <w:r w:rsidRPr="00FD3B3E">
        <w:tab/>
        <w:t xml:space="preserve"> // </w:t>
      </w:r>
      <w:r w:rsidR="00124319" w:rsidRPr="00FD3B3E">
        <w:t xml:space="preserve">If active, the current time spent in the pit lane in </w:t>
      </w:r>
      <w:proofErr w:type="spellStart"/>
      <w:r w:rsidR="00124319" w:rsidRPr="00FD3B3E">
        <w:t>ms</w:t>
      </w:r>
      <w:proofErr w:type="spellEnd"/>
    </w:p>
    <w:p w14:paraId="69959617" w14:textId="009FCD69" w:rsidR="009E6A22" w:rsidRPr="00FD3B3E" w:rsidRDefault="009E6A22" w:rsidP="00FD3B3E">
      <w:pPr>
        <w:pStyle w:val="Code"/>
      </w:pPr>
      <w:r w:rsidRPr="00FD3B3E">
        <w:t xml:space="preserve">    uint16   </w:t>
      </w:r>
      <w:proofErr w:type="spellStart"/>
      <w:r w:rsidRPr="00FD3B3E">
        <w:t>m_</w:t>
      </w:r>
      <w:proofErr w:type="gramStart"/>
      <w:r w:rsidR="00122446" w:rsidRPr="00FD3B3E">
        <w:t>pitStopTimerInMS</w:t>
      </w:r>
      <w:proofErr w:type="spellEnd"/>
      <w:r w:rsidRPr="00FD3B3E">
        <w:t xml:space="preserve">;   </w:t>
      </w:r>
      <w:proofErr w:type="gramEnd"/>
      <w:r w:rsidRPr="00FD3B3E">
        <w:t xml:space="preserve">     </w:t>
      </w:r>
      <w:r w:rsidRPr="00FD3B3E">
        <w:tab/>
        <w:t xml:space="preserve"> // </w:t>
      </w:r>
      <w:r w:rsidR="00124319" w:rsidRPr="00FD3B3E">
        <w:t xml:space="preserve">Time of the actual pit stop in </w:t>
      </w:r>
      <w:proofErr w:type="spellStart"/>
      <w:r w:rsidR="00124319" w:rsidRPr="00FD3B3E">
        <w:t>ms</w:t>
      </w:r>
      <w:proofErr w:type="spellEnd"/>
    </w:p>
    <w:p w14:paraId="2AABECD0" w14:textId="387EB0F2" w:rsidR="009E6A22" w:rsidRPr="00FD3B3E" w:rsidRDefault="009E6A22" w:rsidP="00FD3B3E">
      <w:pPr>
        <w:pStyle w:val="Code"/>
      </w:pPr>
      <w:r w:rsidRPr="00FD3B3E">
        <w:t xml:space="preserve">    uint8    </w:t>
      </w:r>
      <w:proofErr w:type="spellStart"/>
      <w:r w:rsidRPr="00FD3B3E">
        <w:t>m_</w:t>
      </w:r>
      <w:proofErr w:type="gramStart"/>
      <w:r w:rsidR="00122446" w:rsidRPr="00FD3B3E">
        <w:t>pitStopShouldServePen</w:t>
      </w:r>
      <w:proofErr w:type="spellEnd"/>
      <w:r w:rsidRPr="00FD3B3E">
        <w:t xml:space="preserve">;   </w:t>
      </w:r>
      <w:proofErr w:type="gramEnd"/>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proofErr w:type="spellStart"/>
      <w:r w:rsidR="003B00FA" w:rsidRPr="00FD3B3E">
        <w:t>PacketLap</w:t>
      </w:r>
      <w:r w:rsidRPr="00FD3B3E">
        <w:t>Data</w:t>
      </w:r>
      <w:proofErr w:type="spellEnd"/>
    </w:p>
    <w:p w14:paraId="1110D041" w14:textId="77777777" w:rsidR="00D3731C" w:rsidRPr="00FD3B3E" w:rsidRDefault="00D3731C" w:rsidP="00FD3B3E">
      <w:pPr>
        <w:pStyle w:val="Code"/>
      </w:pPr>
      <w:r w:rsidRPr="00FD3B3E">
        <w:t>{</w:t>
      </w:r>
    </w:p>
    <w:p w14:paraId="4D11FF5D" w14:textId="77777777" w:rsidR="00C5416D" w:rsidRPr="00FD3B3E" w:rsidRDefault="00691633" w:rsidP="00FD3B3E">
      <w:pPr>
        <w:pStyle w:val="Code"/>
      </w:pPr>
      <w:r w:rsidRPr="00FD3B3E">
        <w:t xml:space="preserve">    </w:t>
      </w:r>
      <w:proofErr w:type="spellStart"/>
      <w:r w:rsidR="00D3731C" w:rsidRPr="00FD3B3E">
        <w:t>PacketHeader</w:t>
      </w:r>
      <w:proofErr w:type="spellEnd"/>
      <w:r w:rsidR="00D3731C" w:rsidRPr="00FD3B3E">
        <w:t xml:space="preserve">    m_</w:t>
      </w:r>
      <w:proofErr w:type="gramStart"/>
      <w:r w:rsidR="00D3731C" w:rsidRPr="00FD3B3E">
        <w:t xml:space="preserve">header;   </w:t>
      </w:r>
      <w:proofErr w:type="gramEnd"/>
      <w:r w:rsidR="00D3731C" w:rsidRPr="00FD3B3E">
        <w:t xml:space="preserve">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proofErr w:type="spellStart"/>
      <w:r w:rsidR="003B00FA" w:rsidRPr="00FD3B3E">
        <w:t>Lap</w:t>
      </w:r>
      <w:r w:rsidRPr="00FD3B3E">
        <w:t>Data</w:t>
      </w:r>
      <w:proofErr w:type="spellEnd"/>
      <w:r w:rsidRPr="00FD3B3E">
        <w:t xml:space="preserve">     </w:t>
      </w:r>
      <w:r w:rsidR="007174D3" w:rsidRPr="00FD3B3E">
        <w:t xml:space="preserve">    </w:t>
      </w:r>
      <w:proofErr w:type="spellStart"/>
      <w:r w:rsidRPr="00FD3B3E">
        <w:t>m_</w:t>
      </w:r>
      <w:proofErr w:type="gramStart"/>
      <w:r w:rsidR="003B00FA" w:rsidRPr="00FD3B3E">
        <w:t>lap</w:t>
      </w:r>
      <w:r w:rsidR="005B6FCD" w:rsidRPr="00FD3B3E">
        <w:t>D</w:t>
      </w:r>
      <w:r w:rsidRPr="00FD3B3E">
        <w:t>ata</w:t>
      </w:r>
      <w:proofErr w:type="spellEnd"/>
      <w:r w:rsidRPr="00FD3B3E">
        <w:t>[</w:t>
      </w:r>
      <w:proofErr w:type="gramEnd"/>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67B0463" w14:textId="77777777" w:rsidR="00D3731C" w:rsidRPr="00FD3B3E" w:rsidRDefault="00D3731C" w:rsidP="00FD3B3E">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w:t>
      </w:r>
      <w:proofErr w:type="gramStart"/>
      <w:r>
        <w:t>during the course of</w:t>
      </w:r>
      <w:proofErr w:type="gramEnd"/>
      <w:r>
        <w:t xml:space="preserve">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6AE3670D" w:rsidR="006E7B90" w:rsidRDefault="00C26E8C" w:rsidP="00422E9B">
      <w:r>
        <w:t>Size: 3</w:t>
      </w:r>
      <w:r w:rsidR="00710D8A">
        <w:t>6</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 xml:space="preserve">union </w:t>
      </w:r>
      <w:proofErr w:type="spellStart"/>
      <w:r w:rsidRPr="00FD3B3E">
        <w:t>EventDataDetails</w:t>
      </w:r>
      <w:proofErr w:type="spellEnd"/>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proofErr w:type="spellStart"/>
      <w:r w:rsidRPr="00FD3B3E">
        <w:t>vehicleIdx</w:t>
      </w:r>
      <w:proofErr w:type="spellEnd"/>
      <w:r w:rsidRPr="00FD3B3E">
        <w:t>;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proofErr w:type="spellStart"/>
      <w:proofErr w:type="gramStart"/>
      <w:r w:rsidRPr="00FD3B3E">
        <w:t>lapTime</w:t>
      </w:r>
      <w:proofErr w:type="spellEnd"/>
      <w:r w:rsidRPr="00FD3B3E">
        <w:t xml:space="preserve">;   </w:t>
      </w:r>
      <w:proofErr w:type="gramEnd"/>
      <w:r w:rsidRPr="00FD3B3E">
        <w:t xml:space="preserv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FastestLap</w:t>
      </w:r>
      <w:proofErr w:type="spellEnd"/>
      <w:r w:rsidR="00983994" w:rsidRPr="00FD3B3E">
        <w:t>;</w:t>
      </w:r>
      <w:proofErr w:type="gramEnd"/>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car retiring</w:t>
      </w:r>
    </w:p>
    <w:p w14:paraId="13205942" w14:textId="77777777" w:rsidR="00983994" w:rsidRPr="00FD3B3E" w:rsidRDefault="00CF4403" w:rsidP="00FD3B3E">
      <w:pPr>
        <w:pStyle w:val="Code"/>
      </w:pPr>
      <w:r w:rsidRPr="00FD3B3E">
        <w:t xml:space="preserve">    </w:t>
      </w:r>
      <w:r w:rsidR="00983994" w:rsidRPr="00FD3B3E">
        <w:t xml:space="preserve">} </w:t>
      </w:r>
      <w:proofErr w:type="gramStart"/>
      <w:r w:rsidR="00983994" w:rsidRPr="00FD3B3E">
        <w:t>Retirement;</w:t>
      </w:r>
      <w:proofErr w:type="gramEnd"/>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xml:space="preserve">; // Vehicle index of </w:t>
      </w:r>
      <w:proofErr w:type="gramStart"/>
      <w:r w:rsidRPr="00FD3B3E">
        <w:t>team mate</w:t>
      </w:r>
      <w:proofErr w:type="gramEnd"/>
    </w:p>
    <w:p w14:paraId="198BAFA9"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TeamMateInPits</w:t>
      </w:r>
      <w:proofErr w:type="spellEnd"/>
      <w:r w:rsidR="00983994" w:rsidRPr="00FD3B3E">
        <w:t>;</w:t>
      </w:r>
      <w:proofErr w:type="gramEnd"/>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w:t>
      </w:r>
      <w:proofErr w:type="spellStart"/>
      <w:r w:rsidRPr="00FD3B3E">
        <w:t>vehicleIdx</w:t>
      </w:r>
      <w:proofErr w:type="spellEnd"/>
      <w:r w:rsidRPr="00FD3B3E">
        <w:t>; // Vehicle index of the race winner</w:t>
      </w:r>
    </w:p>
    <w:p w14:paraId="6EA7CB65" w14:textId="77777777" w:rsidR="00983994" w:rsidRPr="00FD3B3E" w:rsidRDefault="00CF4403" w:rsidP="00FD3B3E">
      <w:pPr>
        <w:pStyle w:val="Code"/>
      </w:pPr>
      <w:r w:rsidRPr="00FD3B3E">
        <w:t xml:space="preserve">    </w:t>
      </w:r>
      <w:r w:rsidR="00983994" w:rsidRPr="00FD3B3E">
        <w:t xml:space="preserve">} </w:t>
      </w:r>
      <w:proofErr w:type="spellStart"/>
      <w:proofErr w:type="gramStart"/>
      <w:r w:rsidR="00983994" w:rsidRPr="00FD3B3E">
        <w:t>RaceWinner</w:t>
      </w:r>
      <w:proofErr w:type="spellEnd"/>
      <w:r w:rsidR="00983994" w:rsidRPr="00FD3B3E">
        <w:t>;</w:t>
      </w:r>
      <w:proofErr w:type="gramEnd"/>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 xml:space="preserve">uint8 </w:t>
      </w:r>
      <w:proofErr w:type="spellStart"/>
      <w:r w:rsidRPr="00FD3B3E">
        <w:t>penaltyTy</w:t>
      </w:r>
      <w:r w:rsidR="00001F51" w:rsidRPr="00FD3B3E">
        <w:t>pe</w:t>
      </w:r>
      <w:proofErr w:type="spellEnd"/>
      <w:r w:rsidR="00001F51" w:rsidRPr="00FD3B3E">
        <w:t>;</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w:t>
      </w:r>
      <w:proofErr w:type="spellStart"/>
      <w:r w:rsidRPr="00FD3B3E">
        <w:t>infringementType</w:t>
      </w:r>
      <w:proofErr w:type="spellEnd"/>
      <w:r w:rsidRPr="00FD3B3E">
        <w:t>;</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w:t>
      </w:r>
      <w:proofErr w:type="spellStart"/>
      <w:proofErr w:type="gramStart"/>
      <w:r w:rsidRPr="00FD3B3E">
        <w:t>vehicleIdx</w:t>
      </w:r>
      <w:proofErr w:type="spellEnd"/>
      <w:r w:rsidRPr="00FD3B3E">
        <w:t xml:space="preserve">;   </w:t>
      </w:r>
      <w:proofErr w:type="gramEnd"/>
      <w:r w:rsidRPr="00FD3B3E">
        <w:t xml:space="preserve">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w:t>
      </w:r>
      <w:proofErr w:type="spellStart"/>
      <w:proofErr w:type="gramStart"/>
      <w:r w:rsidRPr="00FD3B3E">
        <w:t>otherVehicleIdx</w:t>
      </w:r>
      <w:proofErr w:type="spellEnd"/>
      <w:r w:rsidRPr="00FD3B3E">
        <w:t xml:space="preserve">;   </w:t>
      </w:r>
      <w:proofErr w:type="gramEnd"/>
      <w:r w:rsidRPr="00FD3B3E">
        <w:t xml:space="preserve">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w:t>
      </w:r>
      <w:proofErr w:type="gramStart"/>
      <w:r w:rsidRPr="00FD3B3E">
        <w:t xml:space="preserve">time;   </w:t>
      </w:r>
      <w:proofErr w:type="gramEnd"/>
      <w:r w:rsidRPr="00FD3B3E">
        <w:t xml:space="preserv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w:t>
      </w:r>
      <w:proofErr w:type="spellStart"/>
      <w:proofErr w:type="gramStart"/>
      <w:r w:rsidRPr="00FD3B3E">
        <w:t>lapNum</w:t>
      </w:r>
      <w:proofErr w:type="spellEnd"/>
      <w:r w:rsidRPr="00FD3B3E">
        <w:t xml:space="preserve">;   </w:t>
      </w:r>
      <w:proofErr w:type="gramEnd"/>
      <w:r w:rsidRPr="00FD3B3E">
        <w:t xml:space="preserve">          </w:t>
      </w:r>
      <w:r w:rsidRPr="00FD3B3E">
        <w:tab/>
        <w:t>// Lap the penalty occurred on</w:t>
      </w:r>
    </w:p>
    <w:p w14:paraId="54F3158F" w14:textId="77777777" w:rsidR="008C4A1F" w:rsidRPr="00FD3B3E" w:rsidRDefault="008C4A1F" w:rsidP="00FD3B3E">
      <w:pPr>
        <w:pStyle w:val="Code"/>
      </w:pPr>
      <w:r w:rsidRPr="00FD3B3E">
        <w:t xml:space="preserve">        uint8 </w:t>
      </w:r>
      <w:proofErr w:type="spellStart"/>
      <w:proofErr w:type="gramStart"/>
      <w:r w:rsidRPr="00FD3B3E">
        <w:t>placesGained</w:t>
      </w:r>
      <w:proofErr w:type="spellEnd"/>
      <w:r w:rsidRPr="00FD3B3E">
        <w:t xml:space="preserve">;   </w:t>
      </w:r>
      <w:proofErr w:type="gramEnd"/>
      <w:r w:rsidRPr="00FD3B3E">
        <w:t xml:space="preserve">    </w:t>
      </w:r>
      <w:r w:rsidRPr="00FD3B3E">
        <w:tab/>
        <w:t>// Number of places gained by this</w:t>
      </w:r>
    </w:p>
    <w:p w14:paraId="0C8EEA24" w14:textId="77777777" w:rsidR="00B46592" w:rsidRPr="00FD3B3E" w:rsidRDefault="00B46592" w:rsidP="00FD3B3E">
      <w:pPr>
        <w:pStyle w:val="Code"/>
      </w:pPr>
      <w:r w:rsidRPr="00FD3B3E">
        <w:t xml:space="preserve">    } </w:t>
      </w:r>
      <w:proofErr w:type="gramStart"/>
      <w:r w:rsidRPr="00FD3B3E">
        <w:t>Penalty;</w:t>
      </w:r>
      <w:proofErr w:type="gramEnd"/>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w:t>
      </w:r>
      <w:proofErr w:type="spellStart"/>
      <w:r w:rsidRPr="00FD3B3E">
        <w:t>vehicleIdx</w:t>
      </w:r>
      <w:proofErr w:type="spellEnd"/>
      <w:r w:rsidRPr="00FD3B3E">
        <w:t>;</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w:t>
      </w:r>
      <w:proofErr w:type="gramStart"/>
      <w:r w:rsidRPr="00FD3B3E">
        <w:t xml:space="preserve">speed;   </w:t>
      </w:r>
      <w:proofErr w:type="gramEnd"/>
      <w:r w:rsidRPr="00FD3B3E">
        <w:t xml:space="preserve">   </w:t>
      </w:r>
      <w:r w:rsidR="00CE1D1A" w:rsidRPr="00FD3B3E">
        <w:tab/>
      </w:r>
      <w:r w:rsidR="00CE1D1A" w:rsidRPr="00FD3B3E">
        <w:tab/>
      </w:r>
      <w:r w:rsidRPr="00FD3B3E">
        <w:t>// Top speed achieved in kilometres per hour</w:t>
      </w:r>
    </w:p>
    <w:p w14:paraId="135366C1" w14:textId="77777777" w:rsidR="00CE1D1A" w:rsidRPr="00FD3B3E" w:rsidRDefault="00CE1D1A" w:rsidP="00FD3B3E">
      <w:pPr>
        <w:pStyle w:val="Code"/>
      </w:pPr>
      <w:r w:rsidRPr="00FD3B3E">
        <w:t xml:space="preserve">        uint8 </w:t>
      </w:r>
      <w:proofErr w:type="spellStart"/>
      <w:proofErr w:type="gramStart"/>
      <w:r w:rsidRPr="00FD3B3E">
        <w:t>overallFastestInSession</w:t>
      </w:r>
      <w:proofErr w:type="spellEnd"/>
      <w:r w:rsidRPr="00FD3B3E">
        <w:t xml:space="preserve">;   </w:t>
      </w:r>
      <w:proofErr w:type="gramEnd"/>
      <w:r w:rsidRPr="00FD3B3E">
        <w:t>// Overall fastest speed in session = 1, otherwise 0</w:t>
      </w:r>
    </w:p>
    <w:p w14:paraId="0199C499" w14:textId="77777777" w:rsidR="00CE1D1A" w:rsidRPr="00FD3B3E" w:rsidRDefault="00CE1D1A" w:rsidP="00FD3B3E">
      <w:pPr>
        <w:pStyle w:val="Code"/>
      </w:pPr>
      <w:r w:rsidRPr="00FD3B3E">
        <w:t xml:space="preserve">        uint8 </w:t>
      </w:r>
      <w:proofErr w:type="spellStart"/>
      <w:proofErr w:type="gramStart"/>
      <w:r w:rsidRPr="00FD3B3E">
        <w:t>driverFastestInSession</w:t>
      </w:r>
      <w:proofErr w:type="spellEnd"/>
      <w:r w:rsidRPr="00FD3B3E">
        <w:t xml:space="preserve">;   </w:t>
      </w:r>
      <w:proofErr w:type="gramEnd"/>
      <w:r w:rsidRPr="00FD3B3E">
        <w:t xml:space="preserve"> // Fastest speed for driver in session = 1, otherwise 0</w:t>
      </w:r>
    </w:p>
    <w:p w14:paraId="0317C3D4" w14:textId="77777777" w:rsidR="001D77F3" w:rsidRPr="00FD3B3E" w:rsidRDefault="001D77F3" w:rsidP="00FD3B3E">
      <w:pPr>
        <w:pStyle w:val="Code"/>
      </w:pPr>
      <w:r w:rsidRPr="00FD3B3E">
        <w:t xml:space="preserve">    } </w:t>
      </w:r>
      <w:proofErr w:type="spellStart"/>
      <w:proofErr w:type="gramStart"/>
      <w:r w:rsidRPr="00FD3B3E">
        <w:t>SpeedTrap</w:t>
      </w:r>
      <w:proofErr w:type="spellEnd"/>
      <w:r w:rsidRPr="00FD3B3E">
        <w:t>;</w:t>
      </w:r>
      <w:proofErr w:type="gramEnd"/>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5E9ABEF3" w:rsidR="006F1175" w:rsidRPr="00FD3B3E" w:rsidRDefault="006F1175" w:rsidP="00FD3B3E">
      <w:pPr>
        <w:pStyle w:val="Code"/>
      </w:pPr>
      <w:r w:rsidRPr="00FD3B3E">
        <w:lastRenderedPageBreak/>
        <w:t xml:space="preserve">        uint8 </w:t>
      </w:r>
      <w:proofErr w:type="spellStart"/>
      <w:r w:rsidRPr="00FD3B3E">
        <w:t>numLights</w:t>
      </w:r>
      <w:proofErr w:type="spellEnd"/>
      <w:r w:rsidRPr="00FD3B3E">
        <w:t>;</w:t>
      </w:r>
      <w:r w:rsidRPr="00FD3B3E">
        <w:tab/>
      </w:r>
      <w:r w:rsidRPr="00FD3B3E">
        <w:tab/>
        <w:t>// Number of lights showing</w:t>
      </w:r>
    </w:p>
    <w:p w14:paraId="269646ED" w14:textId="66B7A69E" w:rsidR="006F1175" w:rsidRPr="00FD3B3E" w:rsidRDefault="006F1175" w:rsidP="00FD3B3E">
      <w:pPr>
        <w:pStyle w:val="Code"/>
      </w:pPr>
      <w:r w:rsidRPr="00FD3B3E">
        <w:t xml:space="preserve">    } </w:t>
      </w:r>
      <w:proofErr w:type="spellStart"/>
      <w:proofErr w:type="gramStart"/>
      <w:r w:rsidRPr="00FD3B3E">
        <w:t>StartLIghts</w:t>
      </w:r>
      <w:proofErr w:type="spellEnd"/>
      <w:r w:rsidRPr="00FD3B3E">
        <w:t>;</w:t>
      </w:r>
      <w:proofErr w:type="gramEnd"/>
    </w:p>
    <w:p w14:paraId="41A92957" w14:textId="77777777" w:rsidR="00F4524E" w:rsidRDefault="00F4524E" w:rsidP="00FD3B3E">
      <w:pPr>
        <w:pStyle w:val="Code"/>
      </w:pPr>
    </w:p>
    <w:p w14:paraId="1F38943F" w14:textId="2F12550A" w:rsidR="00F4524E" w:rsidRDefault="00F4524E" w:rsidP="00F4524E">
      <w:pPr>
        <w:pStyle w:val="Code"/>
      </w:pPr>
      <w:r>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drive through</w:t>
      </w:r>
    </w:p>
    <w:p w14:paraId="4CC708A4" w14:textId="45F1E956" w:rsidR="00F4524E" w:rsidRDefault="00F4524E" w:rsidP="00F4524E">
      <w:pPr>
        <w:pStyle w:val="Code"/>
      </w:pPr>
      <w:r>
        <w:t xml:space="preserve">    } </w:t>
      </w:r>
      <w:proofErr w:type="spellStart"/>
      <w:proofErr w:type="gramStart"/>
      <w:r>
        <w:t>DriveThroughPenaltyServed</w:t>
      </w:r>
      <w:proofErr w:type="spellEnd"/>
      <w:r>
        <w:t>;</w:t>
      </w:r>
      <w:proofErr w:type="gramEnd"/>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w:t>
      </w:r>
      <w:proofErr w:type="spellStart"/>
      <w:proofErr w:type="gramStart"/>
      <w:r>
        <w:t>vehicleIdx</w:t>
      </w:r>
      <w:proofErr w:type="spellEnd"/>
      <w:r>
        <w:t xml:space="preserve">;   </w:t>
      </w:r>
      <w:proofErr w:type="gramEnd"/>
      <w:r>
        <w:t xml:space="preserve">              // Vehicle index of the vehicle serving stop go</w:t>
      </w:r>
    </w:p>
    <w:p w14:paraId="384CFAA2" w14:textId="00FC8D2B" w:rsidR="00F4524E" w:rsidRDefault="00F4524E" w:rsidP="00F4524E">
      <w:pPr>
        <w:pStyle w:val="Code"/>
      </w:pPr>
      <w:r>
        <w:t xml:space="preserve">    } </w:t>
      </w:r>
      <w:proofErr w:type="spellStart"/>
      <w:proofErr w:type="gramStart"/>
      <w:r>
        <w:t>StopGoPenaltyServed</w:t>
      </w:r>
      <w:proofErr w:type="spellEnd"/>
      <w:r>
        <w:t>;</w:t>
      </w:r>
      <w:proofErr w:type="gramEnd"/>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w:t>
      </w:r>
      <w:proofErr w:type="spellStart"/>
      <w:proofErr w:type="gramStart"/>
      <w:r>
        <w:t>flashbackFrameIdentifier</w:t>
      </w:r>
      <w:proofErr w:type="spellEnd"/>
      <w:r>
        <w:t>;  /</w:t>
      </w:r>
      <w:proofErr w:type="gramEnd"/>
      <w:r>
        <w:t>/ Frame identifier flashed back to</w:t>
      </w:r>
    </w:p>
    <w:p w14:paraId="706ECEDF" w14:textId="42A80EA3" w:rsidR="00D15BA1" w:rsidRDefault="00D15BA1" w:rsidP="00D15BA1">
      <w:pPr>
        <w:pStyle w:val="Code"/>
      </w:pPr>
      <w:r>
        <w:t xml:space="preserve">        float </w:t>
      </w:r>
      <w:proofErr w:type="spellStart"/>
      <w:proofErr w:type="gramStart"/>
      <w:r>
        <w:t>flashbackSessionTime</w:t>
      </w:r>
      <w:proofErr w:type="spellEnd"/>
      <w:r>
        <w:t xml:space="preserve">;   </w:t>
      </w:r>
      <w:proofErr w:type="gramEnd"/>
      <w:r>
        <w:t xml:space="preserve">    // Session time flashed back to</w:t>
      </w:r>
    </w:p>
    <w:p w14:paraId="349A4CD5" w14:textId="1BE19BA3" w:rsidR="008753A4" w:rsidRDefault="00D15BA1" w:rsidP="00D15BA1">
      <w:pPr>
        <w:pStyle w:val="Code"/>
      </w:pPr>
      <w:r>
        <w:t xml:space="preserve">    } </w:t>
      </w:r>
      <w:proofErr w:type="gramStart"/>
      <w:r>
        <w:t>Flashback;</w:t>
      </w:r>
      <w:proofErr w:type="gramEnd"/>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524FE8F5" w:rsidR="003F0D6D" w:rsidRPr="00FD3B3E" w:rsidRDefault="003F0D6D" w:rsidP="003F0D6D">
      <w:pPr>
        <w:pStyle w:val="Code"/>
      </w:pPr>
      <w:r w:rsidRPr="00FD3B3E">
        <w:t xml:space="preserve">    </w:t>
      </w:r>
      <w:r>
        <w:t xml:space="preserve">    </w:t>
      </w:r>
      <w:r w:rsidRPr="00FD3B3E">
        <w:t xml:space="preserve">uint32         </w:t>
      </w:r>
      <w:proofErr w:type="spellStart"/>
      <w:r w:rsidRPr="00FD3B3E">
        <w:t>m_</w:t>
      </w:r>
      <w:proofErr w:type="gramStart"/>
      <w:r w:rsidRPr="00FD3B3E">
        <w:t>buttonStatus</w:t>
      </w:r>
      <w:proofErr w:type="spellEnd"/>
      <w:r w:rsidRPr="00FD3B3E">
        <w:t xml:space="preserve">;   </w:t>
      </w:r>
      <w:proofErr w:type="gramEnd"/>
      <w:r w:rsidRPr="00FD3B3E">
        <w:t xml:space="preserve"> //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w:t>
      </w:r>
      <w:proofErr w:type="gramStart"/>
      <w:r>
        <w:t>Buttons;</w:t>
      </w:r>
      <w:proofErr w:type="gramEnd"/>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 xml:space="preserve">struct </w:t>
      </w:r>
      <w:proofErr w:type="spellStart"/>
      <w:r w:rsidRPr="00FD3B3E">
        <w:t>PacketEventData</w:t>
      </w:r>
      <w:proofErr w:type="spellEnd"/>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w:t>
      </w:r>
      <w:proofErr w:type="spellStart"/>
      <w:r w:rsidRPr="00FD3B3E">
        <w:t>PacketHeader</w:t>
      </w:r>
      <w:proofErr w:type="spellEnd"/>
      <w:r w:rsidRPr="00FD3B3E">
        <w:t xml:space="preserve">    </w:t>
      </w:r>
      <w:r w:rsidR="007A3A37" w:rsidRPr="00FD3B3E">
        <w:tab/>
      </w:r>
      <w:proofErr w:type="spellStart"/>
      <w:r w:rsidRPr="00FD3B3E">
        <w:t>m_</w:t>
      </w:r>
      <w:proofErr w:type="gramStart"/>
      <w:r w:rsidRPr="00FD3B3E">
        <w:t>header</w:t>
      </w:r>
      <w:proofErr w:type="spellEnd"/>
      <w:r w:rsidRPr="00FD3B3E">
        <w:t xml:space="preserve">;   </w:t>
      </w:r>
      <w:proofErr w:type="gramEnd"/>
      <w:r w:rsidRPr="00FD3B3E">
        <w:t xml:space="preserve">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proofErr w:type="spellStart"/>
      <w:r w:rsidR="00422E9B" w:rsidRPr="00FD3B3E">
        <w:t>m_</w:t>
      </w:r>
      <w:proofErr w:type="gramStart"/>
      <w:r w:rsidR="00422E9B" w:rsidRPr="00FD3B3E">
        <w:t>eventStringCode</w:t>
      </w:r>
      <w:proofErr w:type="spellEnd"/>
      <w:r w:rsidR="00422E9B" w:rsidRPr="00FD3B3E">
        <w:t>[</w:t>
      </w:r>
      <w:proofErr w:type="gramEnd"/>
      <w:r w:rsidR="00422E9B" w:rsidRPr="00FD3B3E">
        <w:t xml:space="preserv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proofErr w:type="spellStart"/>
      <w:r w:rsidR="007A3A37" w:rsidRPr="00FD3B3E">
        <w:t>EventDataDetails</w:t>
      </w:r>
      <w:proofErr w:type="spellEnd"/>
      <w:r w:rsidR="007A3A37" w:rsidRPr="00FD3B3E">
        <w:tab/>
      </w:r>
      <w:proofErr w:type="spellStart"/>
      <w:r w:rsidR="007A3A37" w:rsidRPr="00FD3B3E">
        <w:t>m_</w:t>
      </w:r>
      <w:proofErr w:type="gramStart"/>
      <w:r w:rsidR="007A3A37" w:rsidRPr="00FD3B3E">
        <w:t>eventDetails</w:t>
      </w:r>
      <w:proofErr w:type="spellEnd"/>
      <w:r w:rsidR="007A3A37" w:rsidRPr="00FD3B3E">
        <w:t xml:space="preserve">;   </w:t>
      </w:r>
      <w:proofErr w:type="gramEnd"/>
      <w:r w:rsidR="007A3A37" w:rsidRPr="00FD3B3E">
        <w:t xml:space="preserve">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proofErr w:type="gramStart"/>
            <w:r w:rsidRPr="001F5CF3">
              <w:rPr>
                <w:sz w:val="18"/>
              </w:rPr>
              <w:t>Team mate</w:t>
            </w:r>
            <w:proofErr w:type="gramEnd"/>
            <w:r w:rsidRPr="001F5CF3">
              <w:rPr>
                <w:sz w:val="18"/>
              </w:rPr>
              <w:t xml:space="preserv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 xml:space="preserve">Your </w:t>
            </w:r>
            <w:proofErr w:type="gramStart"/>
            <w:r w:rsidRPr="001F5CF3">
              <w:rPr>
                <w:sz w:val="18"/>
              </w:rPr>
              <w:t>team mate</w:t>
            </w:r>
            <w:proofErr w:type="gramEnd"/>
            <w:r w:rsidRPr="001F5CF3">
              <w:rPr>
                <w:sz w:val="18"/>
              </w:rPr>
              <w:t xml:space="preserv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lastRenderedPageBreak/>
        <w:t>This is a list of participants in the race.</w:t>
      </w:r>
      <w:r w:rsidR="0078312D">
        <w:t xml:space="preserve"> If the vehicle is controlled by AI, then the name will be the </w:t>
      </w:r>
      <w:proofErr w:type="gramStart"/>
      <w:r w:rsidR="0078312D">
        <w:t>driver</w:t>
      </w:r>
      <w:proofErr w:type="gramEnd"/>
      <w:r w:rsidR="0078312D">
        <w:t xml:space="preserve">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 xml:space="preserve">N.B. on Xbox One, the names will always be the </w:t>
      </w:r>
      <w:proofErr w:type="gramStart"/>
      <w:r>
        <w:t>driver</w:t>
      </w:r>
      <w:proofErr w:type="gramEnd"/>
      <w:r>
        <w:t xml:space="preserve">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 xml:space="preserve">struct </w:t>
      </w:r>
      <w:proofErr w:type="spellStart"/>
      <w:r w:rsidRPr="00FD3B3E">
        <w:t>ParticipantData</w:t>
      </w:r>
      <w:proofErr w:type="spellEnd"/>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r w:rsidR="00724BF9" w:rsidRPr="00FD3B3E">
        <w:t xml:space="preserve">uint8      </w:t>
      </w:r>
      <w:proofErr w:type="spellStart"/>
      <w:r w:rsidRPr="00FD3B3E">
        <w:t>m_</w:t>
      </w:r>
      <w:proofErr w:type="gramStart"/>
      <w:r w:rsidRPr="00FD3B3E">
        <w:t>aiControlled</w:t>
      </w:r>
      <w:proofErr w:type="spellEnd"/>
      <w:r w:rsidRPr="00FD3B3E">
        <w:t xml:space="preserve">;   </w:t>
      </w:r>
      <w:proofErr w:type="gramEnd"/>
      <w:r w:rsidRPr="00FD3B3E">
        <w:t xml:space="preserve">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w:t>
      </w:r>
      <w:proofErr w:type="spellStart"/>
      <w:r w:rsidRPr="00FD3B3E">
        <w:t>m_driverId</w:t>
      </w:r>
      <w:proofErr w:type="spellEnd"/>
      <w:r w:rsidRPr="00FD3B3E">
        <w:t>;</w:t>
      </w:r>
      <w:r w:rsidRPr="00FD3B3E">
        <w:tab/>
      </w:r>
      <w:r w:rsidRPr="00FD3B3E">
        <w:tab/>
        <w:t>// Driver id - see appendix</w:t>
      </w:r>
      <w:r w:rsidR="00380335" w:rsidRPr="00FD3B3E">
        <w:t>, 255 if network human</w:t>
      </w:r>
    </w:p>
    <w:p w14:paraId="7FCB3B24" w14:textId="4F0234A9" w:rsidR="00380335" w:rsidRPr="00FD3B3E" w:rsidRDefault="00380335" w:rsidP="00FD3B3E">
      <w:pPr>
        <w:pStyle w:val="Code"/>
      </w:pPr>
      <w:r w:rsidRPr="00FD3B3E">
        <w:t xml:space="preserve">    uint8      </w:t>
      </w:r>
      <w:proofErr w:type="spellStart"/>
      <w:r w:rsidRPr="00FD3B3E">
        <w:t>m_networkId</w:t>
      </w:r>
      <w:proofErr w:type="spellEnd"/>
      <w:r w:rsidRPr="00FD3B3E">
        <w:t>;</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w:t>
      </w:r>
    </w:p>
    <w:p w14:paraId="68F4E10D" w14:textId="7F720C1C" w:rsidR="00986A9F" w:rsidRPr="00FD3B3E" w:rsidRDefault="00986A9F" w:rsidP="00FD3B3E">
      <w:pPr>
        <w:pStyle w:val="Code"/>
      </w:pPr>
      <w:r w:rsidRPr="00FD3B3E">
        <w:t xml:space="preserve">    uint8      </w:t>
      </w:r>
      <w:proofErr w:type="spellStart"/>
      <w:r w:rsidRPr="00FD3B3E">
        <w:t>m_</w:t>
      </w:r>
      <w:proofErr w:type="gramStart"/>
      <w:r w:rsidRPr="00FD3B3E">
        <w:t>myTeam</w:t>
      </w:r>
      <w:proofErr w:type="spellEnd"/>
      <w:r w:rsidRPr="00FD3B3E">
        <w:t xml:space="preserve">;   </w:t>
      </w:r>
      <w:proofErr w:type="gramEnd"/>
      <w:r w:rsidRPr="00FD3B3E">
        <w:t xml:space="preserve">              // My team flag – 1 = My Team, 0 = otherwise</w:t>
      </w:r>
    </w:p>
    <w:p w14:paraId="023F9ADB" w14:textId="77777777" w:rsidR="00000503" w:rsidRPr="00FD3B3E" w:rsidRDefault="00000503" w:rsidP="00FD3B3E">
      <w:pPr>
        <w:pStyle w:val="Code"/>
      </w:pPr>
      <w:r w:rsidRPr="00FD3B3E">
        <w:t xml:space="preserve">    uint8      </w:t>
      </w:r>
      <w:proofErr w:type="spellStart"/>
      <w:r w:rsidRPr="00FD3B3E">
        <w:t>m_</w:t>
      </w:r>
      <w:proofErr w:type="gramStart"/>
      <w:r w:rsidRPr="00FD3B3E">
        <w:t>raceNumber</w:t>
      </w:r>
      <w:proofErr w:type="spellEnd"/>
      <w:r w:rsidRPr="00FD3B3E">
        <w:t xml:space="preserve">;   </w:t>
      </w:r>
      <w:proofErr w:type="gramEnd"/>
      <w:r w:rsidRPr="00FD3B3E">
        <w:t xml:space="preserve">          // Race number of the car</w:t>
      </w:r>
    </w:p>
    <w:p w14:paraId="5D247948" w14:textId="77777777" w:rsidR="00000503" w:rsidRPr="00FD3B3E" w:rsidRDefault="00000503"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5B4DA210" w14:textId="77777777" w:rsidR="00842DAF" w:rsidRPr="00FD3B3E" w:rsidRDefault="00842DAF" w:rsidP="00FD3B3E">
      <w:pPr>
        <w:pStyle w:val="Code"/>
      </w:pPr>
      <w:r w:rsidRPr="00FD3B3E">
        <w:t xml:space="preserve">    char       </w:t>
      </w:r>
      <w:proofErr w:type="spellStart"/>
      <w:r w:rsidRPr="00FD3B3E">
        <w:t>m_</w:t>
      </w:r>
      <w:proofErr w:type="gramStart"/>
      <w:r w:rsidRPr="00FD3B3E">
        <w:t>name</w:t>
      </w:r>
      <w:proofErr w:type="spellEnd"/>
      <w:r w:rsidRPr="00FD3B3E">
        <w:t>[</w:t>
      </w:r>
      <w:proofErr w:type="gramEnd"/>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w:t>
      </w:r>
      <w:proofErr w:type="spellStart"/>
      <w:r w:rsidRPr="00FD3B3E">
        <w:t>m_</w:t>
      </w:r>
      <w:proofErr w:type="gramStart"/>
      <w:r w:rsidR="00690A01" w:rsidRPr="00FD3B3E">
        <w:t>yourTelemetry</w:t>
      </w:r>
      <w:proofErr w:type="spellEnd"/>
      <w:r w:rsidRPr="00FD3B3E">
        <w:t xml:space="preserve">;   </w:t>
      </w:r>
      <w:proofErr w:type="gramEnd"/>
      <w:r w:rsidRPr="00FD3B3E">
        <w:t xml:space="preserve">      </w:t>
      </w:r>
      <w:r w:rsidR="00690A01" w:rsidRPr="00FD3B3E">
        <w:t xml:space="preserve"> </w:t>
      </w:r>
      <w:r w:rsidRPr="00FD3B3E">
        <w:t xml:space="preserve">// </w:t>
      </w:r>
      <w:r w:rsidR="00690A01" w:rsidRPr="00FD3B3E">
        <w:t>The player's UDP setting, 0 = restricted, 1 = public</w:t>
      </w:r>
    </w:p>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 xml:space="preserve">struct </w:t>
      </w:r>
      <w:proofErr w:type="spellStart"/>
      <w:r w:rsidRPr="00FD3B3E">
        <w:t>PacketParticipantsData</w:t>
      </w:r>
      <w:proofErr w:type="spellEnd"/>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proofErr w:type="spellStart"/>
      <w:r w:rsidR="00842DAF" w:rsidRPr="00FD3B3E">
        <w:t>PacketHeader</w:t>
      </w:r>
      <w:proofErr w:type="spellEnd"/>
      <w:r w:rsidR="00842DAF" w:rsidRPr="00FD3B3E">
        <w:t xml:space="preserve">    m_</w:t>
      </w:r>
      <w:proofErr w:type="gramStart"/>
      <w:r w:rsidR="00842DAF" w:rsidRPr="00FD3B3E">
        <w:t xml:space="preserve">header;   </w:t>
      </w:r>
      <w:proofErr w:type="gramEnd"/>
      <w:r w:rsidR="00842DAF" w:rsidRPr="00FD3B3E">
        <w:t xml:space="preserve">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 xml:space="preserve">uint8           </w:t>
      </w:r>
      <w:proofErr w:type="spellStart"/>
      <w:r w:rsidR="00E26586" w:rsidRPr="00FD3B3E">
        <w:t>m_num</w:t>
      </w:r>
      <w:r w:rsidR="00035B87" w:rsidRPr="00FD3B3E">
        <w:t>Active</w:t>
      </w:r>
      <w:r w:rsidR="00E26586" w:rsidRPr="00FD3B3E">
        <w:t>Cars</w:t>
      </w:r>
      <w:proofErr w:type="spellEnd"/>
      <w:r w:rsidR="00E26586" w:rsidRPr="00FD3B3E">
        <w:t>;</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w:t>
      </w:r>
      <w:proofErr w:type="spellStart"/>
      <w:r w:rsidRPr="00FD3B3E">
        <w:t>ParticipantData</w:t>
      </w:r>
      <w:proofErr w:type="spellEnd"/>
      <w:r w:rsidRPr="00FD3B3E">
        <w:t xml:space="preserve"> </w:t>
      </w:r>
      <w:proofErr w:type="spellStart"/>
      <w:r w:rsidRPr="00FD3B3E">
        <w:t>m_</w:t>
      </w:r>
      <w:proofErr w:type="gramStart"/>
      <w:r w:rsidRPr="00FD3B3E">
        <w:t>participants</w:t>
      </w:r>
      <w:proofErr w:type="spellEnd"/>
      <w:r w:rsidRPr="00FD3B3E">
        <w:t>[</w:t>
      </w:r>
      <w:proofErr w:type="gramEnd"/>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 xml:space="preserve">struct </w:t>
      </w:r>
      <w:proofErr w:type="spellStart"/>
      <w:r w:rsidRPr="00FD3B3E">
        <w:t>CarSetupData</w:t>
      </w:r>
      <w:proofErr w:type="spellEnd"/>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w:t>
      </w:r>
      <w:proofErr w:type="spellStart"/>
      <w:r w:rsidRPr="00FD3B3E">
        <w:t>m_</w:t>
      </w:r>
      <w:proofErr w:type="gramStart"/>
      <w:r w:rsidRPr="00FD3B3E">
        <w:t>frontWing</w:t>
      </w:r>
      <w:proofErr w:type="spellEnd"/>
      <w:r w:rsidRPr="00FD3B3E">
        <w:t xml:space="preserve">;   </w:t>
      </w:r>
      <w:proofErr w:type="gramEnd"/>
      <w:r w:rsidRPr="00FD3B3E">
        <w:t xml:space="preserve">             // </w:t>
      </w:r>
      <w:r w:rsidR="008E1E2E" w:rsidRPr="00FD3B3E">
        <w:t>F</w:t>
      </w:r>
      <w:r w:rsidRPr="00FD3B3E">
        <w:t>ront wing aero</w:t>
      </w:r>
    </w:p>
    <w:p w14:paraId="14A9046A" w14:textId="77777777" w:rsidR="000708E5" w:rsidRPr="00FD3B3E" w:rsidRDefault="000708E5" w:rsidP="00FD3B3E">
      <w:pPr>
        <w:pStyle w:val="Code"/>
      </w:pPr>
      <w:r w:rsidRPr="00FD3B3E">
        <w:t xml:space="preserve">    uint8     </w:t>
      </w:r>
      <w:proofErr w:type="spellStart"/>
      <w:r w:rsidRPr="00FD3B3E">
        <w:t>m_</w:t>
      </w:r>
      <w:proofErr w:type="gramStart"/>
      <w:r w:rsidRPr="00FD3B3E">
        <w:t>rearWing</w:t>
      </w:r>
      <w:proofErr w:type="spellEnd"/>
      <w:r w:rsidRPr="00FD3B3E">
        <w:t xml:space="preserve">;   </w:t>
      </w:r>
      <w:proofErr w:type="gramEnd"/>
      <w:r w:rsidRPr="00FD3B3E">
        <w:t xml:space="preserve">              // </w:t>
      </w:r>
      <w:r w:rsidR="008E1E2E" w:rsidRPr="00FD3B3E">
        <w:t>R</w:t>
      </w:r>
      <w:r w:rsidRPr="00FD3B3E">
        <w:t>ear wing aero</w:t>
      </w:r>
    </w:p>
    <w:p w14:paraId="331B25C8" w14:textId="77777777" w:rsidR="000708E5" w:rsidRPr="00FD3B3E" w:rsidRDefault="000708E5" w:rsidP="00FD3B3E">
      <w:pPr>
        <w:pStyle w:val="Code"/>
      </w:pPr>
      <w:r w:rsidRPr="00FD3B3E">
        <w:t xml:space="preserve">    uint8     </w:t>
      </w:r>
      <w:proofErr w:type="spellStart"/>
      <w:r w:rsidRPr="00FD3B3E">
        <w:t>m_</w:t>
      </w:r>
      <w:proofErr w:type="gramStart"/>
      <w:r w:rsidRPr="00FD3B3E">
        <w:t>onThrottle</w:t>
      </w:r>
      <w:proofErr w:type="spellEnd"/>
      <w:r w:rsidRPr="00FD3B3E">
        <w:t xml:space="preserve">;   </w:t>
      </w:r>
      <w:proofErr w:type="gramEnd"/>
      <w:r w:rsidRPr="00FD3B3E">
        <w:t xml:space="preserv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t xml:space="preserve">    uint8     </w:t>
      </w:r>
      <w:proofErr w:type="spellStart"/>
      <w:r w:rsidRPr="00FD3B3E">
        <w:t>m_</w:t>
      </w:r>
      <w:proofErr w:type="gramStart"/>
      <w:r w:rsidRPr="00FD3B3E">
        <w:t>offThrottle</w:t>
      </w:r>
      <w:proofErr w:type="spellEnd"/>
      <w:r w:rsidRPr="00FD3B3E">
        <w:t xml:space="preserve">;   </w:t>
      </w:r>
      <w:proofErr w:type="gramEnd"/>
      <w:r w:rsidRPr="00FD3B3E">
        <w:t xml:space="preserv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w:t>
      </w:r>
      <w:proofErr w:type="spellStart"/>
      <w:r w:rsidRPr="00FD3B3E">
        <w:t>m_</w:t>
      </w:r>
      <w:proofErr w:type="gramStart"/>
      <w:r w:rsidRPr="00FD3B3E">
        <w:t>frontCamber</w:t>
      </w:r>
      <w:proofErr w:type="spellEnd"/>
      <w:r w:rsidRPr="00FD3B3E">
        <w:t xml:space="preserve">;   </w:t>
      </w:r>
      <w:proofErr w:type="gramEnd"/>
      <w:r w:rsidRPr="00FD3B3E">
        <w:t xml:space="preserve">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w:t>
      </w:r>
      <w:proofErr w:type="spellStart"/>
      <w:r w:rsidRPr="00FD3B3E">
        <w:t>m_</w:t>
      </w:r>
      <w:proofErr w:type="gramStart"/>
      <w:r w:rsidRPr="00FD3B3E">
        <w:t>rearCamber</w:t>
      </w:r>
      <w:proofErr w:type="spellEnd"/>
      <w:r w:rsidRPr="00FD3B3E">
        <w:t xml:space="preserve">;   </w:t>
      </w:r>
      <w:proofErr w:type="gramEnd"/>
      <w:r w:rsidRPr="00FD3B3E">
        <w:t xml:space="preserve">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w:t>
      </w:r>
      <w:proofErr w:type="spellStart"/>
      <w:r w:rsidRPr="00FD3B3E">
        <w:t>m_</w:t>
      </w:r>
      <w:proofErr w:type="gramStart"/>
      <w:r w:rsidRPr="00FD3B3E">
        <w:t>frontToe</w:t>
      </w:r>
      <w:proofErr w:type="spellEnd"/>
      <w:r w:rsidRPr="00FD3B3E">
        <w:t xml:space="preserve">;   </w:t>
      </w:r>
      <w:proofErr w:type="gramEnd"/>
      <w:r w:rsidRPr="00FD3B3E">
        <w:t xml:space="preserve">              // </w:t>
      </w:r>
      <w:r w:rsidR="008E1E2E" w:rsidRPr="00FD3B3E">
        <w:t>F</w:t>
      </w:r>
      <w:r w:rsidRPr="00FD3B3E">
        <w:t>ront toe angle (suspension geometry)</w:t>
      </w:r>
    </w:p>
    <w:p w14:paraId="3A343997" w14:textId="77777777" w:rsidR="000708E5" w:rsidRPr="00FD3B3E" w:rsidRDefault="000708E5" w:rsidP="00FD3B3E">
      <w:pPr>
        <w:pStyle w:val="Code"/>
      </w:pPr>
      <w:r w:rsidRPr="00FD3B3E">
        <w:t xml:space="preserve">    float     </w:t>
      </w:r>
      <w:proofErr w:type="spellStart"/>
      <w:r w:rsidRPr="00FD3B3E">
        <w:t>m_</w:t>
      </w:r>
      <w:proofErr w:type="gramStart"/>
      <w:r w:rsidRPr="00FD3B3E">
        <w:t>rearToe</w:t>
      </w:r>
      <w:proofErr w:type="spellEnd"/>
      <w:r w:rsidRPr="00FD3B3E">
        <w:t xml:space="preserve">;   </w:t>
      </w:r>
      <w:proofErr w:type="gramEnd"/>
      <w:r w:rsidRPr="00FD3B3E">
        <w:t xml:space="preserv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w:t>
      </w:r>
      <w:proofErr w:type="spellStart"/>
      <w:r w:rsidRPr="00FD3B3E">
        <w:t>m_</w:t>
      </w:r>
      <w:proofErr w:type="gramStart"/>
      <w:r w:rsidRPr="00FD3B3E">
        <w:t>frontSuspension</w:t>
      </w:r>
      <w:proofErr w:type="spellEnd"/>
      <w:r w:rsidRPr="00FD3B3E">
        <w:t xml:space="preserve">;   </w:t>
      </w:r>
      <w:proofErr w:type="gramEnd"/>
      <w:r w:rsidRPr="00FD3B3E">
        <w:t xml:space="preserve">       // </w:t>
      </w:r>
      <w:r w:rsidR="008E1E2E" w:rsidRPr="00FD3B3E">
        <w:t>F</w:t>
      </w:r>
      <w:r w:rsidRPr="00FD3B3E">
        <w:t>ront suspension</w:t>
      </w:r>
    </w:p>
    <w:p w14:paraId="04F45D8E"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w:t>
      </w:r>
      <w:proofErr w:type="spellEnd"/>
      <w:r w:rsidRPr="00FD3B3E">
        <w:t xml:space="preserve">;   </w:t>
      </w:r>
      <w:proofErr w:type="gramEnd"/>
      <w:r w:rsidRPr="00FD3B3E">
        <w:t xml:space="preserve">        // </w:t>
      </w:r>
      <w:r w:rsidR="008E1E2E" w:rsidRPr="00FD3B3E">
        <w:t>R</w:t>
      </w:r>
      <w:r w:rsidRPr="00FD3B3E">
        <w:t>ear suspension</w:t>
      </w:r>
    </w:p>
    <w:p w14:paraId="2DB5B2E8" w14:textId="77777777" w:rsidR="000708E5" w:rsidRPr="00FD3B3E" w:rsidRDefault="000708E5" w:rsidP="00FD3B3E">
      <w:pPr>
        <w:pStyle w:val="Code"/>
      </w:pPr>
      <w:r w:rsidRPr="00FD3B3E">
        <w:t xml:space="preserve">    uint8     </w:t>
      </w:r>
      <w:proofErr w:type="spellStart"/>
      <w:r w:rsidRPr="00FD3B3E">
        <w:t>m_</w:t>
      </w:r>
      <w:proofErr w:type="gramStart"/>
      <w:r w:rsidRPr="00FD3B3E">
        <w:t>frontAntiRollBar</w:t>
      </w:r>
      <w:proofErr w:type="spellEnd"/>
      <w:r w:rsidRPr="00FD3B3E">
        <w:t xml:space="preserve">;   </w:t>
      </w:r>
      <w:proofErr w:type="gramEnd"/>
      <w:r w:rsidRPr="00FD3B3E">
        <w:t xml:space="preserve">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w:t>
      </w:r>
      <w:proofErr w:type="spellStart"/>
      <w:r w:rsidRPr="00FD3B3E">
        <w:t>m_</w:t>
      </w:r>
      <w:proofErr w:type="gramStart"/>
      <w:r w:rsidRPr="00FD3B3E">
        <w:t>rearAntiRollBar</w:t>
      </w:r>
      <w:proofErr w:type="spellEnd"/>
      <w:r w:rsidRPr="00FD3B3E">
        <w:t xml:space="preserve">;   </w:t>
      </w:r>
      <w:proofErr w:type="gramEnd"/>
      <w:r w:rsidRPr="00FD3B3E">
        <w:t xml:space="preserve">       // </w:t>
      </w:r>
      <w:r w:rsidR="008E1E2E" w:rsidRPr="00FD3B3E">
        <w:t>F</w:t>
      </w:r>
      <w:r w:rsidRPr="00FD3B3E">
        <w:t>ront anti-roll bar</w:t>
      </w:r>
    </w:p>
    <w:p w14:paraId="5FF7A29E" w14:textId="77777777" w:rsidR="000708E5" w:rsidRPr="00FD3B3E" w:rsidRDefault="000708E5" w:rsidP="00FD3B3E">
      <w:pPr>
        <w:pStyle w:val="Code"/>
      </w:pPr>
      <w:r w:rsidRPr="00FD3B3E">
        <w:lastRenderedPageBreak/>
        <w:t xml:space="preserve">    uint8     </w:t>
      </w:r>
      <w:proofErr w:type="spellStart"/>
      <w:r w:rsidRPr="00FD3B3E">
        <w:t>m_</w:t>
      </w:r>
      <w:proofErr w:type="gramStart"/>
      <w:r w:rsidRPr="00FD3B3E">
        <w:t>frontSuspensionHeight</w:t>
      </w:r>
      <w:proofErr w:type="spellEnd"/>
      <w:r w:rsidRPr="00FD3B3E">
        <w:t xml:space="preserve">;   </w:t>
      </w:r>
      <w:proofErr w:type="gramEnd"/>
      <w:r w:rsidRPr="00FD3B3E">
        <w:t xml:space="preserve">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w:t>
      </w:r>
      <w:proofErr w:type="spellStart"/>
      <w:r w:rsidRPr="00FD3B3E">
        <w:t>m_</w:t>
      </w:r>
      <w:proofErr w:type="gramStart"/>
      <w:r w:rsidRPr="00FD3B3E">
        <w:t>rearSuspensionHeight</w:t>
      </w:r>
      <w:proofErr w:type="spellEnd"/>
      <w:r w:rsidRPr="00FD3B3E">
        <w:t xml:space="preserve">;   </w:t>
      </w:r>
      <w:proofErr w:type="gramEnd"/>
      <w:r w:rsidRPr="00FD3B3E">
        <w:t xml:space="preserve">  // </w:t>
      </w:r>
      <w:r w:rsidR="008E1E2E" w:rsidRPr="00FD3B3E">
        <w:t>R</w:t>
      </w:r>
      <w:r w:rsidRPr="00FD3B3E">
        <w:t>ear ride height</w:t>
      </w:r>
    </w:p>
    <w:p w14:paraId="6D1B468E" w14:textId="77777777" w:rsidR="000708E5" w:rsidRPr="00FD3B3E" w:rsidRDefault="000708E5" w:rsidP="00FD3B3E">
      <w:pPr>
        <w:pStyle w:val="Code"/>
      </w:pPr>
      <w:r w:rsidRPr="00FD3B3E">
        <w:t xml:space="preserve">    uint8     </w:t>
      </w:r>
      <w:proofErr w:type="spellStart"/>
      <w:r w:rsidRPr="00FD3B3E">
        <w:t>m_</w:t>
      </w:r>
      <w:proofErr w:type="gramStart"/>
      <w:r w:rsidRPr="00FD3B3E">
        <w:t>brakePressure</w:t>
      </w:r>
      <w:proofErr w:type="spellEnd"/>
      <w:r w:rsidRPr="00FD3B3E">
        <w:t xml:space="preserve">;   </w:t>
      </w:r>
      <w:proofErr w:type="gramEnd"/>
      <w:r w:rsidRPr="00FD3B3E">
        <w:t xml:space="preserv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w:t>
      </w:r>
      <w:proofErr w:type="spellStart"/>
      <w:r w:rsidRPr="00FD3B3E">
        <w:t>m_</w:t>
      </w:r>
      <w:proofErr w:type="gramStart"/>
      <w:r w:rsidRPr="00FD3B3E">
        <w:t>brakeBias</w:t>
      </w:r>
      <w:proofErr w:type="spellEnd"/>
      <w:r w:rsidRPr="00FD3B3E">
        <w:t xml:space="preserve">;   </w:t>
      </w:r>
      <w:proofErr w:type="gramEnd"/>
      <w:r w:rsidRPr="00FD3B3E">
        <w:t xml:space="preserve">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w:t>
      </w:r>
      <w:proofErr w:type="spellStart"/>
      <w:r w:rsidRPr="00FD3B3E">
        <w:t>m_</w:t>
      </w:r>
      <w:proofErr w:type="gramStart"/>
      <w:r w:rsidRPr="00FD3B3E">
        <w:t>rearLeftTyrePressure</w:t>
      </w:r>
      <w:proofErr w:type="spellEnd"/>
      <w:r w:rsidRPr="00FD3B3E">
        <w:t xml:space="preserve">;   </w:t>
      </w:r>
      <w:proofErr w:type="gramEnd"/>
      <w:r w:rsidRPr="00FD3B3E">
        <w:t xml:space="preserve">  // Rear left tyre pressure (PSI)</w:t>
      </w:r>
    </w:p>
    <w:p w14:paraId="0DAA4A75" w14:textId="77777777" w:rsidR="000957B5" w:rsidRPr="00FD3B3E" w:rsidRDefault="000957B5" w:rsidP="00FD3B3E">
      <w:pPr>
        <w:pStyle w:val="Code"/>
      </w:pPr>
      <w:r w:rsidRPr="00FD3B3E">
        <w:t xml:space="preserve">    float     </w:t>
      </w:r>
      <w:proofErr w:type="spellStart"/>
      <w:r w:rsidRPr="00FD3B3E">
        <w:t>m_</w:t>
      </w:r>
      <w:proofErr w:type="gramStart"/>
      <w:r w:rsidRPr="00FD3B3E">
        <w:t>rearRightTyrePressure</w:t>
      </w:r>
      <w:proofErr w:type="spellEnd"/>
      <w:r w:rsidRPr="00FD3B3E">
        <w:t xml:space="preserve">;   </w:t>
      </w:r>
      <w:proofErr w:type="gramEnd"/>
      <w:r w:rsidRPr="00FD3B3E">
        <w:t xml:space="preserve"> // Rear right tyre pressure (PSI)</w:t>
      </w:r>
    </w:p>
    <w:p w14:paraId="58F72938" w14:textId="77777777" w:rsidR="000708E5" w:rsidRPr="00FD3B3E" w:rsidRDefault="000708E5" w:rsidP="00FD3B3E">
      <w:pPr>
        <w:pStyle w:val="Code"/>
      </w:pPr>
      <w:r w:rsidRPr="00FD3B3E">
        <w:t xml:space="preserve">    float     </w:t>
      </w:r>
      <w:proofErr w:type="spellStart"/>
      <w:r w:rsidRPr="00FD3B3E">
        <w:t>m_</w:t>
      </w:r>
      <w:proofErr w:type="gramStart"/>
      <w:r w:rsidRPr="00FD3B3E">
        <w:t>front</w:t>
      </w:r>
      <w:r w:rsidR="000957B5" w:rsidRPr="00FD3B3E">
        <w:t>Left</w:t>
      </w:r>
      <w:r w:rsidRPr="00FD3B3E">
        <w:t>TyrePressure</w:t>
      </w:r>
      <w:proofErr w:type="spellEnd"/>
      <w:r w:rsidRPr="00FD3B3E">
        <w:t xml:space="preserve">;   </w:t>
      </w:r>
      <w:proofErr w:type="gramEnd"/>
      <w:r w:rsidRPr="00FD3B3E">
        <w:t xml:space="preserv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w:t>
      </w:r>
      <w:proofErr w:type="spellStart"/>
      <w:r w:rsidRPr="00FD3B3E">
        <w:t>m_</w:t>
      </w:r>
      <w:proofErr w:type="gramStart"/>
      <w:r w:rsidRPr="00FD3B3E">
        <w:t>frontRightTyrePressure</w:t>
      </w:r>
      <w:proofErr w:type="spellEnd"/>
      <w:r w:rsidRPr="00FD3B3E">
        <w:t xml:space="preserve">;   </w:t>
      </w:r>
      <w:proofErr w:type="gramEnd"/>
      <w:r w:rsidRPr="00FD3B3E">
        <w:t>// Front right tyre pressure (PSI)</w:t>
      </w:r>
    </w:p>
    <w:p w14:paraId="0384718D" w14:textId="77777777" w:rsidR="000708E5" w:rsidRPr="00FD3B3E" w:rsidRDefault="000708E5" w:rsidP="00FD3B3E">
      <w:pPr>
        <w:pStyle w:val="Code"/>
      </w:pPr>
      <w:r w:rsidRPr="00FD3B3E">
        <w:t xml:space="preserve">    uint8     </w:t>
      </w:r>
      <w:proofErr w:type="spellStart"/>
      <w:r w:rsidRPr="00FD3B3E">
        <w:t>m_</w:t>
      </w:r>
      <w:proofErr w:type="gramStart"/>
      <w:r w:rsidRPr="00FD3B3E">
        <w:t>ballast</w:t>
      </w:r>
      <w:proofErr w:type="spellEnd"/>
      <w:r w:rsidRPr="00FD3B3E">
        <w:t xml:space="preserve">;   </w:t>
      </w:r>
      <w:proofErr w:type="gramEnd"/>
      <w:r w:rsidRPr="00FD3B3E">
        <w:t xml:space="preserve">               // </w:t>
      </w:r>
      <w:r w:rsidR="008E1E2E" w:rsidRPr="00FD3B3E">
        <w:t>B</w:t>
      </w:r>
      <w:r w:rsidRPr="00FD3B3E">
        <w:t>allast</w:t>
      </w:r>
    </w:p>
    <w:p w14:paraId="0B04E7EC" w14:textId="77777777" w:rsidR="000708E5" w:rsidRPr="00FD3B3E" w:rsidRDefault="000708E5" w:rsidP="00FD3B3E">
      <w:pPr>
        <w:pStyle w:val="Code"/>
      </w:pPr>
      <w:r w:rsidRPr="00FD3B3E">
        <w:t xml:space="preserve">    float     </w:t>
      </w:r>
      <w:proofErr w:type="spellStart"/>
      <w:r w:rsidRPr="00FD3B3E">
        <w:t>m_</w:t>
      </w:r>
      <w:proofErr w:type="gramStart"/>
      <w:r w:rsidRPr="00FD3B3E">
        <w:t>fuelLoad</w:t>
      </w:r>
      <w:proofErr w:type="spellEnd"/>
      <w:r w:rsidRPr="00FD3B3E">
        <w:t xml:space="preserve">;   </w:t>
      </w:r>
      <w:proofErr w:type="gramEnd"/>
      <w:r w:rsidRPr="00FD3B3E">
        <w:t xml:space="preserve">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 xml:space="preserve">struct </w:t>
      </w:r>
      <w:proofErr w:type="spellStart"/>
      <w:r w:rsidRPr="00FD3B3E">
        <w:t>PacketCarSetupData</w:t>
      </w:r>
      <w:proofErr w:type="spellEnd"/>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proofErr w:type="spellStart"/>
      <w:r w:rsidR="00B2430A" w:rsidRPr="00FD3B3E">
        <w:t>PacketHeader</w:t>
      </w:r>
      <w:proofErr w:type="spellEnd"/>
      <w:r w:rsidR="00B2430A" w:rsidRPr="00FD3B3E">
        <w:t xml:space="preserve">    m_</w:t>
      </w:r>
      <w:proofErr w:type="gramStart"/>
      <w:r w:rsidR="00B2430A" w:rsidRPr="00FD3B3E">
        <w:t xml:space="preserve">header;   </w:t>
      </w:r>
      <w:proofErr w:type="gramEnd"/>
      <w:r w:rsidR="00B2430A" w:rsidRPr="00FD3B3E">
        <w:t xml:space="preserve">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proofErr w:type="spellStart"/>
      <w:r w:rsidR="00B2430A" w:rsidRPr="00FD3B3E">
        <w:t>CarSetupData</w:t>
      </w:r>
      <w:proofErr w:type="spellEnd"/>
      <w:r w:rsidR="00B2430A" w:rsidRPr="00FD3B3E">
        <w:t xml:space="preserve">    </w:t>
      </w:r>
      <w:proofErr w:type="spellStart"/>
      <w:r w:rsidR="00B2430A" w:rsidRPr="00FD3B3E">
        <w:t>m_</w:t>
      </w:r>
      <w:proofErr w:type="gramStart"/>
      <w:r w:rsidR="00B2430A" w:rsidRPr="00FD3B3E">
        <w:t>carSetups</w:t>
      </w:r>
      <w:proofErr w:type="spellEnd"/>
      <w:r w:rsidR="00B2430A" w:rsidRPr="00FD3B3E">
        <w:t>[</w:t>
      </w:r>
      <w:proofErr w:type="gramEnd"/>
      <w:r w:rsidRPr="00FD3B3E">
        <w:t>2</w:t>
      </w:r>
      <w:r w:rsidR="00A83ABA" w:rsidRPr="00FD3B3E">
        <w:t>2</w:t>
      </w:r>
      <w:r w:rsidR="00B2430A" w:rsidRPr="00FD3B3E">
        <w:t>];</w:t>
      </w:r>
    </w:p>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 xml:space="preserve">struct </w:t>
      </w:r>
      <w:proofErr w:type="spellStart"/>
      <w:r w:rsidRPr="00FD3B3E">
        <w:t>CarTelemetryData</w:t>
      </w:r>
      <w:proofErr w:type="spellEnd"/>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w:t>
      </w:r>
      <w:proofErr w:type="spellStart"/>
      <w:r w:rsidR="00795436" w:rsidRPr="00FD3B3E">
        <w:t>m_</w:t>
      </w:r>
      <w:proofErr w:type="gramStart"/>
      <w:r w:rsidR="00795436" w:rsidRPr="00FD3B3E">
        <w:t>speed</w:t>
      </w:r>
      <w:proofErr w:type="spellEnd"/>
      <w:r w:rsidR="00795436" w:rsidRPr="00FD3B3E">
        <w:t xml:space="preserve">;   </w:t>
      </w:r>
      <w:proofErr w:type="gramEnd"/>
      <w:r w:rsidR="00795436" w:rsidRPr="00FD3B3E">
        <w:t xml:space="preserve">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w:t>
      </w:r>
      <w:proofErr w:type="spellStart"/>
      <w:r w:rsidR="00795436" w:rsidRPr="00FD3B3E">
        <w:t>m_</w:t>
      </w:r>
      <w:proofErr w:type="gramStart"/>
      <w:r w:rsidR="00795436" w:rsidRPr="00FD3B3E">
        <w:t>throttle</w:t>
      </w:r>
      <w:proofErr w:type="spellEnd"/>
      <w:r w:rsidR="00795436" w:rsidRPr="00FD3B3E">
        <w:t xml:space="preserve">;   </w:t>
      </w:r>
      <w:proofErr w:type="gramEnd"/>
      <w:r w:rsidR="00795436" w:rsidRPr="00FD3B3E">
        <w:t xml:space="preserv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w:t>
      </w:r>
      <w:proofErr w:type="spellStart"/>
      <w:r w:rsidRPr="00FD3B3E">
        <w:t>m_</w:t>
      </w:r>
      <w:proofErr w:type="gramStart"/>
      <w:r w:rsidRPr="00FD3B3E">
        <w:t>steer</w:t>
      </w:r>
      <w:proofErr w:type="spellEnd"/>
      <w:r w:rsidRPr="00FD3B3E">
        <w:t xml:space="preserve">;   </w:t>
      </w:r>
      <w:proofErr w:type="gramEnd"/>
      <w:r w:rsidRPr="00FD3B3E">
        <w:t xml:space="preserve">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w:t>
      </w:r>
      <w:proofErr w:type="spellStart"/>
      <w:r w:rsidRPr="00FD3B3E">
        <w:t>m_</w:t>
      </w:r>
      <w:proofErr w:type="gramStart"/>
      <w:r w:rsidRPr="00FD3B3E">
        <w:t>brake</w:t>
      </w:r>
      <w:proofErr w:type="spellEnd"/>
      <w:r w:rsidRPr="00FD3B3E">
        <w:t xml:space="preserve">;   </w:t>
      </w:r>
      <w:proofErr w:type="gramEnd"/>
      <w:r w:rsidRPr="00FD3B3E">
        <w:t xml:space="preserv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w:t>
      </w:r>
      <w:proofErr w:type="spellStart"/>
      <w:r w:rsidRPr="00FD3B3E">
        <w:t>m_</w:t>
      </w:r>
      <w:proofErr w:type="gramStart"/>
      <w:r w:rsidRPr="00FD3B3E">
        <w:t>clutch</w:t>
      </w:r>
      <w:proofErr w:type="spellEnd"/>
      <w:r w:rsidRPr="00FD3B3E">
        <w:t xml:space="preserve">;   </w:t>
      </w:r>
      <w:proofErr w:type="gramEnd"/>
      <w:r w:rsidRPr="00FD3B3E">
        <w:t xml:space="preserve">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proofErr w:type="spellStart"/>
      <w:r w:rsidRPr="00FD3B3E">
        <w:t>m_</w:t>
      </w:r>
      <w:proofErr w:type="gramStart"/>
      <w:r w:rsidRPr="00FD3B3E">
        <w:t>gear</w:t>
      </w:r>
      <w:proofErr w:type="spellEnd"/>
      <w:r w:rsidRPr="00FD3B3E">
        <w:t xml:space="preserve">;   </w:t>
      </w:r>
      <w:proofErr w:type="gramEnd"/>
      <w:r w:rsidRPr="00FD3B3E">
        <w:t xml:space="preserve">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proofErr w:type="spellStart"/>
      <w:r w:rsidRPr="00FD3B3E">
        <w:t>m_</w:t>
      </w:r>
      <w:proofErr w:type="gramStart"/>
      <w:r w:rsidRPr="00FD3B3E">
        <w:t>engine</w:t>
      </w:r>
      <w:r w:rsidR="00984829" w:rsidRPr="00FD3B3E">
        <w:t>RPM</w:t>
      </w:r>
      <w:proofErr w:type="spellEnd"/>
      <w:r w:rsidRPr="00FD3B3E">
        <w:t xml:space="preserve">;   </w:t>
      </w:r>
      <w:proofErr w:type="gramEnd"/>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proofErr w:type="spellStart"/>
      <w:r w:rsidRPr="00FD3B3E">
        <w:t>m_</w:t>
      </w:r>
      <w:proofErr w:type="gramStart"/>
      <w:r w:rsidRPr="00FD3B3E">
        <w:t>drs</w:t>
      </w:r>
      <w:proofErr w:type="spellEnd"/>
      <w:r w:rsidRPr="00FD3B3E">
        <w:t xml:space="preserve">;   </w:t>
      </w:r>
      <w:proofErr w:type="gramEnd"/>
      <w:r w:rsidRPr="00FD3B3E">
        <w:t xml:space="preserve">                   // 0 = off, 1 = on</w:t>
      </w:r>
    </w:p>
    <w:p w14:paraId="3FB49389" w14:textId="77777777" w:rsidR="00F06335" w:rsidRPr="00FD3B3E" w:rsidRDefault="00F06335" w:rsidP="00FD3B3E">
      <w:pPr>
        <w:pStyle w:val="Code"/>
      </w:pPr>
      <w:r w:rsidRPr="00FD3B3E">
        <w:t xml:space="preserve">    uint8     </w:t>
      </w:r>
      <w:proofErr w:type="spellStart"/>
      <w:r w:rsidRPr="00FD3B3E">
        <w:t>m_</w:t>
      </w:r>
      <w:proofErr w:type="gramStart"/>
      <w:r w:rsidRPr="00FD3B3E">
        <w:t>revLightsPercent</w:t>
      </w:r>
      <w:proofErr w:type="spellEnd"/>
      <w:r w:rsidRPr="00FD3B3E">
        <w:t xml:space="preserve">;   </w:t>
      </w:r>
      <w:proofErr w:type="gramEnd"/>
      <w:r w:rsidRPr="00FD3B3E">
        <w:t xml:space="preserve">      // Rev lights indicator (percentage)</w:t>
      </w:r>
    </w:p>
    <w:p w14:paraId="0D8CC04B" w14:textId="77777777" w:rsidR="00BB1FBC" w:rsidRPr="00FD3B3E" w:rsidRDefault="00BB1FBC" w:rsidP="00FD3B3E">
      <w:pPr>
        <w:pStyle w:val="Code"/>
      </w:pPr>
      <w:r w:rsidRPr="00FD3B3E">
        <w:t xml:space="preserve">    uint16    </w:t>
      </w:r>
      <w:proofErr w:type="spellStart"/>
      <w:r w:rsidRPr="00FD3B3E">
        <w:t>m_</w:t>
      </w:r>
      <w:proofErr w:type="gramStart"/>
      <w:r w:rsidRPr="00FD3B3E">
        <w:t>revLightsBitValue</w:t>
      </w:r>
      <w:proofErr w:type="spellEnd"/>
      <w:r w:rsidRPr="00FD3B3E">
        <w:t xml:space="preserve">;   </w:t>
      </w:r>
      <w:proofErr w:type="gramEnd"/>
      <w:r w:rsidRPr="00FD3B3E">
        <w:t xml:space="preserve">     // Rev lights (bit 0 = leftmost LED, bit 14 = rightmost LED)</w:t>
      </w:r>
    </w:p>
    <w:p w14:paraId="6BB9C8B2" w14:textId="77777777" w:rsidR="00B916F6" w:rsidRPr="00FD3B3E" w:rsidRDefault="00B916F6" w:rsidP="00FD3B3E">
      <w:pPr>
        <w:pStyle w:val="Code"/>
      </w:pPr>
      <w:r w:rsidRPr="00FD3B3E">
        <w:t xml:space="preserve">    uint16    </w:t>
      </w:r>
      <w:proofErr w:type="spellStart"/>
      <w:r w:rsidRPr="00FD3B3E">
        <w:t>m_</w:t>
      </w:r>
      <w:proofErr w:type="gramStart"/>
      <w:r w:rsidRPr="00FD3B3E">
        <w:t>brakes</w:t>
      </w:r>
      <w:r w:rsidR="00984829" w:rsidRPr="00FD3B3E">
        <w:t>T</w:t>
      </w:r>
      <w:r w:rsidRPr="00FD3B3E">
        <w:t>emperature</w:t>
      </w:r>
      <w:proofErr w:type="spellEnd"/>
      <w:r w:rsidRPr="00FD3B3E">
        <w:t>[</w:t>
      </w:r>
      <w:proofErr w:type="gramEnd"/>
      <w:r w:rsidRPr="00FD3B3E">
        <w:t xml:space="preserve">4];    </w:t>
      </w:r>
      <w:r w:rsidR="00984829" w:rsidRPr="00FD3B3E">
        <w:t xml:space="preserve"> // B</w:t>
      </w:r>
      <w:r w:rsidRPr="00FD3B3E">
        <w:t>rakes temperature (</w:t>
      </w:r>
      <w:proofErr w:type="spellStart"/>
      <w:r w:rsidRPr="00FD3B3E">
        <w:t>celsius</w:t>
      </w:r>
      <w:proofErr w:type="spellEnd"/>
      <w:r w:rsidRPr="00FD3B3E">
        <w:t>)</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S</w:t>
      </w:r>
      <w:r w:rsidRPr="00FD3B3E">
        <w:t>urface</w:t>
      </w:r>
      <w:r w:rsidR="00984829" w:rsidRPr="00FD3B3E">
        <w:t>T</w:t>
      </w:r>
      <w:r w:rsidRPr="00FD3B3E">
        <w:t>emperature</w:t>
      </w:r>
      <w:proofErr w:type="spellEnd"/>
      <w:r w:rsidRPr="00FD3B3E">
        <w:t>[</w:t>
      </w:r>
      <w:proofErr w:type="gramEnd"/>
      <w:r w:rsidRPr="00FD3B3E">
        <w:t>4];</w:t>
      </w:r>
      <w:r w:rsidR="00984829" w:rsidRPr="00FD3B3E">
        <w:t xml:space="preserve"> </w:t>
      </w:r>
      <w:r w:rsidRPr="00FD3B3E">
        <w:t xml:space="preserve">// </w:t>
      </w:r>
      <w:r w:rsidR="00984829" w:rsidRPr="00FD3B3E">
        <w:t>T</w:t>
      </w:r>
      <w:r w:rsidRPr="00FD3B3E">
        <w:t>yres surface temperature (</w:t>
      </w:r>
      <w:proofErr w:type="spellStart"/>
      <w:r w:rsidRPr="00FD3B3E">
        <w:t>celsius</w:t>
      </w:r>
      <w:proofErr w:type="spellEnd"/>
      <w:r w:rsidRPr="00FD3B3E">
        <w:t>)</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proofErr w:type="spellStart"/>
      <w:r w:rsidRPr="00FD3B3E">
        <w:t>m_</w:t>
      </w:r>
      <w:proofErr w:type="gramStart"/>
      <w:r w:rsidRPr="00FD3B3E">
        <w:t>tyres</w:t>
      </w:r>
      <w:r w:rsidR="00984829" w:rsidRPr="00FD3B3E">
        <w:t>I</w:t>
      </w:r>
      <w:r w:rsidRPr="00FD3B3E">
        <w:t>nner</w:t>
      </w:r>
      <w:r w:rsidR="00984829" w:rsidRPr="00FD3B3E">
        <w:t>T</w:t>
      </w:r>
      <w:r w:rsidRPr="00FD3B3E">
        <w:t>emperature</w:t>
      </w:r>
      <w:proofErr w:type="spellEnd"/>
      <w:r w:rsidRPr="00FD3B3E">
        <w:t>[</w:t>
      </w:r>
      <w:proofErr w:type="gramEnd"/>
      <w:r w:rsidRPr="00FD3B3E">
        <w:t>4];</w:t>
      </w:r>
      <w:r w:rsidR="00984829" w:rsidRPr="00FD3B3E">
        <w:t xml:space="preserve"> // T</w:t>
      </w:r>
      <w:r w:rsidRPr="00FD3B3E">
        <w:t>yres inner temperature (</w:t>
      </w:r>
      <w:proofErr w:type="spellStart"/>
      <w:r w:rsidRPr="00FD3B3E">
        <w:t>celsius</w:t>
      </w:r>
      <w:proofErr w:type="spellEnd"/>
      <w:r w:rsidRPr="00FD3B3E">
        <w:t>)</w:t>
      </w:r>
    </w:p>
    <w:p w14:paraId="76C337D6" w14:textId="77777777" w:rsidR="00B916F6" w:rsidRPr="00FD3B3E" w:rsidRDefault="00B916F6" w:rsidP="00FD3B3E">
      <w:pPr>
        <w:pStyle w:val="Code"/>
      </w:pPr>
      <w:r w:rsidRPr="00FD3B3E">
        <w:t xml:space="preserve">    uint16    </w:t>
      </w:r>
      <w:proofErr w:type="spellStart"/>
      <w:r w:rsidRPr="00FD3B3E">
        <w:t>m_</w:t>
      </w:r>
      <w:proofErr w:type="gramStart"/>
      <w:r w:rsidRPr="00FD3B3E">
        <w:t>engine</w:t>
      </w:r>
      <w:r w:rsidR="00984829" w:rsidRPr="00FD3B3E">
        <w:t>T</w:t>
      </w:r>
      <w:r w:rsidRPr="00FD3B3E">
        <w:t>emperature</w:t>
      </w:r>
      <w:proofErr w:type="spellEnd"/>
      <w:r w:rsidRPr="00FD3B3E">
        <w:t xml:space="preserve">;   </w:t>
      </w:r>
      <w:proofErr w:type="gramEnd"/>
      <w:r w:rsidRPr="00FD3B3E">
        <w:t xml:space="preserve">    </w:t>
      </w:r>
      <w:r w:rsidR="00984829" w:rsidRPr="00FD3B3E">
        <w:t xml:space="preserve"> // E</w:t>
      </w:r>
      <w:r w:rsidRPr="00FD3B3E">
        <w:t>ngine temperature (</w:t>
      </w:r>
      <w:proofErr w:type="spellStart"/>
      <w:r w:rsidRPr="00FD3B3E">
        <w:t>celsius</w:t>
      </w:r>
      <w:proofErr w:type="spellEnd"/>
      <w:r w:rsidRPr="00FD3B3E">
        <w:t>)</w:t>
      </w:r>
    </w:p>
    <w:p w14:paraId="3A420E98" w14:textId="77777777" w:rsidR="00B916F6" w:rsidRPr="00FD3B3E" w:rsidRDefault="00B916F6" w:rsidP="00FD3B3E">
      <w:pPr>
        <w:pStyle w:val="Code"/>
      </w:pPr>
      <w:r w:rsidRPr="00FD3B3E">
        <w:t xml:space="preserve">    float     </w:t>
      </w:r>
      <w:proofErr w:type="spellStart"/>
      <w:r w:rsidRPr="00FD3B3E">
        <w:t>m_</w:t>
      </w:r>
      <w:proofErr w:type="gramStart"/>
      <w:r w:rsidRPr="00FD3B3E">
        <w:t>tyres</w:t>
      </w:r>
      <w:r w:rsidR="00984829" w:rsidRPr="00FD3B3E">
        <w:t>P</w:t>
      </w:r>
      <w:r w:rsidRPr="00FD3B3E">
        <w:t>ressure</w:t>
      </w:r>
      <w:proofErr w:type="spellEnd"/>
      <w:r w:rsidRPr="00FD3B3E">
        <w:t>[</w:t>
      </w:r>
      <w:proofErr w:type="gramEnd"/>
      <w:r w:rsidRPr="00FD3B3E">
        <w:t xml:space="preserv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w:t>
      </w:r>
      <w:proofErr w:type="spellStart"/>
      <w:r w:rsidRPr="00FD3B3E">
        <w:t>m_</w:t>
      </w:r>
      <w:proofErr w:type="gramStart"/>
      <w:r w:rsidRPr="00FD3B3E">
        <w:t>surfaceType</w:t>
      </w:r>
      <w:proofErr w:type="spellEnd"/>
      <w:r w:rsidRPr="00FD3B3E">
        <w:t>[</w:t>
      </w:r>
      <w:proofErr w:type="gramEnd"/>
      <w:r w:rsidRPr="00FD3B3E">
        <w:t>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 xml:space="preserve">struct </w:t>
      </w:r>
      <w:proofErr w:type="spellStart"/>
      <w:r w:rsidRPr="00FD3B3E">
        <w:t>PacketCarTelemetryData</w:t>
      </w:r>
      <w:proofErr w:type="spellEnd"/>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proofErr w:type="spellStart"/>
      <w:r w:rsidR="00795436" w:rsidRPr="00FD3B3E">
        <w:t>PacketHeader</w:t>
      </w:r>
      <w:proofErr w:type="spellEnd"/>
      <w:r w:rsidR="00795436" w:rsidRPr="00FD3B3E">
        <w:t xml:space="preserve">    </w:t>
      </w:r>
      <w:r w:rsidRPr="00FD3B3E">
        <w:tab/>
      </w:r>
      <w:proofErr w:type="spellStart"/>
      <w:r w:rsidR="00795436" w:rsidRPr="00FD3B3E">
        <w:t>m_header</w:t>
      </w:r>
      <w:proofErr w:type="spellEnd"/>
      <w:r w:rsidR="00795436" w:rsidRPr="00FD3B3E">
        <w:t>;</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proofErr w:type="spellStart"/>
      <w:r w:rsidR="00795436" w:rsidRPr="00FD3B3E">
        <w:t>CarTelemetryData</w:t>
      </w:r>
      <w:proofErr w:type="spellEnd"/>
      <w:r w:rsidRPr="00FD3B3E">
        <w:t xml:space="preserve">    </w:t>
      </w:r>
      <w:proofErr w:type="spellStart"/>
      <w:r w:rsidR="00795436" w:rsidRPr="00FD3B3E">
        <w:t>m_</w:t>
      </w:r>
      <w:proofErr w:type="gramStart"/>
      <w:r w:rsidR="00795436" w:rsidRPr="00FD3B3E">
        <w:t>car</w:t>
      </w:r>
      <w:r w:rsidR="00984829" w:rsidRPr="00FD3B3E">
        <w:t>T</w:t>
      </w:r>
      <w:r w:rsidR="00795436" w:rsidRPr="00FD3B3E">
        <w:t>elemetry</w:t>
      </w:r>
      <w:r w:rsidR="00984829" w:rsidRPr="00FD3B3E">
        <w:t>D</w:t>
      </w:r>
      <w:r w:rsidR="00795436" w:rsidRPr="00FD3B3E">
        <w:t>ata</w:t>
      </w:r>
      <w:proofErr w:type="spellEnd"/>
      <w:r w:rsidR="00795436" w:rsidRPr="00FD3B3E">
        <w:t>[</w:t>
      </w:r>
      <w:proofErr w:type="gramEnd"/>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t xml:space="preserve">    uint8               </w:t>
      </w:r>
      <w:proofErr w:type="spellStart"/>
      <w:r w:rsidRPr="00FD3B3E">
        <w:t>m_</w:t>
      </w:r>
      <w:proofErr w:type="gramStart"/>
      <w:r w:rsidRPr="00FD3B3E">
        <w:t>mfdPanelIndex</w:t>
      </w:r>
      <w:proofErr w:type="spellEnd"/>
      <w:r w:rsidRPr="00FD3B3E">
        <w:t xml:space="preserve">;   </w:t>
      </w:r>
      <w:proofErr w:type="gramEnd"/>
      <w:r w:rsidRPr="00FD3B3E">
        <w:t xml:space="preserve">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w:t>
      </w:r>
      <w:proofErr w:type="gramStart"/>
      <w:r w:rsidRPr="00FD3B3E">
        <w:t>=  Engine</w:t>
      </w:r>
      <w:proofErr w:type="gramEnd"/>
      <w:r w:rsidRPr="00FD3B3E">
        <w:t>,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t xml:space="preserve">    uint8               </w:t>
      </w:r>
      <w:proofErr w:type="spellStart"/>
      <w:r w:rsidRPr="00FD3B3E">
        <w:t>m_</w:t>
      </w:r>
      <w:proofErr w:type="gramStart"/>
      <w:r w:rsidRPr="00FD3B3E">
        <w:t>mfdPanelIndexSecondaryPlayer</w:t>
      </w:r>
      <w:proofErr w:type="spellEnd"/>
      <w:r w:rsidR="00FB600F" w:rsidRPr="00FD3B3E">
        <w:t xml:space="preserve">;   </w:t>
      </w:r>
      <w:proofErr w:type="gramEnd"/>
      <w:r w:rsidR="00FB600F" w:rsidRPr="00FD3B3E">
        <w:t>// See above</w:t>
      </w:r>
    </w:p>
    <w:p w14:paraId="4B16B319" w14:textId="77777777" w:rsidR="001E181A" w:rsidRPr="00FD3B3E" w:rsidRDefault="001A1B5E" w:rsidP="00FD3B3E">
      <w:pPr>
        <w:pStyle w:val="Code"/>
      </w:pPr>
      <w:r w:rsidRPr="00FD3B3E">
        <w:t xml:space="preserve">    int8                </w:t>
      </w:r>
      <w:proofErr w:type="spellStart"/>
      <w:r w:rsidRPr="00FD3B3E">
        <w:t>m_</w:t>
      </w:r>
      <w:proofErr w:type="gramStart"/>
      <w:r w:rsidRPr="00FD3B3E">
        <w:t>suggestedGear</w:t>
      </w:r>
      <w:proofErr w:type="spellEnd"/>
      <w:r w:rsidRPr="00FD3B3E">
        <w:t>;</w:t>
      </w:r>
      <w:r w:rsidR="001E181A" w:rsidRPr="00FD3B3E">
        <w:t xml:space="preserve">   </w:t>
      </w:r>
      <w:proofErr w:type="gramEnd"/>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 xml:space="preserve">struct </w:t>
      </w:r>
      <w:proofErr w:type="spellStart"/>
      <w:r w:rsidRPr="00FD3B3E">
        <w:t>CarStatusData</w:t>
      </w:r>
      <w:proofErr w:type="spellEnd"/>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traction</w:t>
      </w:r>
      <w:r w:rsidR="00BD3A1E" w:rsidRPr="00FD3B3E">
        <w:t>C</w:t>
      </w:r>
      <w:r w:rsidRPr="00FD3B3E">
        <w:t>ontrol</w:t>
      </w:r>
      <w:proofErr w:type="spellEnd"/>
      <w:r w:rsidRPr="00FD3B3E">
        <w:t xml:space="preserve">;   </w:t>
      </w:r>
      <w:proofErr w:type="gramEnd"/>
      <w:r w:rsidRPr="00FD3B3E">
        <w:t xml:space="preserve">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w:t>
      </w:r>
      <w:proofErr w:type="spellStart"/>
      <w:r w:rsidRPr="00FD3B3E">
        <w:t>m_</w:t>
      </w:r>
      <w:proofErr w:type="gramStart"/>
      <w:r w:rsidRPr="00FD3B3E">
        <w:t>anti</w:t>
      </w:r>
      <w:r w:rsidR="00BD3A1E" w:rsidRPr="00FD3B3E">
        <w:t>L</w:t>
      </w:r>
      <w:r w:rsidRPr="00FD3B3E">
        <w:t>ock</w:t>
      </w:r>
      <w:r w:rsidR="00BD3A1E" w:rsidRPr="00FD3B3E">
        <w:t>B</w:t>
      </w:r>
      <w:r w:rsidRPr="00FD3B3E">
        <w:t>rakes</w:t>
      </w:r>
      <w:proofErr w:type="spellEnd"/>
      <w:r w:rsidRPr="00FD3B3E">
        <w:t xml:space="preserve">;   </w:t>
      </w:r>
      <w:proofErr w:type="gramEnd"/>
      <w:r w:rsidRPr="00FD3B3E">
        <w:t xml:space="preserve">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w:t>
      </w:r>
      <w:proofErr w:type="spellStart"/>
      <w:r w:rsidRPr="00FD3B3E">
        <w:t>m_</w:t>
      </w:r>
      <w:proofErr w:type="gramStart"/>
      <w:r w:rsidRPr="00FD3B3E">
        <w:t>fuel</w:t>
      </w:r>
      <w:r w:rsidR="00BD3A1E" w:rsidRPr="00FD3B3E">
        <w:t>M</w:t>
      </w:r>
      <w:r w:rsidRPr="00FD3B3E">
        <w:t>ix</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m_front</w:t>
      </w:r>
      <w:r w:rsidR="00BD3A1E" w:rsidRPr="00DF2290">
        <w:rPr>
          <w:lang w:val="fr-FR"/>
        </w:rPr>
        <w:t>B</w:t>
      </w:r>
      <w:r w:rsidRPr="00DF2290">
        <w:rPr>
          <w:lang w:val="fr-FR"/>
        </w:rPr>
        <w:t>rake</w:t>
      </w:r>
      <w:r w:rsidR="00BD3A1E" w:rsidRPr="00DF2290">
        <w:rPr>
          <w:lang w:val="fr-FR"/>
        </w:rPr>
        <w:t>B</w:t>
      </w:r>
      <w:r w:rsidRPr="00DF2290">
        <w:rPr>
          <w:lang w:val="fr-FR"/>
        </w:rPr>
        <w:t>ias</w:t>
      </w:r>
      <w:proofErr w:type="spellEnd"/>
      <w:r w:rsidRPr="00DF2290">
        <w:rPr>
          <w:lang w:val="fr-FR"/>
        </w:rPr>
        <w:t xml:space="preserve">;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 xml:space="preserve">ront </w:t>
      </w:r>
      <w:proofErr w:type="spellStart"/>
      <w:r w:rsidRPr="00DF2290">
        <w:rPr>
          <w:lang w:val="fr-FR"/>
        </w:rPr>
        <w:t>brake</w:t>
      </w:r>
      <w:proofErr w:type="spellEnd"/>
      <w:r w:rsidRPr="00DF2290">
        <w:rPr>
          <w:lang w:val="fr-FR"/>
        </w:rPr>
        <w:t xml:space="preserve"> </w:t>
      </w:r>
      <w:proofErr w:type="spellStart"/>
      <w:r w:rsidRPr="00DF2290">
        <w:rPr>
          <w:lang w:val="fr-FR"/>
        </w:rPr>
        <w:t>bias</w:t>
      </w:r>
      <w:proofErr w:type="spellEnd"/>
      <w:r w:rsidRPr="00DF2290">
        <w:rPr>
          <w:lang w:val="fr-FR"/>
        </w:rPr>
        <w:t xml:space="preserve"> (percentage)</w:t>
      </w:r>
    </w:p>
    <w:p w14:paraId="155045D1" w14:textId="77777777" w:rsidR="00F64D46" w:rsidRPr="00FD3B3E" w:rsidRDefault="00F64D46" w:rsidP="00FD3B3E">
      <w:pPr>
        <w:pStyle w:val="Code"/>
      </w:pPr>
      <w:r w:rsidRPr="00DF2290">
        <w:rPr>
          <w:lang w:val="fr-FR"/>
        </w:rPr>
        <w:t xml:space="preserve">    </w:t>
      </w:r>
      <w:r w:rsidRPr="00FD3B3E">
        <w:t xml:space="preserve">uint8       </w:t>
      </w:r>
      <w:proofErr w:type="spellStart"/>
      <w:r w:rsidRPr="00FD3B3E">
        <w:t>m_</w:t>
      </w:r>
      <w:proofErr w:type="gramStart"/>
      <w:r w:rsidRPr="00FD3B3E">
        <w:t>pit</w:t>
      </w:r>
      <w:r w:rsidR="00BD3A1E" w:rsidRPr="00FD3B3E">
        <w:t>L</w:t>
      </w:r>
      <w:r w:rsidRPr="00FD3B3E">
        <w:t>imiter</w:t>
      </w:r>
      <w:r w:rsidR="00BD3A1E" w:rsidRPr="00FD3B3E">
        <w:t>S</w:t>
      </w:r>
      <w:r w:rsidRPr="00FD3B3E">
        <w:t>tatus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w:t>
      </w:r>
      <w:proofErr w:type="spellStart"/>
      <w:r w:rsidRPr="00FD3B3E">
        <w:t>m_</w:t>
      </w:r>
      <w:proofErr w:type="gramStart"/>
      <w:r w:rsidRPr="00FD3B3E">
        <w:t>fuel</w:t>
      </w:r>
      <w:r w:rsidR="00BD3A1E" w:rsidRPr="00FD3B3E">
        <w:t>I</w:t>
      </w:r>
      <w:r w:rsidRPr="00FD3B3E">
        <w:t>n</w:t>
      </w:r>
      <w:r w:rsidR="00BD3A1E" w:rsidRPr="00FD3B3E">
        <w:t>T</w:t>
      </w:r>
      <w:r w:rsidRPr="00FD3B3E">
        <w:t>ank</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 xml:space="preserve">float       </w:t>
      </w:r>
      <w:proofErr w:type="spellStart"/>
      <w:r w:rsidR="00F64D46" w:rsidRPr="00FD3B3E">
        <w:t>m_</w:t>
      </w:r>
      <w:proofErr w:type="gramStart"/>
      <w:r w:rsidR="00F64D46" w:rsidRPr="00FD3B3E">
        <w:t>fuel</w:t>
      </w:r>
      <w:r w:rsidR="00BD3A1E" w:rsidRPr="00FD3B3E">
        <w:t>C</w:t>
      </w:r>
      <w:r w:rsidR="00F64D46" w:rsidRPr="00FD3B3E">
        <w:t>apacity</w:t>
      </w:r>
      <w:proofErr w:type="spellEnd"/>
      <w:r w:rsidR="00F64D46" w:rsidRPr="00FD3B3E">
        <w:t xml:space="preserve">;   </w:t>
      </w:r>
      <w:proofErr w:type="gramEnd"/>
      <w:r w:rsidR="00F64D46" w:rsidRPr="00FD3B3E">
        <w:t xml:space="preserve">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 xml:space="preserve">float       </w:t>
      </w:r>
      <w:proofErr w:type="spellStart"/>
      <w:r w:rsidR="00B41ABB" w:rsidRPr="00FD3B3E">
        <w:t>m_</w:t>
      </w:r>
      <w:proofErr w:type="gramStart"/>
      <w:r w:rsidR="00B41ABB" w:rsidRPr="00FD3B3E">
        <w:t>fuelRemainingLaps</w:t>
      </w:r>
      <w:proofErr w:type="spellEnd"/>
      <w:r w:rsidR="00B41ABB" w:rsidRPr="00FD3B3E">
        <w:t xml:space="preserve">;   </w:t>
      </w:r>
      <w:proofErr w:type="gramEnd"/>
      <w:r w:rsidR="00B41ABB" w:rsidRPr="00FD3B3E">
        <w:t xml:space="preserve">     // Fuel remaining in terms of laps (value on MFD)</w:t>
      </w:r>
    </w:p>
    <w:p w14:paraId="20490F8B" w14:textId="77777777" w:rsidR="00181D1E" w:rsidRPr="00FD3B3E" w:rsidRDefault="00B41ABB" w:rsidP="00FD3B3E">
      <w:pPr>
        <w:pStyle w:val="Code"/>
      </w:pPr>
      <w:r w:rsidRPr="00FD3B3E">
        <w:t xml:space="preserve">    </w:t>
      </w:r>
      <w:r w:rsidR="00181D1E" w:rsidRPr="00FD3B3E">
        <w:t xml:space="preserve">uint16      </w:t>
      </w:r>
      <w:proofErr w:type="spellStart"/>
      <w:r w:rsidR="00181D1E" w:rsidRPr="00FD3B3E">
        <w:t>m_</w:t>
      </w:r>
      <w:proofErr w:type="gramStart"/>
      <w:r w:rsidR="00181D1E" w:rsidRPr="00FD3B3E">
        <w:t>max</w:t>
      </w:r>
      <w:r w:rsidR="00BD3A1E" w:rsidRPr="00FD3B3E">
        <w:t>RPM</w:t>
      </w:r>
      <w:proofErr w:type="spellEnd"/>
      <w:r w:rsidR="00181D1E" w:rsidRPr="00FD3B3E">
        <w:t xml:space="preserve">;   </w:t>
      </w:r>
      <w:proofErr w:type="gramEnd"/>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w:t>
      </w:r>
      <w:proofErr w:type="spellStart"/>
      <w:r w:rsidRPr="00FD3B3E">
        <w:t>m_</w:t>
      </w:r>
      <w:proofErr w:type="gramStart"/>
      <w:r w:rsidRPr="00FD3B3E">
        <w:t>idle</w:t>
      </w:r>
      <w:r w:rsidR="00BD3A1E" w:rsidRPr="00FD3B3E">
        <w:t>RPM</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w:t>
      </w:r>
      <w:proofErr w:type="spellStart"/>
      <w:r w:rsidRPr="00FD3B3E">
        <w:t>m_</w:t>
      </w:r>
      <w:proofErr w:type="gramStart"/>
      <w:r w:rsidRPr="00FD3B3E">
        <w:t>max</w:t>
      </w:r>
      <w:r w:rsidR="00BD3A1E" w:rsidRPr="00FD3B3E">
        <w:t>G</w:t>
      </w:r>
      <w:r w:rsidRPr="00FD3B3E">
        <w:t>ears</w:t>
      </w:r>
      <w:proofErr w:type="spellEnd"/>
      <w:r w:rsidRPr="00FD3B3E">
        <w:t xml:space="preserve">;   </w:t>
      </w:r>
      <w:proofErr w:type="gramEnd"/>
      <w:r w:rsidRPr="00FD3B3E">
        <w:t xml:space="preserve">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w:t>
      </w:r>
      <w:proofErr w:type="spellStart"/>
      <w:r w:rsidRPr="00FD3B3E">
        <w:t>m_</w:t>
      </w:r>
      <w:proofErr w:type="gramStart"/>
      <w:r w:rsidRPr="00FD3B3E">
        <w:t>drs</w:t>
      </w:r>
      <w:r w:rsidR="00BD3A1E" w:rsidRPr="00FD3B3E">
        <w:t>A</w:t>
      </w:r>
      <w:r w:rsidRPr="00FD3B3E">
        <w:t>llowed</w:t>
      </w:r>
      <w:proofErr w:type="spellEnd"/>
      <w:r w:rsidRPr="00FD3B3E">
        <w:t xml:space="preserve">;   </w:t>
      </w:r>
      <w:proofErr w:type="gramEnd"/>
      <w:r w:rsidRPr="00FD3B3E">
        <w:t xml:space="preserve">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w:t>
      </w:r>
      <w:proofErr w:type="spellStart"/>
      <w:r w:rsidRPr="00FD3B3E">
        <w:t>m_</w:t>
      </w:r>
      <w:proofErr w:type="gramStart"/>
      <w:r w:rsidRPr="00FD3B3E">
        <w:t>drsActivationDistance</w:t>
      </w:r>
      <w:proofErr w:type="spellEnd"/>
      <w:r w:rsidRPr="00FD3B3E">
        <w:t xml:space="preserve">;   </w:t>
      </w:r>
      <w:proofErr w:type="gramEnd"/>
      <w:r w:rsidRPr="00FD3B3E">
        <w:t xml:space="preserv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w:t>
      </w:r>
      <w:proofErr w:type="spellStart"/>
      <w:r w:rsidRPr="00FD3B3E">
        <w:t>m_</w:t>
      </w:r>
      <w:r w:rsidR="00EA002C" w:rsidRPr="00FD3B3E">
        <w:t>actualT</w:t>
      </w:r>
      <w:r w:rsidRPr="00FD3B3E">
        <w:t>yreCompound</w:t>
      </w:r>
      <w:proofErr w:type="spellEnd"/>
      <w:r w:rsidRPr="00FD3B3E">
        <w:t>;</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proofErr w:type="spellStart"/>
      <w:r w:rsidR="00507D43" w:rsidRPr="00FD3B3E">
        <w:t>m_</w:t>
      </w:r>
      <w:proofErr w:type="gramStart"/>
      <w:r w:rsidR="00AF5817" w:rsidRPr="00FD3B3E">
        <w:t>visualTyre</w:t>
      </w:r>
      <w:r w:rsidR="00507D43" w:rsidRPr="00FD3B3E">
        <w:t>Compound</w:t>
      </w:r>
      <w:proofErr w:type="spellEnd"/>
      <w:r w:rsidR="00507D43" w:rsidRPr="00FD3B3E">
        <w:t xml:space="preserve">;   </w:t>
      </w:r>
      <w:proofErr w:type="gramEnd"/>
      <w:r w:rsidR="00507D43" w:rsidRPr="00FD3B3E">
        <w:t xml:space="preserve">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w:t>
      </w:r>
      <w:proofErr w:type="gramStart"/>
      <w:r w:rsidRPr="00FD3B3E">
        <w:t>medium ,</w:t>
      </w:r>
      <w:proofErr w:type="gramEnd"/>
      <w:r w:rsidRPr="00FD3B3E">
        <w:t xml:space="preserve"> 22 = hard</w:t>
      </w:r>
    </w:p>
    <w:p w14:paraId="51DEB9BE" w14:textId="77777777" w:rsidR="004F4CD9" w:rsidRPr="00FD3B3E" w:rsidRDefault="004F4CD9" w:rsidP="00FD3B3E">
      <w:pPr>
        <w:pStyle w:val="Code"/>
      </w:pPr>
      <w:r w:rsidRPr="00FD3B3E">
        <w:t xml:space="preserve">    uint8       </w:t>
      </w:r>
      <w:proofErr w:type="spellStart"/>
      <w:r w:rsidRPr="00FD3B3E">
        <w:t>m_</w:t>
      </w:r>
      <w:proofErr w:type="gramStart"/>
      <w:r w:rsidRPr="00FD3B3E">
        <w:t>tyresAgeLaps</w:t>
      </w:r>
      <w:proofErr w:type="spellEnd"/>
      <w:r w:rsidRPr="00FD3B3E">
        <w:t xml:space="preserve">;   </w:t>
      </w:r>
      <w:proofErr w:type="gramEnd"/>
      <w:r w:rsidRPr="00FD3B3E">
        <w:t xml:space="preserve">          // Age in laps of the current set of tyres</w:t>
      </w:r>
    </w:p>
    <w:p w14:paraId="68888A8F" w14:textId="77777777" w:rsidR="002F4BDE" w:rsidRPr="00FD3B3E" w:rsidRDefault="002F4BDE" w:rsidP="00FD3B3E">
      <w:pPr>
        <w:pStyle w:val="Code"/>
      </w:pPr>
      <w:r w:rsidRPr="00FD3B3E">
        <w:t xml:space="preserve">    int8        </w:t>
      </w:r>
      <w:proofErr w:type="spellStart"/>
      <w:r w:rsidRPr="00FD3B3E">
        <w:t>m_vehicle</w:t>
      </w:r>
      <w:r w:rsidR="00BD3A1E" w:rsidRPr="00FD3B3E">
        <w:t>F</w:t>
      </w:r>
      <w:r w:rsidRPr="00FD3B3E">
        <w:t>ia</w:t>
      </w:r>
      <w:r w:rsidR="00BD3A1E" w:rsidRPr="00FD3B3E">
        <w:t>F</w:t>
      </w:r>
      <w:r w:rsidRPr="00FD3B3E">
        <w:t>lags</w:t>
      </w:r>
      <w:proofErr w:type="spellEnd"/>
      <w:r w:rsidRPr="00FD3B3E">
        <w:t>;</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S</w:t>
      </w:r>
      <w:r w:rsidRPr="00FD3B3E">
        <w:t>tore</w:t>
      </w:r>
      <w:r w:rsidR="00BD3A1E" w:rsidRPr="00FD3B3E">
        <w:t>E</w:t>
      </w:r>
      <w:r w:rsidRPr="00FD3B3E">
        <w:t>nergy</w:t>
      </w:r>
      <w:proofErr w:type="spellEnd"/>
      <w:r w:rsidRPr="00FD3B3E">
        <w:t xml:space="preserve">;   </w:t>
      </w:r>
      <w:proofErr w:type="gramEnd"/>
      <w:r w:rsidRPr="00FD3B3E">
        <w:t xml:space="preserve">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w:t>
      </w:r>
      <w:proofErr w:type="spellStart"/>
      <w:r w:rsidRPr="00FD3B3E">
        <w:t>m_</w:t>
      </w:r>
      <w:proofErr w:type="gramStart"/>
      <w:r w:rsidRPr="00FD3B3E">
        <w:t>ers</w:t>
      </w:r>
      <w:r w:rsidR="00BD3A1E" w:rsidRPr="00FD3B3E">
        <w:t>D</w:t>
      </w:r>
      <w:r w:rsidRPr="00FD3B3E">
        <w:t>eploy</w:t>
      </w:r>
      <w:r w:rsidR="00BD3A1E" w:rsidRPr="00FD3B3E">
        <w:t>Mode</w:t>
      </w:r>
      <w:proofErr w:type="spellEnd"/>
      <w:r w:rsidRPr="00FD3B3E">
        <w:t xml:space="preserve">;   </w:t>
      </w:r>
      <w:proofErr w:type="gramEnd"/>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proofErr w:type="spellStart"/>
      <w:r w:rsidR="00796F99">
        <w:t>hotlap</w:t>
      </w:r>
      <w:proofErr w:type="spellEnd"/>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proofErr w:type="spellEnd"/>
      <w:r w:rsidRPr="00FD3B3E">
        <w:t>;  /</w:t>
      </w:r>
      <w:proofErr w:type="gramEnd"/>
      <w:r w:rsidRPr="00FD3B3E">
        <w:t>/ ERS energy harvested this lap by MGU-K</w:t>
      </w:r>
    </w:p>
    <w:p w14:paraId="5047E28A"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proofErr w:type="spellEnd"/>
      <w:r w:rsidRPr="00FD3B3E">
        <w:t>;</w:t>
      </w:r>
      <w:r w:rsidR="00BD3A1E" w:rsidRPr="00FD3B3E">
        <w:t xml:space="preserve">  </w:t>
      </w:r>
      <w:r w:rsidRPr="00FD3B3E">
        <w:t>/</w:t>
      </w:r>
      <w:proofErr w:type="gramEnd"/>
      <w:r w:rsidRPr="00FD3B3E">
        <w:t>/ ERS energy harvested this lap by MGU-H</w:t>
      </w:r>
    </w:p>
    <w:p w14:paraId="70CA9681" w14:textId="77777777" w:rsidR="00387DB9" w:rsidRPr="00FD3B3E" w:rsidRDefault="00387DB9" w:rsidP="00FD3B3E">
      <w:pPr>
        <w:pStyle w:val="Code"/>
      </w:pPr>
      <w:r w:rsidRPr="00FD3B3E">
        <w:t xml:space="preserve">    float       </w:t>
      </w:r>
      <w:proofErr w:type="spellStart"/>
      <w:r w:rsidRPr="00FD3B3E">
        <w:t>m_</w:t>
      </w:r>
      <w:proofErr w:type="gramStart"/>
      <w:r w:rsidRPr="00FD3B3E">
        <w:t>ers</w:t>
      </w:r>
      <w:r w:rsidR="00BD3A1E" w:rsidRPr="00FD3B3E">
        <w:t>D</w:t>
      </w:r>
      <w:r w:rsidRPr="00FD3B3E">
        <w:t>eployed</w:t>
      </w:r>
      <w:r w:rsidR="00BD3A1E" w:rsidRPr="00FD3B3E">
        <w:t>T</w:t>
      </w:r>
      <w:r w:rsidRPr="00FD3B3E">
        <w:t>his</w:t>
      </w:r>
      <w:r w:rsidR="00BD3A1E" w:rsidRPr="00FD3B3E">
        <w:t>L</w:t>
      </w:r>
      <w:r w:rsidRPr="00FD3B3E">
        <w:t>ap</w:t>
      </w:r>
      <w:proofErr w:type="spellEnd"/>
      <w:r w:rsidRPr="00FD3B3E">
        <w:t xml:space="preserve">;   </w:t>
      </w:r>
      <w:proofErr w:type="gramEnd"/>
      <w:r w:rsidRPr="00FD3B3E">
        <w:t xml:space="preserve">    // ERS energy deployed this lap</w:t>
      </w:r>
    </w:p>
    <w:p w14:paraId="2FA932D3" w14:textId="492E703A" w:rsidR="00E055B4" w:rsidRDefault="00E055B4" w:rsidP="00FD3B3E">
      <w:pPr>
        <w:pStyle w:val="Code"/>
      </w:pPr>
      <w:r w:rsidRPr="00E055B4">
        <w:t xml:space="preserve">    uint8     </w:t>
      </w:r>
      <w:r>
        <w:t xml:space="preserve">  </w:t>
      </w:r>
      <w:proofErr w:type="spellStart"/>
      <w:r w:rsidRPr="00E055B4">
        <w:t>m_</w:t>
      </w:r>
      <w:proofErr w:type="gramStart"/>
      <w:r w:rsidRPr="00E055B4">
        <w:t>networkPaused</w:t>
      </w:r>
      <w:proofErr w:type="spellEnd"/>
      <w:r w:rsidRPr="00E055B4">
        <w:t xml:space="preserve">;   </w:t>
      </w:r>
      <w:proofErr w:type="gramEnd"/>
      <w:r w:rsidRPr="00E055B4">
        <w:t xml:space="preserve">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 xml:space="preserve">struct </w:t>
      </w:r>
      <w:proofErr w:type="spellStart"/>
      <w:r w:rsidRPr="00FD3B3E">
        <w:t>PacketCarStatusData</w:t>
      </w:r>
      <w:proofErr w:type="spellEnd"/>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w:t>
      </w:r>
      <w:proofErr w:type="spellStart"/>
      <w:r w:rsidRPr="00FD3B3E">
        <w:t>PacketHeader</w:t>
      </w:r>
      <w:proofErr w:type="spellEnd"/>
      <w:r w:rsidRPr="00FD3B3E">
        <w:t xml:space="preserve">    </w:t>
      </w:r>
      <w:r w:rsidRPr="00FD3B3E">
        <w:tab/>
      </w:r>
      <w:proofErr w:type="spellStart"/>
      <w:r w:rsidRPr="00FD3B3E">
        <w:t>m_header</w:t>
      </w:r>
      <w:proofErr w:type="spellEnd"/>
      <w:r w:rsidRPr="00FD3B3E">
        <w:t>;</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w:t>
      </w:r>
      <w:proofErr w:type="spellStart"/>
      <w:r w:rsidRPr="00FD3B3E">
        <w:t>CarStatusData</w:t>
      </w:r>
      <w:proofErr w:type="spellEnd"/>
      <w:r w:rsidRPr="00FD3B3E">
        <w:tab/>
      </w:r>
      <w:proofErr w:type="spellStart"/>
      <w:r w:rsidRPr="00FD3B3E">
        <w:t>m_</w:t>
      </w:r>
      <w:proofErr w:type="gramStart"/>
      <w:r w:rsidRPr="00FD3B3E">
        <w:t>car</w:t>
      </w:r>
      <w:r w:rsidR="00BD3A1E" w:rsidRPr="00FD3B3E">
        <w:t>S</w:t>
      </w:r>
      <w:r w:rsidRPr="00FD3B3E">
        <w:t>tatus</w:t>
      </w:r>
      <w:r w:rsidR="00BD3A1E" w:rsidRPr="00FD3B3E">
        <w:t>D</w:t>
      </w:r>
      <w:r w:rsidRPr="00FD3B3E">
        <w:t>ata</w:t>
      </w:r>
      <w:proofErr w:type="spellEnd"/>
      <w:r w:rsidRPr="00FD3B3E">
        <w:t>[</w:t>
      </w:r>
      <w:proofErr w:type="gramEnd"/>
      <w:r w:rsidRPr="00FD3B3E">
        <w:t>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lastRenderedPageBreak/>
        <w:t xml:space="preserve">This packet details the final classification at the end of the race, and the data will match with the </w:t>
      </w:r>
      <w:proofErr w:type="spellStart"/>
      <w:r>
        <w:t>post race</w:t>
      </w:r>
      <w:proofErr w:type="spellEnd"/>
      <w:r>
        <w:t xml:space="preserv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77777777" w:rsidR="00623277" w:rsidRDefault="00623277" w:rsidP="00623277">
      <w:r>
        <w:t xml:space="preserve">Size: </w:t>
      </w:r>
      <w:r w:rsidR="0018627C">
        <w:t>8</w:t>
      </w:r>
      <w:r w:rsidR="001667A3">
        <w:t>3</w:t>
      </w:r>
      <w:r w:rsidR="004440C4">
        <w:t>9</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 xml:space="preserve">struct </w:t>
      </w:r>
      <w:proofErr w:type="spellStart"/>
      <w:r w:rsidRPr="00FD3B3E">
        <w:t>FinalClassificationData</w:t>
      </w:r>
      <w:proofErr w:type="spellEnd"/>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w:t>
      </w:r>
      <w:proofErr w:type="spellStart"/>
      <w:r w:rsidRPr="00FD3B3E">
        <w:t>m_</w:t>
      </w:r>
      <w:proofErr w:type="gramStart"/>
      <w:r w:rsidRPr="00FD3B3E">
        <w:t>position</w:t>
      </w:r>
      <w:proofErr w:type="spellEnd"/>
      <w:r w:rsidRPr="00FD3B3E">
        <w:t xml:space="preserve">;   </w:t>
      </w:r>
      <w:proofErr w:type="gramEnd"/>
      <w:r w:rsidRPr="00FD3B3E">
        <w:t xml:space="preserve">           // Finishing position</w:t>
      </w:r>
    </w:p>
    <w:p w14:paraId="29346302" w14:textId="77777777" w:rsidR="0075020D" w:rsidRPr="00FD3B3E" w:rsidRDefault="0075020D"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Number of laps completed</w:t>
      </w:r>
    </w:p>
    <w:p w14:paraId="59C7036A" w14:textId="77777777" w:rsidR="0075020D" w:rsidRPr="00FD3B3E" w:rsidRDefault="0075020D" w:rsidP="00FD3B3E">
      <w:pPr>
        <w:pStyle w:val="Code"/>
      </w:pPr>
      <w:r w:rsidRPr="00FD3B3E">
        <w:t xml:space="preserve">    uint8     </w:t>
      </w:r>
      <w:proofErr w:type="spellStart"/>
      <w:r w:rsidRPr="00FD3B3E">
        <w:t>m_</w:t>
      </w:r>
      <w:proofErr w:type="gramStart"/>
      <w:r w:rsidRPr="00FD3B3E">
        <w:t>gridPosition</w:t>
      </w:r>
      <w:proofErr w:type="spellEnd"/>
      <w:r w:rsidRPr="00FD3B3E">
        <w:t xml:space="preserve">;   </w:t>
      </w:r>
      <w:proofErr w:type="gramEnd"/>
      <w:r w:rsidRPr="00FD3B3E">
        <w:t xml:space="preserve">       // Grid position of the car</w:t>
      </w:r>
    </w:p>
    <w:p w14:paraId="42DAE27C" w14:textId="77777777" w:rsidR="0075020D" w:rsidRPr="00FD3B3E" w:rsidRDefault="0075020D" w:rsidP="00FD3B3E">
      <w:pPr>
        <w:pStyle w:val="Code"/>
      </w:pPr>
      <w:r w:rsidRPr="00FD3B3E">
        <w:t xml:space="preserve">    uint8     </w:t>
      </w:r>
      <w:proofErr w:type="spellStart"/>
      <w:r w:rsidRPr="00FD3B3E">
        <w:t>m_</w:t>
      </w:r>
      <w:proofErr w:type="gramStart"/>
      <w:r w:rsidRPr="00FD3B3E">
        <w:t>points</w:t>
      </w:r>
      <w:proofErr w:type="spellEnd"/>
      <w:r w:rsidRPr="00FD3B3E">
        <w:t xml:space="preserve">;   </w:t>
      </w:r>
      <w:proofErr w:type="gramEnd"/>
      <w:r w:rsidRPr="00FD3B3E">
        <w:t xml:space="preserve">             // Number of points scored</w:t>
      </w:r>
    </w:p>
    <w:p w14:paraId="622F74E1" w14:textId="77777777" w:rsidR="0075020D" w:rsidRPr="00FD3B3E" w:rsidRDefault="0075020D" w:rsidP="00FD3B3E">
      <w:pPr>
        <w:pStyle w:val="Code"/>
      </w:pPr>
      <w:r w:rsidRPr="00FD3B3E">
        <w:t xml:space="preserve">    uint8     </w:t>
      </w:r>
      <w:proofErr w:type="spellStart"/>
      <w:r w:rsidRPr="00FD3B3E">
        <w:t>m_</w:t>
      </w:r>
      <w:proofErr w:type="gramStart"/>
      <w:r w:rsidRPr="00FD3B3E">
        <w:t>numPitStops</w:t>
      </w:r>
      <w:proofErr w:type="spellEnd"/>
      <w:r w:rsidRPr="00FD3B3E">
        <w:t xml:space="preserve">;   </w:t>
      </w:r>
      <w:proofErr w:type="gramEnd"/>
      <w:r w:rsidRPr="00FD3B3E">
        <w:t xml:space="preserve">        // Number of pit stops made</w:t>
      </w:r>
    </w:p>
    <w:p w14:paraId="51A3C0AA" w14:textId="77777777" w:rsidR="0075020D" w:rsidRPr="00FD3B3E" w:rsidRDefault="0075020D" w:rsidP="00FD3B3E">
      <w:pPr>
        <w:pStyle w:val="Code"/>
      </w:pPr>
      <w:r w:rsidRPr="00FD3B3E">
        <w:t xml:space="preserve">    uint8     </w:t>
      </w:r>
      <w:proofErr w:type="spellStart"/>
      <w:r w:rsidRPr="00FD3B3E">
        <w:t>m_</w:t>
      </w:r>
      <w:proofErr w:type="gramStart"/>
      <w:r w:rsidRPr="00FD3B3E">
        <w:t>resultStatus</w:t>
      </w:r>
      <w:proofErr w:type="spellEnd"/>
      <w:r w:rsidRPr="00FD3B3E">
        <w:t xml:space="preserve">;   </w:t>
      </w:r>
      <w:proofErr w:type="gramEnd"/>
      <w:r w:rsidRPr="00FD3B3E">
        <w:t xml:space="preserve">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 xml:space="preserve">4 = </w:t>
      </w:r>
      <w:proofErr w:type="spellStart"/>
      <w:r w:rsidR="00155287" w:rsidRPr="00FD3B3E">
        <w:t>didnotfinish</w:t>
      </w:r>
      <w:proofErr w:type="spellEnd"/>
      <w:r w:rsidR="00155287" w:rsidRPr="00FD3B3E">
        <w:t>,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w:t>
      </w:r>
      <w:proofErr w:type="spellStart"/>
      <w:r w:rsidRPr="00FD3B3E">
        <w:t>m_</w:t>
      </w:r>
      <w:proofErr w:type="gramStart"/>
      <w:r w:rsidRPr="00FD3B3E">
        <w:t>bestLapTime</w:t>
      </w:r>
      <w:r w:rsidR="00673217">
        <w:t>InMS</w:t>
      </w:r>
      <w:proofErr w:type="spellEnd"/>
      <w:r w:rsidRPr="00FD3B3E">
        <w:t xml:space="preserve">;   </w:t>
      </w:r>
      <w:proofErr w:type="gramEnd"/>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w:t>
      </w:r>
      <w:proofErr w:type="spellStart"/>
      <w:r w:rsidRPr="00FD3B3E">
        <w:t>m_</w:t>
      </w:r>
      <w:proofErr w:type="gramStart"/>
      <w:r w:rsidRPr="00FD3B3E">
        <w:t>totalRaceTime</w:t>
      </w:r>
      <w:proofErr w:type="spellEnd"/>
      <w:r w:rsidRPr="00FD3B3E">
        <w:t xml:space="preserve">;   </w:t>
      </w:r>
      <w:proofErr w:type="gramEnd"/>
      <w:r w:rsidRPr="00FD3B3E">
        <w:t xml:space="preserve">      // Total race time in seconds without penalties</w:t>
      </w:r>
    </w:p>
    <w:p w14:paraId="04FA6D2D" w14:textId="77777777" w:rsidR="001667A3" w:rsidRPr="00FD3B3E" w:rsidRDefault="00B328A8" w:rsidP="00FD3B3E">
      <w:pPr>
        <w:pStyle w:val="Code"/>
      </w:pPr>
      <w:r w:rsidRPr="00FD3B3E">
        <w:t xml:space="preserve">    uint8     </w:t>
      </w:r>
      <w:proofErr w:type="spellStart"/>
      <w:r w:rsidRPr="00FD3B3E">
        <w:t>m_</w:t>
      </w:r>
      <w:proofErr w:type="gramStart"/>
      <w:r w:rsidRPr="00FD3B3E">
        <w:t>penaltiesTime</w:t>
      </w:r>
      <w:proofErr w:type="spellEnd"/>
      <w:r w:rsidRPr="00FD3B3E">
        <w:t xml:space="preserve">;   </w:t>
      </w:r>
      <w:proofErr w:type="gramEnd"/>
      <w:r w:rsidRPr="00FD3B3E">
        <w:t xml:space="preserve">      // Total penalties accumulated in seconds</w:t>
      </w:r>
    </w:p>
    <w:p w14:paraId="163B1A90" w14:textId="77777777" w:rsidR="001667A3" w:rsidRPr="00FD3B3E" w:rsidRDefault="001667A3" w:rsidP="00FD3B3E">
      <w:pPr>
        <w:pStyle w:val="Code"/>
      </w:pPr>
      <w:r w:rsidRPr="00FD3B3E">
        <w:t xml:space="preserve">    uint8     </w:t>
      </w:r>
      <w:proofErr w:type="spellStart"/>
      <w:r w:rsidRPr="00FD3B3E">
        <w:t>m_</w:t>
      </w:r>
      <w:proofErr w:type="gramStart"/>
      <w:r w:rsidRPr="00FD3B3E">
        <w:t>numPenalties</w:t>
      </w:r>
      <w:proofErr w:type="spellEnd"/>
      <w:r w:rsidRPr="00FD3B3E">
        <w:t xml:space="preserve">;   </w:t>
      </w:r>
      <w:proofErr w:type="gramEnd"/>
      <w:r w:rsidRPr="00FD3B3E">
        <w:t xml:space="preserve">       // Number of penalties applied to this driver</w:t>
      </w:r>
    </w:p>
    <w:p w14:paraId="7476B72A" w14:textId="77777777" w:rsidR="009B0F1A" w:rsidRPr="00FD3B3E" w:rsidRDefault="009B0F1A"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tyres stints up to maximum</w:t>
      </w:r>
    </w:p>
    <w:p w14:paraId="095DB096" w14:textId="77777777" w:rsidR="0075020D" w:rsidRPr="00FD3B3E" w:rsidRDefault="0075020D" w:rsidP="00FD3B3E">
      <w:pPr>
        <w:pStyle w:val="Code"/>
      </w:pPr>
      <w:r w:rsidRPr="00FD3B3E">
        <w:t xml:space="preserve">    uint8     </w:t>
      </w:r>
      <w:proofErr w:type="spellStart"/>
      <w:r w:rsidRPr="00FD3B3E">
        <w:t>m_</w:t>
      </w:r>
      <w:proofErr w:type="gramStart"/>
      <w:r w:rsidRPr="00FD3B3E">
        <w:t>tyreStintsActual</w:t>
      </w:r>
      <w:proofErr w:type="spellEnd"/>
      <w:r w:rsidRPr="00FD3B3E">
        <w:t>[</w:t>
      </w:r>
      <w:proofErr w:type="gramEnd"/>
      <w:r w:rsidRPr="00FD3B3E">
        <w:t>8];   // Actual tyres used by this driver</w:t>
      </w:r>
    </w:p>
    <w:p w14:paraId="6A4C1460" w14:textId="77777777" w:rsidR="0075020D" w:rsidRPr="00FD3B3E" w:rsidRDefault="0075020D" w:rsidP="00FD3B3E">
      <w:pPr>
        <w:pStyle w:val="Code"/>
      </w:pPr>
      <w:r w:rsidRPr="00FD3B3E">
        <w:t xml:space="preserve">    uint8     </w:t>
      </w:r>
      <w:proofErr w:type="spellStart"/>
      <w:r w:rsidRPr="00FD3B3E">
        <w:t>m_</w:t>
      </w:r>
      <w:proofErr w:type="gramStart"/>
      <w:r w:rsidRPr="00FD3B3E">
        <w:t>tyreStintsVisual</w:t>
      </w:r>
      <w:proofErr w:type="spellEnd"/>
      <w:r w:rsidRPr="00FD3B3E">
        <w:t>[</w:t>
      </w:r>
      <w:proofErr w:type="gramEnd"/>
      <w:r w:rsidRPr="00FD3B3E">
        <w:t>8];   // Visual tyres used by this driver</w:t>
      </w:r>
    </w:p>
    <w:p w14:paraId="03B69553" w14:textId="77777777" w:rsidR="00623277" w:rsidRPr="00FD3B3E" w:rsidRDefault="0075020D" w:rsidP="00FD3B3E">
      <w:pPr>
        <w:pStyle w:val="Code"/>
      </w:pPr>
      <w:r w:rsidRPr="00FD3B3E">
        <w:t>};</w:t>
      </w:r>
    </w:p>
    <w:p w14:paraId="0E8B3A97" w14:textId="77777777" w:rsidR="0075020D" w:rsidRPr="00FD3B3E" w:rsidRDefault="0075020D" w:rsidP="00FD3B3E">
      <w:pPr>
        <w:pStyle w:val="Code"/>
      </w:pPr>
      <w:r w:rsidRPr="00FD3B3E">
        <w:t xml:space="preserve">struct </w:t>
      </w:r>
      <w:proofErr w:type="spellStart"/>
      <w:r w:rsidRPr="00FD3B3E">
        <w:t>PacketFinalClassificationData</w:t>
      </w:r>
      <w:proofErr w:type="spellEnd"/>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w:t>
      </w:r>
      <w:proofErr w:type="spellStart"/>
      <w:r w:rsidRPr="00FD3B3E">
        <w:t>PacketHeader</w:t>
      </w:r>
      <w:proofErr w:type="spellEnd"/>
      <w:r w:rsidRPr="00FD3B3E">
        <w:t xml:space="preserve">    m_</w:t>
      </w:r>
      <w:proofErr w:type="gramStart"/>
      <w:r w:rsidRPr="00FD3B3E">
        <w:t xml:space="preserve">header;   </w:t>
      </w:r>
      <w:proofErr w:type="gramEnd"/>
      <w:r w:rsidRPr="00FD3B3E">
        <w:t xml:space="preserve">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w:t>
      </w:r>
      <w:proofErr w:type="spellStart"/>
      <w:r w:rsidRPr="00FD3B3E">
        <w:t>m_</w:t>
      </w:r>
      <w:proofErr w:type="gramStart"/>
      <w:r w:rsidRPr="00FD3B3E">
        <w:t>numCars</w:t>
      </w:r>
      <w:proofErr w:type="spellEnd"/>
      <w:r w:rsidRPr="00FD3B3E">
        <w:t xml:space="preserve">;   </w:t>
      </w:r>
      <w:proofErr w:type="gramEnd"/>
      <w:r w:rsidRPr="00FD3B3E">
        <w:t xml:space="preserve">       // Number of cars in the final classification</w:t>
      </w:r>
    </w:p>
    <w:p w14:paraId="3B97B498" w14:textId="77777777" w:rsidR="0075020D" w:rsidRPr="00FD3B3E" w:rsidRDefault="0075020D" w:rsidP="00FD3B3E">
      <w:pPr>
        <w:pStyle w:val="Code"/>
      </w:pPr>
      <w:r w:rsidRPr="00FD3B3E">
        <w:t xml:space="preserve">    </w:t>
      </w:r>
      <w:proofErr w:type="spellStart"/>
      <w:r w:rsidRPr="00FD3B3E">
        <w:t>FinalClassificationData</w:t>
      </w:r>
      <w:proofErr w:type="spellEnd"/>
      <w:r w:rsidRPr="00FD3B3E">
        <w:t xml:space="preserve">    </w:t>
      </w:r>
      <w:proofErr w:type="spellStart"/>
      <w:r w:rsidRPr="00FD3B3E">
        <w:t>m_</w:t>
      </w:r>
      <w:proofErr w:type="gramStart"/>
      <w:r w:rsidRPr="00FD3B3E">
        <w:t>classificationData</w:t>
      </w:r>
      <w:proofErr w:type="spellEnd"/>
      <w:r w:rsidRPr="00FD3B3E">
        <w:t>[</w:t>
      </w:r>
      <w:proofErr w:type="gramEnd"/>
      <w:r w:rsidRPr="00FD3B3E">
        <w:t>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w:t>
      </w:r>
      <w:proofErr w:type="gramStart"/>
      <w:r w:rsidR="00813C05">
        <w:t>and also</w:t>
      </w:r>
      <w:proofErr w:type="gramEnd"/>
      <w:r w:rsidR="00813C05">
        <w:t xml:space="preserve">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 xml:space="preserve">struct </w:t>
      </w:r>
      <w:proofErr w:type="spellStart"/>
      <w:r w:rsidRPr="00FD3B3E">
        <w:t>LobbyInfoData</w:t>
      </w:r>
      <w:proofErr w:type="spellEnd"/>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 xml:space="preserve">uint8     </w:t>
      </w:r>
      <w:proofErr w:type="spellStart"/>
      <w:r w:rsidR="00A54871" w:rsidRPr="00FD3B3E">
        <w:t>m_</w:t>
      </w:r>
      <w:proofErr w:type="gramStart"/>
      <w:r w:rsidR="00A54871" w:rsidRPr="00FD3B3E">
        <w:t>aiControlled</w:t>
      </w:r>
      <w:proofErr w:type="spellEnd"/>
      <w:r w:rsidR="00A54871" w:rsidRPr="00FD3B3E">
        <w:t xml:space="preserve">;   </w:t>
      </w:r>
      <w:proofErr w:type="gramEnd"/>
      <w:r w:rsidR="00A54871" w:rsidRPr="00FD3B3E">
        <w:t xml:space="preserve">         // Whether the vehicle is AI (1) or Human (0) controlled</w:t>
      </w:r>
    </w:p>
    <w:p w14:paraId="3EAABB49" w14:textId="77777777" w:rsidR="00A54871" w:rsidRPr="00FD3B3E" w:rsidRDefault="00A54871" w:rsidP="00FD3B3E">
      <w:pPr>
        <w:pStyle w:val="Code"/>
      </w:pPr>
      <w:r w:rsidRPr="00FD3B3E">
        <w:t xml:space="preserve">    uint8     </w:t>
      </w:r>
      <w:proofErr w:type="spellStart"/>
      <w:r w:rsidRPr="00FD3B3E">
        <w:t>m_</w:t>
      </w:r>
      <w:proofErr w:type="gramStart"/>
      <w:r w:rsidRPr="00FD3B3E">
        <w:t>teamId</w:t>
      </w:r>
      <w:proofErr w:type="spellEnd"/>
      <w:r w:rsidRPr="00FD3B3E">
        <w:t xml:space="preserve">;   </w:t>
      </w:r>
      <w:proofErr w:type="gramEnd"/>
      <w:r w:rsidRPr="00FD3B3E">
        <w:t xml:space="preserve">               // Team id - see appendix (255 if no team currently selected)</w:t>
      </w:r>
    </w:p>
    <w:p w14:paraId="36DFC499" w14:textId="77777777" w:rsidR="00A54871" w:rsidRPr="00FD3B3E" w:rsidRDefault="00A54871" w:rsidP="00FD3B3E">
      <w:pPr>
        <w:pStyle w:val="Code"/>
      </w:pPr>
      <w:r w:rsidRPr="00FD3B3E">
        <w:t xml:space="preserve">    uint8     </w:t>
      </w:r>
      <w:proofErr w:type="spellStart"/>
      <w:r w:rsidRPr="00FD3B3E">
        <w:t>m_</w:t>
      </w:r>
      <w:proofErr w:type="gramStart"/>
      <w:r w:rsidRPr="00FD3B3E">
        <w:t>nationality</w:t>
      </w:r>
      <w:proofErr w:type="spellEnd"/>
      <w:r w:rsidRPr="00FD3B3E">
        <w:t xml:space="preserve">;   </w:t>
      </w:r>
      <w:proofErr w:type="gramEnd"/>
      <w:r w:rsidRPr="00FD3B3E">
        <w:t xml:space="preserve">          // Nationality of the driver</w:t>
      </w:r>
    </w:p>
    <w:p w14:paraId="4185FCB2" w14:textId="77777777" w:rsidR="00A54871" w:rsidRPr="00FD3B3E" w:rsidRDefault="001017BC" w:rsidP="00FD3B3E">
      <w:pPr>
        <w:pStyle w:val="Code"/>
      </w:pPr>
      <w:r w:rsidRPr="00FD3B3E">
        <w:t xml:space="preserve">    </w:t>
      </w:r>
      <w:r w:rsidR="00A54871" w:rsidRPr="00FD3B3E">
        <w:t xml:space="preserve">char      </w:t>
      </w:r>
      <w:proofErr w:type="spellStart"/>
      <w:r w:rsidR="00A54871" w:rsidRPr="00FD3B3E">
        <w:t>m_</w:t>
      </w:r>
      <w:proofErr w:type="gramStart"/>
      <w:r w:rsidR="00A54871" w:rsidRPr="00FD3B3E">
        <w:t>name</w:t>
      </w:r>
      <w:proofErr w:type="spellEnd"/>
      <w:r w:rsidR="00A54871" w:rsidRPr="00FD3B3E">
        <w:t>[</w:t>
      </w:r>
      <w:proofErr w:type="gramEnd"/>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w:t>
      </w:r>
      <w:proofErr w:type="spellStart"/>
      <w:r w:rsidRPr="00FD3B3E">
        <w:t>m_</w:t>
      </w:r>
      <w:proofErr w:type="gramStart"/>
      <w:r w:rsidRPr="00FD3B3E">
        <w:t>carNumber</w:t>
      </w:r>
      <w:proofErr w:type="spellEnd"/>
      <w:r w:rsidRPr="00FD3B3E">
        <w:t xml:space="preserve">;   </w:t>
      </w:r>
      <w:proofErr w:type="gramEnd"/>
      <w:r w:rsidRPr="00FD3B3E">
        <w:t xml:space="preserve">            // Car number of the player</w:t>
      </w:r>
    </w:p>
    <w:p w14:paraId="36E6B8D0" w14:textId="3B5BDCC8" w:rsidR="00A54871" w:rsidRPr="00FD3B3E" w:rsidRDefault="00E83E6D" w:rsidP="00FD3B3E">
      <w:pPr>
        <w:pStyle w:val="Code"/>
      </w:pPr>
      <w:r w:rsidRPr="00FD3B3E">
        <w:t xml:space="preserve">  </w:t>
      </w:r>
      <w:r w:rsidR="00A54871" w:rsidRPr="00FD3B3E">
        <w:t xml:space="preserve">  uint8     </w:t>
      </w:r>
      <w:proofErr w:type="spellStart"/>
      <w:r w:rsidR="00A54871" w:rsidRPr="00FD3B3E">
        <w:t>m_</w:t>
      </w:r>
      <w:proofErr w:type="gramStart"/>
      <w:r w:rsidR="00A54871" w:rsidRPr="00FD3B3E">
        <w:t>readyStatus</w:t>
      </w:r>
      <w:proofErr w:type="spellEnd"/>
      <w:r w:rsidR="00A54871" w:rsidRPr="00FD3B3E">
        <w:t xml:space="preserve">;   </w:t>
      </w:r>
      <w:proofErr w:type="gramEnd"/>
      <w:r w:rsidR="00A54871" w:rsidRPr="00FD3B3E">
        <w:t xml:space="preserve">          // 0 = not ready, 1 = ready, 2 = spectating</w:t>
      </w:r>
    </w:p>
    <w:p w14:paraId="4C4CD828" w14:textId="77777777" w:rsidR="00A54871" w:rsidRPr="00FD3B3E" w:rsidRDefault="00A54871" w:rsidP="00FD3B3E">
      <w:pPr>
        <w:pStyle w:val="Code"/>
      </w:pPr>
      <w:r w:rsidRPr="00FD3B3E">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 xml:space="preserve">struct </w:t>
      </w:r>
      <w:proofErr w:type="spellStart"/>
      <w:r w:rsidRPr="00FD3B3E">
        <w:t>PacketLobbyInfoData</w:t>
      </w:r>
      <w:proofErr w:type="spellEnd"/>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proofErr w:type="spellStart"/>
      <w:r w:rsidR="00A54871" w:rsidRPr="00FD3B3E">
        <w:t>PacketHeader</w:t>
      </w:r>
      <w:proofErr w:type="spellEnd"/>
      <w:r w:rsidR="00A54871" w:rsidRPr="00FD3B3E">
        <w:t xml:space="preserve">    m_</w:t>
      </w:r>
      <w:proofErr w:type="gramStart"/>
      <w:r w:rsidR="00A54871" w:rsidRPr="00FD3B3E">
        <w:t xml:space="preserve">header;   </w:t>
      </w:r>
      <w:proofErr w:type="gramEnd"/>
      <w:r w:rsidR="00A54871" w:rsidRPr="00FD3B3E">
        <w:t xml:space="preserve">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proofErr w:type="spellStart"/>
      <w:r w:rsidRPr="00FD3B3E">
        <w:t>m_</w:t>
      </w:r>
      <w:proofErr w:type="gramStart"/>
      <w:r w:rsidRPr="00FD3B3E">
        <w:t>numPlayers</w:t>
      </w:r>
      <w:proofErr w:type="spellEnd"/>
      <w:r w:rsidRPr="00FD3B3E">
        <w:t xml:space="preserve">;   </w:t>
      </w:r>
      <w:proofErr w:type="gramEnd"/>
      <w:r w:rsidRPr="00FD3B3E">
        <w:t xml:space="preserve">            // Number of players in the lobby data</w:t>
      </w:r>
    </w:p>
    <w:p w14:paraId="0D99145B" w14:textId="77777777" w:rsidR="00A54871" w:rsidRPr="00FD3B3E" w:rsidRDefault="00A54871" w:rsidP="00FD3B3E">
      <w:pPr>
        <w:pStyle w:val="Code"/>
      </w:pPr>
      <w:r w:rsidRPr="00FD3B3E">
        <w:t xml:space="preserve">    </w:t>
      </w:r>
      <w:proofErr w:type="spellStart"/>
      <w:r w:rsidRPr="00FD3B3E">
        <w:t>LobbyInfoData</w:t>
      </w:r>
      <w:proofErr w:type="spellEnd"/>
      <w:r w:rsidRPr="00FD3B3E">
        <w:t xml:space="preserve">       </w:t>
      </w:r>
      <w:proofErr w:type="spellStart"/>
      <w:r w:rsidRPr="00FD3B3E">
        <w:t>m_</w:t>
      </w:r>
      <w:proofErr w:type="gramStart"/>
      <w:r w:rsidRPr="00FD3B3E">
        <w:t>lobbyPlayers</w:t>
      </w:r>
      <w:proofErr w:type="spellEnd"/>
      <w:r w:rsidRPr="00FD3B3E">
        <w:t>[</w:t>
      </w:r>
      <w:proofErr w:type="gramEnd"/>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597F17EB" w:rsidR="00CE03E1" w:rsidRDefault="007E7B65" w:rsidP="007E7B65">
      <w:r>
        <w:t>Size:</w:t>
      </w:r>
      <w:r w:rsidR="00CE03E1">
        <w:t xml:space="preserve"> </w:t>
      </w:r>
      <w:r w:rsidR="003F6323">
        <w:t>882</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 xml:space="preserve">struct </w:t>
      </w:r>
      <w:proofErr w:type="spellStart"/>
      <w:r w:rsidRPr="00FD3B3E">
        <w:t>Car</w:t>
      </w:r>
      <w:r w:rsidR="005934F4" w:rsidRPr="00FD3B3E">
        <w:t>Damage</w:t>
      </w:r>
      <w:r w:rsidRPr="00FD3B3E">
        <w:t>Data</w:t>
      </w:r>
      <w:proofErr w:type="spellEnd"/>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w:t>
      </w:r>
      <w:proofErr w:type="spellStart"/>
      <w:r w:rsidR="00E26EF3" w:rsidRPr="00FD3B3E">
        <w:t>m_</w:t>
      </w:r>
      <w:proofErr w:type="gramStart"/>
      <w:r w:rsidR="00E26EF3" w:rsidRPr="00FD3B3E">
        <w:t>tyresWear</w:t>
      </w:r>
      <w:proofErr w:type="spellEnd"/>
      <w:r w:rsidR="00E26EF3" w:rsidRPr="00FD3B3E">
        <w:t>[</w:t>
      </w:r>
      <w:proofErr w:type="gramEnd"/>
      <w:r w:rsidR="00E26EF3" w:rsidRPr="00FD3B3E">
        <w:t>4];                     // Tyre wear (percentage)</w:t>
      </w:r>
    </w:p>
    <w:p w14:paraId="73D9983F" w14:textId="77777777" w:rsidR="00E26EF3" w:rsidRPr="00FD3B3E" w:rsidRDefault="00E26EF3" w:rsidP="00FD3B3E">
      <w:pPr>
        <w:pStyle w:val="Code"/>
      </w:pPr>
      <w:r w:rsidRPr="00FD3B3E">
        <w:t xml:space="preserve">    uint8     </w:t>
      </w:r>
      <w:proofErr w:type="spellStart"/>
      <w:r w:rsidRPr="00FD3B3E">
        <w:t>m_</w:t>
      </w:r>
      <w:proofErr w:type="gramStart"/>
      <w:r w:rsidRPr="00FD3B3E">
        <w:t>tyresDamage</w:t>
      </w:r>
      <w:proofErr w:type="spellEnd"/>
      <w:r w:rsidRPr="00FD3B3E">
        <w:t>[</w:t>
      </w:r>
      <w:proofErr w:type="gramEnd"/>
      <w:r w:rsidRPr="00FD3B3E">
        <w:t>4];                   // Tyre damage (percentage)</w:t>
      </w:r>
    </w:p>
    <w:p w14:paraId="7DB2AC62" w14:textId="77777777" w:rsidR="007F62E5" w:rsidRPr="00FD3B3E" w:rsidRDefault="007F62E5" w:rsidP="00FD3B3E">
      <w:pPr>
        <w:pStyle w:val="Code"/>
      </w:pPr>
      <w:r w:rsidRPr="00FD3B3E">
        <w:t xml:space="preserve">    uint8     </w:t>
      </w:r>
      <w:proofErr w:type="spellStart"/>
      <w:r w:rsidRPr="00FD3B3E">
        <w:t>m_</w:t>
      </w:r>
      <w:proofErr w:type="gramStart"/>
      <w:r w:rsidRPr="00FD3B3E">
        <w:t>brakesDamage</w:t>
      </w:r>
      <w:proofErr w:type="spellEnd"/>
      <w:r w:rsidRPr="00FD3B3E">
        <w:t>[</w:t>
      </w:r>
      <w:proofErr w:type="gramEnd"/>
      <w:r w:rsidRPr="00FD3B3E">
        <w:t>4];                  // Brakes damage (percentage)</w:t>
      </w:r>
    </w:p>
    <w:p w14:paraId="4A8C2369" w14:textId="77777777" w:rsidR="00E26EF3" w:rsidRPr="00FD3B3E" w:rsidRDefault="00E26EF3" w:rsidP="00FD3B3E">
      <w:pPr>
        <w:pStyle w:val="Code"/>
      </w:pPr>
      <w:r w:rsidRPr="00FD3B3E">
        <w:t xml:space="preserve">    uint8     </w:t>
      </w:r>
      <w:proofErr w:type="spellStart"/>
      <w:r w:rsidRPr="00FD3B3E">
        <w:t>m_</w:t>
      </w:r>
      <w:proofErr w:type="gramStart"/>
      <w:r w:rsidRPr="00FD3B3E">
        <w:t>frontLeftWingDamage</w:t>
      </w:r>
      <w:proofErr w:type="spellEnd"/>
      <w:r w:rsidRPr="00FD3B3E">
        <w:t xml:space="preserve">;   </w:t>
      </w:r>
      <w:proofErr w:type="gramEnd"/>
      <w:r w:rsidRPr="00FD3B3E">
        <w:t xml:space="preserve">           // Front left wing damage (percentage)</w:t>
      </w:r>
    </w:p>
    <w:p w14:paraId="7D375E10" w14:textId="77777777" w:rsidR="00E26EF3" w:rsidRPr="00FD3B3E" w:rsidRDefault="00E26EF3" w:rsidP="00FD3B3E">
      <w:pPr>
        <w:pStyle w:val="Code"/>
      </w:pPr>
      <w:r w:rsidRPr="00FD3B3E">
        <w:t xml:space="preserve">    uint8     </w:t>
      </w:r>
      <w:proofErr w:type="spellStart"/>
      <w:r w:rsidRPr="00FD3B3E">
        <w:t>m_</w:t>
      </w:r>
      <w:proofErr w:type="gramStart"/>
      <w:r w:rsidRPr="00FD3B3E">
        <w:t>frontRightWingDamage</w:t>
      </w:r>
      <w:proofErr w:type="spellEnd"/>
      <w:r w:rsidRPr="00FD3B3E">
        <w:t xml:space="preserve">;   </w:t>
      </w:r>
      <w:proofErr w:type="gramEnd"/>
      <w:r w:rsidRPr="00FD3B3E">
        <w:t xml:space="preserve">          // Front right wing damage (percentage)</w:t>
      </w:r>
    </w:p>
    <w:p w14:paraId="27F89B12" w14:textId="75142365" w:rsidR="00FB3949" w:rsidRPr="00FD3B3E" w:rsidRDefault="00E26EF3" w:rsidP="00FD3B3E">
      <w:pPr>
        <w:pStyle w:val="Code"/>
      </w:pPr>
      <w:r w:rsidRPr="00FD3B3E">
        <w:t xml:space="preserve">    uint8     </w:t>
      </w:r>
      <w:proofErr w:type="spellStart"/>
      <w:r w:rsidRPr="00FD3B3E">
        <w:t>m_</w:t>
      </w:r>
      <w:proofErr w:type="gramStart"/>
      <w:r w:rsidRPr="00FD3B3E">
        <w:t>rearWingDamage</w:t>
      </w:r>
      <w:proofErr w:type="spellEnd"/>
      <w:r w:rsidRPr="00FD3B3E">
        <w:t xml:space="preserve">;   </w:t>
      </w:r>
      <w:proofErr w:type="gramEnd"/>
      <w:r w:rsidRPr="00FD3B3E">
        <w:t xml:space="preserve">                // Rear wing damage (percentage)</w:t>
      </w:r>
    </w:p>
    <w:p w14:paraId="351161C7" w14:textId="54CA4ECA" w:rsidR="00FB3949" w:rsidRPr="00FD3B3E" w:rsidRDefault="00FB3949" w:rsidP="00FD3B3E">
      <w:pPr>
        <w:pStyle w:val="Code"/>
      </w:pPr>
      <w:r w:rsidRPr="00FD3B3E">
        <w:t xml:space="preserve">    uint8     </w:t>
      </w:r>
      <w:proofErr w:type="spellStart"/>
      <w:r w:rsidRPr="00FD3B3E">
        <w:t>m_</w:t>
      </w:r>
      <w:proofErr w:type="gramStart"/>
      <w:r w:rsidRPr="00FD3B3E">
        <w:t>floorDamage</w:t>
      </w:r>
      <w:proofErr w:type="spellEnd"/>
      <w:r w:rsidRPr="00FD3B3E">
        <w:t xml:space="preserve">;   </w:t>
      </w:r>
      <w:proofErr w:type="gramEnd"/>
      <w:r w:rsidRPr="00FD3B3E">
        <w:t xml:space="preserve">                   // Floor damage (percentage)</w:t>
      </w:r>
    </w:p>
    <w:p w14:paraId="76E0CC48" w14:textId="07831E2C" w:rsidR="00FB3949" w:rsidRPr="00DF2290" w:rsidRDefault="00FB3949" w:rsidP="00FD3B3E">
      <w:pPr>
        <w:pStyle w:val="Code"/>
        <w:rPr>
          <w:lang w:val="fr-FR"/>
        </w:rPr>
      </w:pPr>
      <w:r w:rsidRPr="00FD3B3E">
        <w:t xml:space="preserve">    </w:t>
      </w:r>
      <w:proofErr w:type="gramStart"/>
      <w:r w:rsidRPr="00DF2290">
        <w:rPr>
          <w:lang w:val="fr-FR"/>
        </w:rPr>
        <w:t>uint</w:t>
      </w:r>
      <w:proofErr w:type="gramEnd"/>
      <w:r w:rsidRPr="00DF2290">
        <w:rPr>
          <w:lang w:val="fr-FR"/>
        </w:rPr>
        <w:t xml:space="preserve">8     </w:t>
      </w:r>
      <w:proofErr w:type="spellStart"/>
      <w:r w:rsidRPr="00DF2290">
        <w:rPr>
          <w:lang w:val="fr-FR"/>
        </w:rPr>
        <w:t>m_diffuserDamage</w:t>
      </w:r>
      <w:proofErr w:type="spellEnd"/>
      <w:r w:rsidRPr="00DF2290">
        <w:rPr>
          <w:lang w:val="fr-FR"/>
        </w:rPr>
        <w:t>;                   // Diffuser damage (percentage)</w:t>
      </w:r>
    </w:p>
    <w:p w14:paraId="2909E0D1" w14:textId="52BB435D" w:rsidR="00FB3949" w:rsidRPr="00FD3B3E" w:rsidRDefault="00FB3949" w:rsidP="00FD3B3E">
      <w:pPr>
        <w:pStyle w:val="Code"/>
      </w:pPr>
      <w:r w:rsidRPr="00DF2290">
        <w:rPr>
          <w:lang w:val="fr-FR"/>
        </w:rPr>
        <w:t xml:space="preserve">    </w:t>
      </w:r>
      <w:r w:rsidRPr="00FD3B3E">
        <w:t xml:space="preserve">uint8     </w:t>
      </w:r>
      <w:proofErr w:type="spellStart"/>
      <w:r w:rsidRPr="00FD3B3E">
        <w:t>m_</w:t>
      </w:r>
      <w:proofErr w:type="gramStart"/>
      <w:r w:rsidRPr="00FD3B3E">
        <w:t>sidepodDamage</w:t>
      </w:r>
      <w:proofErr w:type="spellEnd"/>
      <w:r w:rsidRPr="00FD3B3E">
        <w:t xml:space="preserve">;   </w:t>
      </w:r>
      <w:proofErr w:type="gramEnd"/>
      <w:r w:rsidRPr="00FD3B3E">
        <w:t xml:space="preserve">                 // Sidepod damage (percentage)</w:t>
      </w:r>
    </w:p>
    <w:p w14:paraId="0CD059F5" w14:textId="4FC7A4DF" w:rsidR="00E26EF3" w:rsidRPr="00FD3B3E" w:rsidRDefault="00FB3949" w:rsidP="00FD3B3E">
      <w:pPr>
        <w:pStyle w:val="Code"/>
      </w:pPr>
      <w:r w:rsidRPr="00FD3B3E">
        <w:t xml:space="preserve">    </w:t>
      </w:r>
      <w:r w:rsidR="00E26EF3" w:rsidRPr="00FD3B3E">
        <w:t xml:space="preserve">uint8     </w:t>
      </w:r>
      <w:proofErr w:type="spellStart"/>
      <w:r w:rsidR="00E26EF3" w:rsidRPr="00FD3B3E">
        <w:t>m_</w:t>
      </w:r>
      <w:proofErr w:type="gramStart"/>
      <w:r w:rsidR="00E26EF3" w:rsidRPr="00FD3B3E">
        <w:t>drsFault</w:t>
      </w:r>
      <w:proofErr w:type="spellEnd"/>
      <w:r w:rsidR="00E26EF3" w:rsidRPr="00FD3B3E">
        <w:t xml:space="preserve">;   </w:t>
      </w:r>
      <w:proofErr w:type="gramEnd"/>
      <w:r w:rsidR="00E26EF3" w:rsidRPr="00FD3B3E">
        <w:t xml:space="preserve">                      // Indicator for DRS fault, 0 = OK, 1 = fault</w:t>
      </w:r>
    </w:p>
    <w:p w14:paraId="3017CA7F" w14:textId="77777777" w:rsidR="00E26EF3" w:rsidRPr="00FD3B3E" w:rsidRDefault="00E26EF3" w:rsidP="00FD3B3E">
      <w:pPr>
        <w:pStyle w:val="Code"/>
      </w:pPr>
      <w:r w:rsidRPr="00FD3B3E">
        <w:t xml:space="preserve">    uint8     </w:t>
      </w:r>
      <w:proofErr w:type="spellStart"/>
      <w:r w:rsidRPr="00FD3B3E">
        <w:t>m_</w:t>
      </w:r>
      <w:proofErr w:type="gramStart"/>
      <w:r w:rsidRPr="00FD3B3E">
        <w:t>gearBoxDamage</w:t>
      </w:r>
      <w:proofErr w:type="spellEnd"/>
      <w:r w:rsidRPr="00FD3B3E">
        <w:t xml:space="preserve">;   </w:t>
      </w:r>
      <w:proofErr w:type="gramEnd"/>
      <w:r w:rsidRPr="00FD3B3E">
        <w:t xml:space="preserve">                 // Gear box damage (percentage)</w:t>
      </w:r>
    </w:p>
    <w:p w14:paraId="1BC03059" w14:textId="77777777" w:rsidR="00E26EF3" w:rsidRPr="00FD3B3E" w:rsidRDefault="00E26EF3" w:rsidP="00FD3B3E">
      <w:pPr>
        <w:pStyle w:val="Code"/>
      </w:pPr>
      <w:r w:rsidRPr="00FD3B3E">
        <w:t xml:space="preserve">    uint8     </w:t>
      </w:r>
      <w:proofErr w:type="spellStart"/>
      <w:r w:rsidRPr="00FD3B3E">
        <w:t>m_</w:t>
      </w:r>
      <w:proofErr w:type="gramStart"/>
      <w:r w:rsidRPr="00FD3B3E">
        <w:t>engineDamage</w:t>
      </w:r>
      <w:proofErr w:type="spellEnd"/>
      <w:r w:rsidRPr="00FD3B3E">
        <w:t xml:space="preserve">;   </w:t>
      </w:r>
      <w:proofErr w:type="gramEnd"/>
      <w:r w:rsidRPr="00FD3B3E">
        <w:t xml:space="preserve">                  // Engine damage (percentage)</w:t>
      </w:r>
    </w:p>
    <w:p w14:paraId="370B8160" w14:textId="77777777" w:rsidR="00E26EF3" w:rsidRPr="00FD3B3E" w:rsidRDefault="00E26EF3" w:rsidP="00FD3B3E">
      <w:pPr>
        <w:pStyle w:val="Code"/>
      </w:pPr>
      <w:r w:rsidRPr="00FD3B3E">
        <w:t xml:space="preserve">    uint8     </w:t>
      </w:r>
      <w:proofErr w:type="spellStart"/>
      <w:r w:rsidRPr="00FD3B3E">
        <w:t>m_</w:t>
      </w:r>
      <w:proofErr w:type="gramStart"/>
      <w:r w:rsidRPr="00FD3B3E">
        <w:t>engineMGUHWear</w:t>
      </w:r>
      <w:proofErr w:type="spellEnd"/>
      <w:r w:rsidRPr="00FD3B3E">
        <w:t xml:space="preserve">;   </w:t>
      </w:r>
      <w:proofErr w:type="gramEnd"/>
      <w:r w:rsidRPr="00FD3B3E">
        <w:t xml:space="preserve">                // Engine wear MGU-H (percentage)</w:t>
      </w:r>
    </w:p>
    <w:p w14:paraId="4F6F1ECF" w14:textId="77777777" w:rsidR="00E26EF3" w:rsidRPr="00FD3B3E" w:rsidRDefault="00E26EF3" w:rsidP="00FD3B3E">
      <w:pPr>
        <w:pStyle w:val="Code"/>
      </w:pPr>
      <w:r w:rsidRPr="00FD3B3E">
        <w:t xml:space="preserve">    uint8     </w:t>
      </w:r>
      <w:proofErr w:type="spellStart"/>
      <w:r w:rsidRPr="00FD3B3E">
        <w:t>m_</w:t>
      </w:r>
      <w:proofErr w:type="gramStart"/>
      <w:r w:rsidRPr="00FD3B3E">
        <w:t>engineESWear</w:t>
      </w:r>
      <w:proofErr w:type="spellEnd"/>
      <w:r w:rsidRPr="00FD3B3E">
        <w:t xml:space="preserve">;   </w:t>
      </w:r>
      <w:proofErr w:type="gramEnd"/>
      <w:r w:rsidRPr="00FD3B3E">
        <w:t xml:space="preserve">                  // Engine wear ES (percentage)</w:t>
      </w:r>
    </w:p>
    <w:p w14:paraId="74FDCA5B" w14:textId="77777777" w:rsidR="00E26EF3" w:rsidRPr="00FD3B3E" w:rsidRDefault="00E26EF3" w:rsidP="00FD3B3E">
      <w:pPr>
        <w:pStyle w:val="Code"/>
      </w:pPr>
      <w:r w:rsidRPr="00FD3B3E">
        <w:t xml:space="preserve">    uint8     </w:t>
      </w:r>
      <w:proofErr w:type="spellStart"/>
      <w:r w:rsidRPr="00FD3B3E">
        <w:t>m_</w:t>
      </w:r>
      <w:proofErr w:type="gramStart"/>
      <w:r w:rsidRPr="00FD3B3E">
        <w:t>engineCEWear</w:t>
      </w:r>
      <w:proofErr w:type="spellEnd"/>
      <w:r w:rsidRPr="00FD3B3E">
        <w:t xml:space="preserve">;   </w:t>
      </w:r>
      <w:proofErr w:type="gramEnd"/>
      <w:r w:rsidRPr="00FD3B3E">
        <w:t xml:space="preserve">                  // Engine wear CE (percentage)</w:t>
      </w:r>
    </w:p>
    <w:p w14:paraId="4748F91F" w14:textId="77777777" w:rsidR="00E26EF3" w:rsidRPr="00FD3B3E" w:rsidRDefault="00E26EF3" w:rsidP="00FD3B3E">
      <w:pPr>
        <w:pStyle w:val="Code"/>
      </w:pPr>
      <w:r w:rsidRPr="00FD3B3E">
        <w:t xml:space="preserve">    uint8     </w:t>
      </w:r>
      <w:proofErr w:type="spellStart"/>
      <w:r w:rsidRPr="00FD3B3E">
        <w:t>m_</w:t>
      </w:r>
      <w:proofErr w:type="gramStart"/>
      <w:r w:rsidRPr="00FD3B3E">
        <w:t>engineICEWear</w:t>
      </w:r>
      <w:proofErr w:type="spellEnd"/>
      <w:r w:rsidRPr="00FD3B3E">
        <w:t xml:space="preserve">;   </w:t>
      </w:r>
      <w:proofErr w:type="gramEnd"/>
      <w:r w:rsidRPr="00FD3B3E">
        <w:t xml:space="preserve">                 // Engine wear ICE (percentage)</w:t>
      </w:r>
    </w:p>
    <w:p w14:paraId="558A0209" w14:textId="77777777" w:rsidR="00E26EF3" w:rsidRPr="00FD3B3E" w:rsidRDefault="00E26EF3" w:rsidP="00FD3B3E">
      <w:pPr>
        <w:pStyle w:val="Code"/>
      </w:pPr>
      <w:r w:rsidRPr="00FD3B3E">
        <w:t xml:space="preserve">    uint8     </w:t>
      </w:r>
      <w:proofErr w:type="spellStart"/>
      <w:r w:rsidRPr="00FD3B3E">
        <w:t>m_</w:t>
      </w:r>
      <w:proofErr w:type="gramStart"/>
      <w:r w:rsidRPr="00FD3B3E">
        <w:t>engineMGUKWear</w:t>
      </w:r>
      <w:proofErr w:type="spellEnd"/>
      <w:r w:rsidRPr="00FD3B3E">
        <w:t xml:space="preserve">;   </w:t>
      </w:r>
      <w:proofErr w:type="gramEnd"/>
      <w:r w:rsidRPr="00FD3B3E">
        <w:t xml:space="preserve">                // Engine wear MGU-K (percentage)</w:t>
      </w:r>
    </w:p>
    <w:p w14:paraId="2A7D0310" w14:textId="77777777" w:rsidR="00E26EF3" w:rsidRPr="00FD3B3E" w:rsidRDefault="00E26EF3" w:rsidP="00FD3B3E">
      <w:pPr>
        <w:pStyle w:val="Code"/>
      </w:pPr>
      <w:r w:rsidRPr="00FD3B3E">
        <w:t xml:space="preserve">    uint8     </w:t>
      </w:r>
      <w:proofErr w:type="spellStart"/>
      <w:r w:rsidRPr="00FD3B3E">
        <w:t>m_</w:t>
      </w:r>
      <w:proofErr w:type="gramStart"/>
      <w:r w:rsidRPr="00FD3B3E">
        <w:t>engineTCWear</w:t>
      </w:r>
      <w:proofErr w:type="spellEnd"/>
      <w:r w:rsidRPr="00FD3B3E">
        <w:t xml:space="preserve">;   </w:t>
      </w:r>
      <w:proofErr w:type="gramEnd"/>
      <w:r w:rsidRPr="00FD3B3E">
        <w:t xml:space="preserve">                  // Engine wear TC (percentage)</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 xml:space="preserve">struct </w:t>
      </w:r>
      <w:proofErr w:type="spellStart"/>
      <w:r w:rsidRPr="00FD3B3E">
        <w:t>PacketCarDamageData</w:t>
      </w:r>
      <w:proofErr w:type="spellEnd"/>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w:t>
      </w:r>
      <w:proofErr w:type="spellStart"/>
      <w:r w:rsidRPr="00FD3B3E">
        <w:t>PacketHeader</w:t>
      </w:r>
      <w:proofErr w:type="spellEnd"/>
      <w:r w:rsidRPr="00FD3B3E">
        <w:t xml:space="preserve">    </w:t>
      </w:r>
      <w:proofErr w:type="spellStart"/>
      <w:r w:rsidRPr="00FD3B3E">
        <w:t>m_</w:t>
      </w:r>
      <w:proofErr w:type="gramStart"/>
      <w:r w:rsidRPr="00FD3B3E">
        <w:t>header</w:t>
      </w:r>
      <w:proofErr w:type="spellEnd"/>
      <w:r w:rsidRPr="00FD3B3E">
        <w:t xml:space="preserve">;   </w:t>
      </w:r>
      <w:proofErr w:type="gramEnd"/>
      <w:r w:rsidRPr="00FD3B3E">
        <w:t xml:space="preserve">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w:t>
      </w:r>
      <w:proofErr w:type="spellStart"/>
      <w:r w:rsidRPr="00FD3B3E">
        <w:t>CarDamageData</w:t>
      </w:r>
      <w:proofErr w:type="spellEnd"/>
      <w:r w:rsidRPr="00FD3B3E">
        <w:t xml:space="preserve">   </w:t>
      </w:r>
      <w:proofErr w:type="spellStart"/>
      <w:r w:rsidRPr="00FD3B3E">
        <w:t>m_</w:t>
      </w:r>
      <w:proofErr w:type="gramStart"/>
      <w:r w:rsidRPr="00FD3B3E">
        <w:t>carDamageData</w:t>
      </w:r>
      <w:proofErr w:type="spellEnd"/>
      <w:r w:rsidRPr="00FD3B3E">
        <w:t>[</w:t>
      </w:r>
      <w:proofErr w:type="gramEnd"/>
      <w:r w:rsidRPr="00FD3B3E">
        <w:t>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 xml:space="preserve">This packet works slightly differently to other packets. To reduce CPU and bandwidth, each packet relates to a specific vehicle and is sent every 1/20 s, and the vehicle being sent is cycled through. </w:t>
      </w:r>
      <w:proofErr w:type="gramStart"/>
      <w:r w:rsidR="001128C3">
        <w:rPr>
          <w:b/>
          <w:bCs/>
        </w:rPr>
        <w:t>Therefore</w:t>
      </w:r>
      <w:proofErr w:type="gramEnd"/>
      <w:r w:rsidR="001128C3">
        <w:rPr>
          <w:b/>
          <w:bCs/>
        </w:rPr>
        <w:t xml:space="preserv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proofErr w:type="spellStart"/>
      <w:r w:rsidR="00986703" w:rsidRPr="00FD3B3E">
        <w:t>LapHistoryData</w:t>
      </w:r>
      <w:proofErr w:type="spellEnd"/>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proofErr w:type="spellStart"/>
      <w:r w:rsidRPr="00FD3B3E">
        <w:t>m_</w:t>
      </w:r>
      <w:proofErr w:type="gramStart"/>
      <w:r w:rsidR="00986703" w:rsidRPr="00FD3B3E">
        <w:t>lapTimeInMS</w:t>
      </w:r>
      <w:proofErr w:type="spellEnd"/>
      <w:r w:rsidRPr="00FD3B3E">
        <w:t>;</w:t>
      </w:r>
      <w:r w:rsidR="00986703" w:rsidRPr="00FD3B3E">
        <w:t xml:space="preserve">   </w:t>
      </w:r>
      <w:proofErr w:type="gramEnd"/>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w:t>
      </w:r>
      <w:proofErr w:type="gramStart"/>
      <w:r w:rsidRPr="00FD3B3E">
        <w:t xml:space="preserve">TimeInMS;   </w:t>
      </w:r>
      <w:proofErr w:type="gramEnd"/>
      <w:r w:rsidRPr="00FD3B3E">
        <w:t xml:space="preserve">    // Sector 1 time in milliseconds</w:t>
      </w:r>
    </w:p>
    <w:p w14:paraId="4F572F7A" w14:textId="7F06A074" w:rsidR="00986703" w:rsidRPr="00FD3B3E" w:rsidRDefault="00986703" w:rsidP="00FD3B3E">
      <w:pPr>
        <w:pStyle w:val="Code"/>
      </w:pPr>
      <w:r w:rsidRPr="00FD3B3E">
        <w:t xml:space="preserve">    uint16    m_sector2</w:t>
      </w:r>
      <w:proofErr w:type="gramStart"/>
      <w:r w:rsidRPr="00FD3B3E">
        <w:t xml:space="preserve">TimeInMS;   </w:t>
      </w:r>
      <w:proofErr w:type="gramEnd"/>
      <w:r w:rsidRPr="00FD3B3E">
        <w:t xml:space="preserve">    // Sector 2 time in milliseconds</w:t>
      </w:r>
    </w:p>
    <w:p w14:paraId="5EC54C50" w14:textId="735BADD6" w:rsidR="00986703" w:rsidRPr="00FD3B3E" w:rsidRDefault="00986703" w:rsidP="00FD3B3E">
      <w:pPr>
        <w:pStyle w:val="Code"/>
      </w:pPr>
      <w:r w:rsidRPr="00FD3B3E">
        <w:lastRenderedPageBreak/>
        <w:t xml:space="preserve">    uint16    m_sector3</w:t>
      </w:r>
      <w:proofErr w:type="gramStart"/>
      <w:r w:rsidRPr="00FD3B3E">
        <w:t xml:space="preserve">TimeInMS;   </w:t>
      </w:r>
      <w:proofErr w:type="gramEnd"/>
      <w:r w:rsidRPr="00FD3B3E">
        <w:t xml:space="preserve">    // Sector 3 time in milliseconds</w:t>
      </w:r>
    </w:p>
    <w:p w14:paraId="53D73F0C" w14:textId="5804541E" w:rsidR="00280043" w:rsidRDefault="00280043" w:rsidP="00280043">
      <w:pPr>
        <w:pStyle w:val="Code"/>
      </w:pPr>
      <w:r>
        <w:t xml:space="preserve">    uint8     </w:t>
      </w:r>
      <w:proofErr w:type="spellStart"/>
      <w:r>
        <w:t>m_</w:t>
      </w:r>
      <w:proofErr w:type="gramStart"/>
      <w:r>
        <w:t>lapValidBitFlags</w:t>
      </w:r>
      <w:proofErr w:type="spellEnd"/>
      <w:r>
        <w:t xml:space="preserve">;   </w:t>
      </w:r>
      <w:proofErr w:type="gramEnd"/>
      <w:r>
        <w:t xml:space="preserve">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 xml:space="preserve">struct </w:t>
      </w:r>
      <w:proofErr w:type="spellStart"/>
      <w:r w:rsidRPr="00FD3B3E">
        <w:t>TyreStintHistoryData</w:t>
      </w:r>
      <w:proofErr w:type="spellEnd"/>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w:t>
      </w:r>
      <w:proofErr w:type="spellStart"/>
      <w:r w:rsidRPr="00FD3B3E">
        <w:t>m_</w:t>
      </w:r>
      <w:proofErr w:type="gramStart"/>
      <w:r w:rsidRPr="00FD3B3E">
        <w:t>endLap</w:t>
      </w:r>
      <w:proofErr w:type="spellEnd"/>
      <w:r w:rsidRPr="00FD3B3E">
        <w:t xml:space="preserve">;   </w:t>
      </w:r>
      <w:proofErr w:type="gramEnd"/>
      <w:r w:rsidRPr="00FD3B3E">
        <w:t xml:space="preserve">             // Lap the tyre usage ends on (255 of current tyre)</w:t>
      </w:r>
    </w:p>
    <w:p w14:paraId="6BE66A17" w14:textId="4945074B" w:rsidR="00182FED" w:rsidRDefault="00182FED" w:rsidP="00182FED">
      <w:pPr>
        <w:pStyle w:val="Code"/>
      </w:pPr>
      <w:r>
        <w:t xml:space="preserve">    uint8     </w:t>
      </w:r>
      <w:proofErr w:type="spellStart"/>
      <w:r>
        <w:t>m_</w:t>
      </w:r>
      <w:proofErr w:type="gramStart"/>
      <w:r>
        <w:t>tyreActualCompound</w:t>
      </w:r>
      <w:proofErr w:type="spellEnd"/>
      <w:r>
        <w:t xml:space="preserve">;   </w:t>
      </w:r>
      <w:proofErr w:type="gramEnd"/>
      <w:r w:rsidR="003F7334">
        <w:t xml:space="preserve"> </w:t>
      </w:r>
      <w:r>
        <w:t>// Actual tyres used by this driver</w:t>
      </w:r>
    </w:p>
    <w:p w14:paraId="65103793" w14:textId="7835A694" w:rsidR="00182FED" w:rsidRDefault="00182FED" w:rsidP="00182FED">
      <w:pPr>
        <w:pStyle w:val="Code"/>
      </w:pPr>
      <w:r>
        <w:t xml:space="preserve">    uint8     </w:t>
      </w:r>
      <w:proofErr w:type="spellStart"/>
      <w:r>
        <w:t>m_</w:t>
      </w:r>
      <w:proofErr w:type="gramStart"/>
      <w:r>
        <w:t>tyreVisualCompound</w:t>
      </w:r>
      <w:proofErr w:type="spellEnd"/>
      <w:r>
        <w:t xml:space="preserve">;   </w:t>
      </w:r>
      <w:proofErr w:type="gramEnd"/>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 xml:space="preserve">struct </w:t>
      </w:r>
      <w:proofErr w:type="spellStart"/>
      <w:r w:rsidRPr="00FD3B3E">
        <w:t>PacketSessionHistoryData</w:t>
      </w:r>
      <w:proofErr w:type="spellEnd"/>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w:t>
      </w:r>
      <w:proofErr w:type="spellStart"/>
      <w:proofErr w:type="gramStart"/>
      <w:r w:rsidRPr="00FD3B3E">
        <w:t>PacketHeader</w:t>
      </w:r>
      <w:proofErr w:type="spellEnd"/>
      <w:r w:rsidRPr="00FD3B3E">
        <w:t xml:space="preserve">  m</w:t>
      </w:r>
      <w:proofErr w:type="gramEnd"/>
      <w:r w:rsidRPr="00FD3B3E">
        <w:t xml:space="preserve">_header;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w:t>
      </w:r>
      <w:proofErr w:type="spellStart"/>
      <w:r w:rsidRPr="00FD3B3E">
        <w:t>m_</w:t>
      </w:r>
      <w:proofErr w:type="gramStart"/>
      <w:r w:rsidRPr="00FD3B3E">
        <w:t>carIdx</w:t>
      </w:r>
      <w:proofErr w:type="spellEnd"/>
      <w:r w:rsidRPr="00FD3B3E">
        <w:t xml:space="preserve">;   </w:t>
      </w:r>
      <w:proofErr w:type="gramEnd"/>
      <w:r w:rsidRPr="00FD3B3E">
        <w:t xml:space="preserve">                // Index of the car this lap data relates to</w:t>
      </w:r>
    </w:p>
    <w:p w14:paraId="4038F103" w14:textId="0F65EF59" w:rsidR="00E82526" w:rsidRPr="00FD3B3E" w:rsidRDefault="00E82526" w:rsidP="00FD3B3E">
      <w:pPr>
        <w:pStyle w:val="Code"/>
      </w:pPr>
      <w:r w:rsidRPr="00FD3B3E">
        <w:t xml:space="preserve">    uint8         </w:t>
      </w:r>
      <w:proofErr w:type="spellStart"/>
      <w:r w:rsidRPr="00FD3B3E">
        <w:t>m_</w:t>
      </w:r>
      <w:proofErr w:type="gramStart"/>
      <w:r w:rsidRPr="00FD3B3E">
        <w:t>numLaps</w:t>
      </w:r>
      <w:proofErr w:type="spellEnd"/>
      <w:r w:rsidRPr="00FD3B3E">
        <w:t xml:space="preserve">;   </w:t>
      </w:r>
      <w:proofErr w:type="gramEnd"/>
      <w:r w:rsidRPr="00FD3B3E">
        <w:t xml:space="preserve">               // </w:t>
      </w:r>
      <w:proofErr w:type="spellStart"/>
      <w:r w:rsidRPr="00FD3B3E">
        <w:t>Num</w:t>
      </w:r>
      <w:proofErr w:type="spellEnd"/>
      <w:r w:rsidRPr="00FD3B3E">
        <w:t xml:space="preserve">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w:t>
      </w:r>
      <w:proofErr w:type="spellStart"/>
      <w:r w:rsidRPr="00FD3B3E">
        <w:t>m_</w:t>
      </w:r>
      <w:proofErr w:type="gramStart"/>
      <w:r w:rsidRPr="00FD3B3E">
        <w:t>numTyreStints</w:t>
      </w:r>
      <w:proofErr w:type="spellEnd"/>
      <w:r w:rsidRPr="00FD3B3E">
        <w:t xml:space="preserve">;   </w:t>
      </w:r>
      <w:proofErr w:type="gramEnd"/>
      <w:r w:rsidRPr="00FD3B3E">
        <w:t xml:space="preserve">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w:t>
      </w:r>
      <w:proofErr w:type="spellStart"/>
      <w:r w:rsidRPr="00FD3B3E">
        <w:t>m_</w:t>
      </w:r>
      <w:proofErr w:type="gramStart"/>
      <w:r w:rsidRPr="00FD3B3E">
        <w:t>bestLapTimeLapNum</w:t>
      </w:r>
      <w:proofErr w:type="spellEnd"/>
      <w:r w:rsidRPr="00FD3B3E">
        <w:t xml:space="preserve">;   </w:t>
      </w:r>
      <w:proofErr w:type="gramEnd"/>
      <w:r w:rsidRPr="00FD3B3E">
        <w:t xml:space="preserve">     // Lap the best lap time was achieved on</w:t>
      </w:r>
    </w:p>
    <w:p w14:paraId="79D4AFB7" w14:textId="1B4FB159" w:rsidR="00E82526" w:rsidRPr="00FD3B3E" w:rsidRDefault="00E82526" w:rsidP="00FD3B3E">
      <w:pPr>
        <w:pStyle w:val="Code"/>
      </w:pPr>
      <w:r w:rsidRPr="00FD3B3E">
        <w:t xml:space="preserve">    uint8         m_bestSector1</w:t>
      </w:r>
      <w:proofErr w:type="gramStart"/>
      <w:r w:rsidRPr="00FD3B3E">
        <w:t xml:space="preserve">LapNum;   </w:t>
      </w:r>
      <w:proofErr w:type="gramEnd"/>
      <w:r w:rsidRPr="00FD3B3E">
        <w:t xml:space="preserve">     // Lap the best Sector 1 time was achieved on</w:t>
      </w:r>
    </w:p>
    <w:p w14:paraId="6F6600BB" w14:textId="5B536F4F" w:rsidR="00E82526" w:rsidRPr="00FD3B3E" w:rsidRDefault="00E82526" w:rsidP="00FD3B3E">
      <w:pPr>
        <w:pStyle w:val="Code"/>
      </w:pPr>
      <w:r w:rsidRPr="00FD3B3E">
        <w:t xml:space="preserve">    uint8         m_bestSector2</w:t>
      </w:r>
      <w:proofErr w:type="gramStart"/>
      <w:r w:rsidRPr="00FD3B3E">
        <w:t xml:space="preserve">LapNum;   </w:t>
      </w:r>
      <w:proofErr w:type="gramEnd"/>
      <w:r w:rsidRPr="00FD3B3E">
        <w:t xml:space="preserve">     // Lap the best Sector 2 time was achieved on</w:t>
      </w:r>
    </w:p>
    <w:p w14:paraId="17BBA29F" w14:textId="2AE20A95" w:rsidR="00E82526" w:rsidRPr="00FD3B3E" w:rsidRDefault="00E82526" w:rsidP="00FD3B3E">
      <w:pPr>
        <w:pStyle w:val="Code"/>
      </w:pPr>
      <w:r w:rsidRPr="00FD3B3E">
        <w:t xml:space="preserve">    uint8         m_bestSector3</w:t>
      </w:r>
      <w:proofErr w:type="gramStart"/>
      <w:r w:rsidRPr="00FD3B3E">
        <w:t xml:space="preserve">LapNum;   </w:t>
      </w:r>
      <w:proofErr w:type="gramEnd"/>
      <w:r w:rsidRPr="00FD3B3E">
        <w:t xml:space="preserve">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w:t>
      </w:r>
      <w:proofErr w:type="spellStart"/>
      <w:r w:rsidRPr="00FD3B3E">
        <w:t>LapHistoryData</w:t>
      </w:r>
      <w:proofErr w:type="spellEnd"/>
      <w:r w:rsidRPr="00FD3B3E">
        <w:t xml:space="preserve">          </w:t>
      </w:r>
      <w:proofErr w:type="spellStart"/>
      <w:r w:rsidRPr="00FD3B3E">
        <w:t>m_</w:t>
      </w:r>
      <w:proofErr w:type="gramStart"/>
      <w:r w:rsidRPr="00FD3B3E">
        <w:t>lapHistoryData</w:t>
      </w:r>
      <w:proofErr w:type="spellEnd"/>
      <w:r w:rsidRPr="00FD3B3E">
        <w:t>[</w:t>
      </w:r>
      <w:proofErr w:type="gramEnd"/>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w:t>
      </w:r>
      <w:proofErr w:type="spellStart"/>
      <w:r w:rsidRPr="00FD3B3E">
        <w:t>TyreStintHistoryData</w:t>
      </w:r>
      <w:proofErr w:type="spellEnd"/>
      <w:r w:rsidRPr="00FD3B3E">
        <w:t xml:space="preserve">    </w:t>
      </w:r>
      <w:proofErr w:type="spellStart"/>
      <w:r w:rsidRPr="00FD3B3E">
        <w:t>m_</w:t>
      </w:r>
      <w:proofErr w:type="gramStart"/>
      <w:r w:rsidRPr="00FD3B3E">
        <w:t>tyreStintsHistoryData</w:t>
      </w:r>
      <w:proofErr w:type="spellEnd"/>
      <w:r w:rsidRPr="00FD3B3E">
        <w:t>[</w:t>
      </w:r>
      <w:proofErr w:type="gramEnd"/>
      <w:r w:rsidRPr="00FD3B3E">
        <w:t>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77777777" w:rsidR="003E2693" w:rsidRDefault="003E2693" w:rsidP="00A7242D">
      <w:pPr>
        <w:pStyle w:val="Heading2"/>
      </w:pPr>
      <w:r>
        <w:lastRenderedPageBreak/>
        <w:t>Restricted data (Your Telemetry setting)</w:t>
      </w:r>
    </w:p>
    <w:p w14:paraId="0FF7D57E" w14:textId="77777777" w:rsidR="00A7242D" w:rsidRPr="00A7242D" w:rsidRDefault="00A7242D" w:rsidP="00A7242D"/>
    <w:p w14:paraId="31C60144" w14:textId="77777777" w:rsidR="00A7242D" w:rsidRDefault="00A7242D" w:rsidP="00A7242D">
      <w:r>
        <w:t>There is some data in the UDP that you may not want other players seeing if you are in a multiplayer game. This is controlled by the “Your Telemetry” setting in the Telemetry options. The options are:</w:t>
      </w:r>
    </w:p>
    <w:p w14:paraId="142B53EA" w14:textId="77777777" w:rsidR="00A7242D" w:rsidRDefault="00A7242D" w:rsidP="00A7242D"/>
    <w:p w14:paraId="5D3EF30D" w14:textId="77777777" w:rsidR="00A7242D" w:rsidRDefault="00A7242D" w:rsidP="00A7242D">
      <w:pPr>
        <w:pStyle w:val="ListParagraph"/>
        <w:numPr>
          <w:ilvl w:val="0"/>
          <w:numId w:val="30"/>
        </w:numPr>
      </w:pPr>
      <w:r>
        <w:t>Restricted (Default) – other players viewing the UDP data will not see values for your car</w:t>
      </w:r>
    </w:p>
    <w:p w14:paraId="52FF18A8" w14:textId="77777777" w:rsidR="00A7242D" w:rsidRDefault="00A7242D" w:rsidP="00A7242D">
      <w:pPr>
        <w:pStyle w:val="ListParagraph"/>
        <w:numPr>
          <w:ilvl w:val="0"/>
          <w:numId w:val="30"/>
        </w:numPr>
      </w:pPr>
      <w:r>
        <w:t>Public – all other players can see all the data for your car</w:t>
      </w:r>
    </w:p>
    <w:p w14:paraId="1F61C431" w14:textId="77777777" w:rsidR="00A7242D" w:rsidRDefault="00A7242D" w:rsidP="00A7242D"/>
    <w:p w14:paraId="04B05981" w14:textId="77777777" w:rsidR="00A7242D" w:rsidRDefault="00A7242D" w:rsidP="00A7242D">
      <w:r>
        <w:t>Note: You can always see the data for the car you are driving regardless of the setting.</w:t>
      </w:r>
    </w:p>
    <w:p w14:paraId="7C666B33" w14:textId="77777777" w:rsidR="00A7242D" w:rsidRDefault="00A7242D" w:rsidP="00A7242D"/>
    <w:p w14:paraId="002B6C5B" w14:textId="77777777" w:rsidR="00A7242D" w:rsidRDefault="00A7242D" w:rsidP="00A7242D">
      <w:r>
        <w:t xml:space="preserve">The following data items are set to zero if the player driving </w:t>
      </w:r>
      <w:r w:rsidR="009C03A9">
        <w:t xml:space="preserve">the car in question </w:t>
      </w:r>
      <w:r>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proofErr w:type="spellStart"/>
      <w:r>
        <w:t>m_fuelInTank</w:t>
      </w:r>
      <w:proofErr w:type="spellEnd"/>
    </w:p>
    <w:p w14:paraId="7D4AF4B0" w14:textId="77777777" w:rsidR="003E2693" w:rsidRDefault="00A7242D" w:rsidP="00052B14">
      <w:pPr>
        <w:pStyle w:val="ListParagraph"/>
        <w:numPr>
          <w:ilvl w:val="0"/>
          <w:numId w:val="31"/>
        </w:numPr>
        <w:spacing w:line="276" w:lineRule="auto"/>
        <w:jc w:val="left"/>
      </w:pPr>
      <w:proofErr w:type="spellStart"/>
      <w:r>
        <w:t>m_fuelCapacity</w:t>
      </w:r>
      <w:proofErr w:type="spellEnd"/>
    </w:p>
    <w:p w14:paraId="3F9A0F28" w14:textId="77777777" w:rsidR="003E2693" w:rsidRDefault="00A7242D" w:rsidP="00052B14">
      <w:pPr>
        <w:pStyle w:val="ListParagraph"/>
        <w:numPr>
          <w:ilvl w:val="0"/>
          <w:numId w:val="31"/>
        </w:numPr>
        <w:spacing w:line="276" w:lineRule="auto"/>
        <w:jc w:val="left"/>
      </w:pPr>
      <w:proofErr w:type="spellStart"/>
      <w:r>
        <w:t>m_fuelMix</w:t>
      </w:r>
      <w:proofErr w:type="spellEnd"/>
    </w:p>
    <w:p w14:paraId="144437E4" w14:textId="77777777" w:rsidR="003E2693" w:rsidRDefault="003E2693" w:rsidP="00052B14">
      <w:pPr>
        <w:pStyle w:val="ListParagraph"/>
        <w:numPr>
          <w:ilvl w:val="0"/>
          <w:numId w:val="31"/>
        </w:numPr>
        <w:spacing w:line="276" w:lineRule="auto"/>
        <w:jc w:val="left"/>
      </w:pPr>
      <w:proofErr w:type="spellStart"/>
      <w:r>
        <w:t>m_fuelRemainingLaps</w:t>
      </w:r>
      <w:proofErr w:type="spellEnd"/>
    </w:p>
    <w:p w14:paraId="1820EED0" w14:textId="77777777" w:rsidR="003E2693" w:rsidRDefault="00A7242D" w:rsidP="00052B14">
      <w:pPr>
        <w:pStyle w:val="ListParagraph"/>
        <w:numPr>
          <w:ilvl w:val="0"/>
          <w:numId w:val="31"/>
        </w:numPr>
        <w:spacing w:line="276" w:lineRule="auto"/>
        <w:jc w:val="left"/>
      </w:pPr>
      <w:proofErr w:type="spellStart"/>
      <w:r>
        <w:t>m_frontBrakeBias</w:t>
      </w:r>
      <w:proofErr w:type="spellEnd"/>
    </w:p>
    <w:p w14:paraId="427651E4" w14:textId="77777777" w:rsidR="00A7242D" w:rsidRDefault="003E2693" w:rsidP="00052B14">
      <w:pPr>
        <w:pStyle w:val="ListParagraph"/>
        <w:numPr>
          <w:ilvl w:val="0"/>
          <w:numId w:val="31"/>
        </w:numPr>
        <w:spacing w:line="276" w:lineRule="auto"/>
        <w:jc w:val="left"/>
      </w:pPr>
      <w:proofErr w:type="spellStart"/>
      <w:r>
        <w:t>m_ersDeployMode</w:t>
      </w:r>
      <w:proofErr w:type="spellEnd"/>
    </w:p>
    <w:p w14:paraId="503077BC" w14:textId="77777777" w:rsidR="00A7242D" w:rsidRDefault="003E2693" w:rsidP="00052B14">
      <w:pPr>
        <w:pStyle w:val="ListParagraph"/>
        <w:numPr>
          <w:ilvl w:val="0"/>
          <w:numId w:val="31"/>
        </w:numPr>
        <w:spacing w:line="276" w:lineRule="auto"/>
        <w:jc w:val="left"/>
      </w:pPr>
      <w:proofErr w:type="spellStart"/>
      <w:r>
        <w:t>m_ersStoreEnergy</w:t>
      </w:r>
      <w:proofErr w:type="spellEnd"/>
    </w:p>
    <w:p w14:paraId="6E6E5451" w14:textId="77777777" w:rsidR="00A7242D" w:rsidRDefault="003E2693" w:rsidP="00052B14">
      <w:pPr>
        <w:pStyle w:val="ListParagraph"/>
        <w:numPr>
          <w:ilvl w:val="0"/>
          <w:numId w:val="31"/>
        </w:numPr>
        <w:spacing w:line="276" w:lineRule="auto"/>
        <w:jc w:val="left"/>
      </w:pPr>
      <w:proofErr w:type="spellStart"/>
      <w:r>
        <w:t>m_ersDeployedThisLap</w:t>
      </w:r>
      <w:proofErr w:type="spellEnd"/>
    </w:p>
    <w:p w14:paraId="19A58C48" w14:textId="77777777" w:rsidR="00A7242D" w:rsidRDefault="003E2693" w:rsidP="00052B14">
      <w:pPr>
        <w:pStyle w:val="ListParagraph"/>
        <w:numPr>
          <w:ilvl w:val="0"/>
          <w:numId w:val="31"/>
        </w:numPr>
        <w:spacing w:line="276" w:lineRule="auto"/>
        <w:jc w:val="left"/>
      </w:pPr>
      <w:proofErr w:type="spellStart"/>
      <w:r>
        <w:t>m_ersHarvestedThisLapMGUK</w:t>
      </w:r>
      <w:proofErr w:type="spellEnd"/>
    </w:p>
    <w:p w14:paraId="7F036C83" w14:textId="77777777" w:rsidR="008B2B87" w:rsidRDefault="003E2693" w:rsidP="00052B14">
      <w:pPr>
        <w:pStyle w:val="ListParagraph"/>
        <w:numPr>
          <w:ilvl w:val="0"/>
          <w:numId w:val="31"/>
        </w:numPr>
        <w:spacing w:line="276" w:lineRule="auto"/>
        <w:jc w:val="left"/>
      </w:pPr>
      <w:proofErr w:type="spellStart"/>
      <w:r>
        <w:t>m</w:t>
      </w:r>
      <w:r w:rsidR="00A7242D">
        <w:t>_ersHarvestedThisLapMGUH</w:t>
      </w:r>
      <w:proofErr w:type="spellEnd"/>
    </w:p>
    <w:p w14:paraId="1FD0C3AB" w14:textId="77777777" w:rsidR="00611BEE" w:rsidRDefault="00611BEE" w:rsidP="00611BEE">
      <w:pPr>
        <w:spacing w:line="276" w:lineRule="auto"/>
        <w:jc w:val="left"/>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bookmarkStart w:id="3" w:name="_Toc9352352"/>
      <w:proofErr w:type="spellStart"/>
      <w:r>
        <w:t>m_frontLeftWingDamage</w:t>
      </w:r>
      <w:proofErr w:type="spellEnd"/>
    </w:p>
    <w:p w14:paraId="2AD33EBB" w14:textId="77777777" w:rsidR="00611BEE" w:rsidRDefault="00611BEE" w:rsidP="00611BEE">
      <w:pPr>
        <w:pStyle w:val="ListParagraph"/>
        <w:numPr>
          <w:ilvl w:val="0"/>
          <w:numId w:val="31"/>
        </w:numPr>
        <w:spacing w:line="276" w:lineRule="auto"/>
        <w:jc w:val="left"/>
      </w:pPr>
      <w:proofErr w:type="spellStart"/>
      <w:r>
        <w:t>m_frontRightWingDamage</w:t>
      </w:r>
      <w:proofErr w:type="spellEnd"/>
    </w:p>
    <w:p w14:paraId="051A4422" w14:textId="4AABC9DC" w:rsidR="00611BEE" w:rsidRDefault="00611BEE" w:rsidP="00611BEE">
      <w:pPr>
        <w:pStyle w:val="ListParagraph"/>
        <w:numPr>
          <w:ilvl w:val="0"/>
          <w:numId w:val="31"/>
        </w:numPr>
        <w:spacing w:line="276" w:lineRule="auto"/>
        <w:jc w:val="left"/>
      </w:pPr>
      <w:proofErr w:type="spellStart"/>
      <w:r>
        <w:t>m_rearWingDamage</w:t>
      </w:r>
      <w:proofErr w:type="spellEnd"/>
    </w:p>
    <w:p w14:paraId="3B6BE7C6" w14:textId="7B185707" w:rsidR="000E7471" w:rsidRDefault="000E7471" w:rsidP="00611BEE">
      <w:pPr>
        <w:pStyle w:val="ListParagraph"/>
        <w:numPr>
          <w:ilvl w:val="0"/>
          <w:numId w:val="31"/>
        </w:numPr>
        <w:spacing w:line="276" w:lineRule="auto"/>
        <w:jc w:val="left"/>
      </w:pPr>
      <w:proofErr w:type="spellStart"/>
      <w:r>
        <w:t>m_floorDamage</w:t>
      </w:r>
      <w:proofErr w:type="spellEnd"/>
    </w:p>
    <w:p w14:paraId="6FCFA6FE" w14:textId="78514F89" w:rsidR="000E7471" w:rsidRDefault="000E7471" w:rsidP="00611BEE">
      <w:pPr>
        <w:pStyle w:val="ListParagraph"/>
        <w:numPr>
          <w:ilvl w:val="0"/>
          <w:numId w:val="31"/>
        </w:numPr>
        <w:spacing w:line="276" w:lineRule="auto"/>
        <w:jc w:val="left"/>
      </w:pPr>
      <w:proofErr w:type="spellStart"/>
      <w:r>
        <w:t>m_diffuserDamage</w:t>
      </w:r>
      <w:proofErr w:type="spellEnd"/>
    </w:p>
    <w:p w14:paraId="62652564" w14:textId="720F6E87" w:rsidR="000E7471" w:rsidRDefault="000E7471" w:rsidP="00611BEE">
      <w:pPr>
        <w:pStyle w:val="ListParagraph"/>
        <w:numPr>
          <w:ilvl w:val="0"/>
          <w:numId w:val="31"/>
        </w:numPr>
        <w:spacing w:line="276" w:lineRule="auto"/>
        <w:jc w:val="left"/>
      </w:pPr>
      <w:proofErr w:type="spellStart"/>
      <w:r>
        <w:t>m_sidepodDamage</w:t>
      </w:r>
      <w:proofErr w:type="spellEnd"/>
    </w:p>
    <w:p w14:paraId="5BB488AB" w14:textId="77777777" w:rsidR="00611BEE" w:rsidRDefault="00611BEE" w:rsidP="00611BEE">
      <w:pPr>
        <w:pStyle w:val="ListParagraph"/>
        <w:numPr>
          <w:ilvl w:val="0"/>
          <w:numId w:val="31"/>
        </w:numPr>
        <w:spacing w:line="276" w:lineRule="auto"/>
        <w:jc w:val="left"/>
      </w:pPr>
      <w:proofErr w:type="spellStart"/>
      <w:r>
        <w:t>m_engineDamage</w:t>
      </w:r>
      <w:proofErr w:type="spellEnd"/>
    </w:p>
    <w:p w14:paraId="37EBEA6E" w14:textId="77777777" w:rsidR="00611BEE" w:rsidRDefault="00611BEE" w:rsidP="00611BEE">
      <w:pPr>
        <w:pStyle w:val="ListParagraph"/>
        <w:numPr>
          <w:ilvl w:val="0"/>
          <w:numId w:val="31"/>
        </w:numPr>
        <w:spacing w:line="276" w:lineRule="auto"/>
        <w:jc w:val="left"/>
      </w:pPr>
      <w:proofErr w:type="spellStart"/>
      <w:r>
        <w:t>m_gearBoxDamage</w:t>
      </w:r>
      <w:proofErr w:type="spellEnd"/>
    </w:p>
    <w:p w14:paraId="708D3D6C" w14:textId="77777777" w:rsidR="00611BEE" w:rsidRDefault="00611BEE" w:rsidP="00611BEE">
      <w:pPr>
        <w:pStyle w:val="ListParagraph"/>
        <w:numPr>
          <w:ilvl w:val="0"/>
          <w:numId w:val="31"/>
        </w:numPr>
        <w:spacing w:line="276" w:lineRule="auto"/>
        <w:jc w:val="left"/>
      </w:pPr>
      <w:proofErr w:type="spellStart"/>
      <w:r>
        <w:t>m_tyresWear</w:t>
      </w:r>
      <w:proofErr w:type="spellEnd"/>
      <w:r>
        <w:t xml:space="preserve"> (All four wheels)</w:t>
      </w:r>
    </w:p>
    <w:p w14:paraId="757A52AA" w14:textId="77777777" w:rsidR="00611BEE" w:rsidRDefault="00611BEE" w:rsidP="00611BEE">
      <w:pPr>
        <w:pStyle w:val="ListParagraph"/>
        <w:numPr>
          <w:ilvl w:val="0"/>
          <w:numId w:val="31"/>
        </w:numPr>
        <w:spacing w:line="276" w:lineRule="auto"/>
        <w:jc w:val="left"/>
      </w:pPr>
      <w:proofErr w:type="spellStart"/>
      <w:r>
        <w:t>m_tyresDamage</w:t>
      </w:r>
      <w:proofErr w:type="spellEnd"/>
      <w:r>
        <w:t xml:space="preserve"> (All four wheels)</w:t>
      </w:r>
    </w:p>
    <w:p w14:paraId="70C23C77" w14:textId="77777777" w:rsidR="00374937" w:rsidRDefault="00374937" w:rsidP="00611BEE">
      <w:pPr>
        <w:pStyle w:val="ListParagraph"/>
        <w:numPr>
          <w:ilvl w:val="0"/>
          <w:numId w:val="31"/>
        </w:numPr>
        <w:spacing w:line="276" w:lineRule="auto"/>
        <w:jc w:val="left"/>
      </w:pPr>
      <w:proofErr w:type="spellStart"/>
      <w:r>
        <w:t>m_brakesDamage</w:t>
      </w:r>
      <w:proofErr w:type="spellEnd"/>
      <w:r>
        <w:t xml:space="preserve"> (All four wheels)</w:t>
      </w:r>
    </w:p>
    <w:p w14:paraId="6696930B" w14:textId="77777777" w:rsidR="00E26EF3" w:rsidRDefault="00E26EF3" w:rsidP="00611BEE">
      <w:pPr>
        <w:pStyle w:val="ListParagraph"/>
        <w:numPr>
          <w:ilvl w:val="0"/>
          <w:numId w:val="31"/>
        </w:numPr>
        <w:spacing w:line="276" w:lineRule="auto"/>
        <w:jc w:val="left"/>
      </w:pPr>
      <w:proofErr w:type="spellStart"/>
      <w:r>
        <w:t>m_drsFault</w:t>
      </w:r>
      <w:proofErr w:type="spellEnd"/>
    </w:p>
    <w:p w14:paraId="399409E7" w14:textId="77777777" w:rsidR="00E26EF3" w:rsidRDefault="00E26EF3" w:rsidP="00611BEE">
      <w:pPr>
        <w:pStyle w:val="ListParagraph"/>
        <w:numPr>
          <w:ilvl w:val="0"/>
          <w:numId w:val="31"/>
        </w:numPr>
        <w:spacing w:line="276" w:lineRule="auto"/>
        <w:jc w:val="left"/>
      </w:pPr>
      <w:proofErr w:type="spellStart"/>
      <w:r>
        <w:t>m_engineMGUHWear</w:t>
      </w:r>
      <w:proofErr w:type="spellEnd"/>
    </w:p>
    <w:p w14:paraId="7F4CB4E3" w14:textId="77777777" w:rsidR="00A23408" w:rsidRDefault="00A23408" w:rsidP="00611BEE">
      <w:pPr>
        <w:pStyle w:val="ListParagraph"/>
        <w:numPr>
          <w:ilvl w:val="0"/>
          <w:numId w:val="31"/>
        </w:numPr>
        <w:spacing w:line="276" w:lineRule="auto"/>
        <w:jc w:val="left"/>
      </w:pPr>
      <w:proofErr w:type="spellStart"/>
      <w:r>
        <w:t>m_engineESWear</w:t>
      </w:r>
      <w:proofErr w:type="spellEnd"/>
    </w:p>
    <w:p w14:paraId="3CC45DBA" w14:textId="77777777" w:rsidR="00A23408" w:rsidRDefault="00A23408" w:rsidP="00611BEE">
      <w:pPr>
        <w:pStyle w:val="ListParagraph"/>
        <w:numPr>
          <w:ilvl w:val="0"/>
          <w:numId w:val="31"/>
        </w:numPr>
        <w:spacing w:line="276" w:lineRule="auto"/>
        <w:jc w:val="left"/>
      </w:pPr>
      <w:proofErr w:type="spellStart"/>
      <w:r>
        <w:t>m_engineCEWear</w:t>
      </w:r>
      <w:proofErr w:type="spellEnd"/>
    </w:p>
    <w:p w14:paraId="544C8CC0" w14:textId="77777777" w:rsidR="00A23408" w:rsidRDefault="00A23408" w:rsidP="00611BEE">
      <w:pPr>
        <w:pStyle w:val="ListParagraph"/>
        <w:numPr>
          <w:ilvl w:val="0"/>
          <w:numId w:val="31"/>
        </w:numPr>
        <w:spacing w:line="276" w:lineRule="auto"/>
        <w:jc w:val="left"/>
      </w:pPr>
      <w:proofErr w:type="spellStart"/>
      <w:r>
        <w:t>m_engineICEWear</w:t>
      </w:r>
      <w:proofErr w:type="spellEnd"/>
    </w:p>
    <w:p w14:paraId="17C075F9" w14:textId="77777777" w:rsidR="00A23408" w:rsidRDefault="00A23408" w:rsidP="00611BEE">
      <w:pPr>
        <w:pStyle w:val="ListParagraph"/>
        <w:numPr>
          <w:ilvl w:val="0"/>
          <w:numId w:val="31"/>
        </w:numPr>
        <w:spacing w:line="276" w:lineRule="auto"/>
        <w:jc w:val="left"/>
      </w:pPr>
      <w:proofErr w:type="spellStart"/>
      <w:r>
        <w:t>m_engineMGUKWear</w:t>
      </w:r>
      <w:proofErr w:type="spellEnd"/>
    </w:p>
    <w:p w14:paraId="4D7A8B3A" w14:textId="0CC88E17" w:rsidR="00A23408" w:rsidRDefault="00A23408" w:rsidP="00611BEE">
      <w:pPr>
        <w:pStyle w:val="ListParagraph"/>
        <w:numPr>
          <w:ilvl w:val="0"/>
          <w:numId w:val="31"/>
        </w:numPr>
        <w:spacing w:line="276" w:lineRule="auto"/>
        <w:jc w:val="left"/>
      </w:pPr>
      <w:proofErr w:type="spellStart"/>
      <w:r>
        <w:lastRenderedPageBreak/>
        <w:t>m_engineTCWear</w:t>
      </w:r>
      <w:proofErr w:type="spellEnd"/>
    </w:p>
    <w:p w14:paraId="04FFB6F7" w14:textId="77777777" w:rsidR="003F6323" w:rsidRDefault="003F6323" w:rsidP="003F6323">
      <w:pPr>
        <w:spacing w:line="276" w:lineRule="auto"/>
        <w:jc w:val="left"/>
      </w:pPr>
    </w:p>
    <w:p w14:paraId="27971E58" w14:textId="77777777" w:rsidR="001F5CF3" w:rsidRDefault="001F5CF3" w:rsidP="001F5CF3">
      <w:pPr>
        <w:pStyle w:val="Heading1"/>
      </w:pPr>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77777777" w:rsidR="001F5CF3" w:rsidRPr="00CA770C" w:rsidRDefault="001F5CF3" w:rsidP="001F5CF3">
      <w:pPr>
        <w:rPr>
          <w:color w:val="000000"/>
        </w:rPr>
      </w:pPr>
      <w:r>
        <w:t>In F1 20</w:t>
      </w:r>
      <w:r w:rsidR="00073BFD">
        <w:t>2</w:t>
      </w:r>
      <w:r w:rsidR="00E34E9B">
        <w:t>1</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w:t>
      </w:r>
      <w:proofErr w:type="gramStart"/>
      <w:r>
        <w:rPr>
          <w:color w:val="000000"/>
        </w:rPr>
        <w:t>mode</w:t>
      </w:r>
      <w:proofErr w:type="gramEnd"/>
      <w:r>
        <w:rPr>
          <w:color w:val="000000"/>
        </w:rPr>
        <w:t xml:space="preserv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77777777" w:rsidR="001F5CF3" w:rsidRPr="006076D9" w:rsidRDefault="001F5CF3" w:rsidP="001F5CF3">
      <w:pPr>
        <w:pStyle w:val="Code"/>
        <w:ind w:left="720"/>
      </w:pPr>
      <w:r w:rsidRPr="006076D9">
        <w:t xml:space="preserve">  &lt;</w:t>
      </w:r>
      <w:proofErr w:type="spellStart"/>
      <w:r w:rsidRPr="006076D9">
        <w:t>udp</w:t>
      </w:r>
      <w:proofErr w:type="spellEnd"/>
      <w:r w:rsidRPr="006076D9">
        <w:t xml:space="preserve"> enabled="</w:t>
      </w:r>
      <w:r w:rsidR="00A47F90">
        <w:t>false</w:t>
      </w:r>
      <w:r w:rsidRPr="006076D9">
        <w:t>" broadcast</w:t>
      </w:r>
      <w:proofErr w:type="gramStart"/>
      <w:r w:rsidRPr="006076D9">
        <w:t>=”false</w:t>
      </w:r>
      <w:proofErr w:type="gramEnd"/>
      <w:r w:rsidRPr="006076D9">
        <w:t xml:space="preserve">” </w:t>
      </w:r>
      <w:proofErr w:type="spellStart"/>
      <w:r w:rsidRPr="006076D9">
        <w:t>ip</w:t>
      </w:r>
      <w:proofErr w:type="spellEnd"/>
      <w:r w:rsidRPr="006076D9">
        <w:t xml:space="preserve">="127.0.0.1" port="20777" </w:t>
      </w:r>
      <w:proofErr w:type="spellStart"/>
      <w:r w:rsidRPr="006076D9">
        <w:t>sendRate</w:t>
      </w:r>
      <w:proofErr w:type="spellEnd"/>
      <w:r w:rsidRPr="006076D9">
        <w:t>=”20”</w:t>
      </w:r>
      <w:r>
        <w:t xml:space="preserve"> format=”20</w:t>
      </w:r>
      <w:r w:rsidR="00073BFD">
        <w:t>2</w:t>
      </w:r>
      <w:r w:rsidR="00AD2292">
        <w:t>1</w:t>
      </w:r>
      <w:r>
        <w:t>”</w:t>
      </w:r>
      <w:r w:rsidRPr="006076D9">
        <w:t xml:space="preserve"> </w:t>
      </w:r>
      <w:proofErr w:type="spellStart"/>
      <w:r w:rsidR="00017A6F">
        <w:t>yourTelemetry</w:t>
      </w:r>
      <w:proofErr w:type="spellEnd"/>
      <w:r w:rsidR="00017A6F">
        <w:t>=”restricted”</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77777777" w:rsidR="001F5CF3" w:rsidRDefault="001F5CF3" w:rsidP="001F5CF3">
      <w:r>
        <w:t>F1 20</w:t>
      </w:r>
      <w:r w:rsidR="00073BFD">
        <w:t>2</w:t>
      </w:r>
      <w:r w:rsidR="00E34E9B">
        <w:t>1</w:t>
      </w:r>
      <w:r>
        <w:t xml:space="preserve"> sees the following changes to the UDP specification:</w:t>
      </w:r>
    </w:p>
    <w:p w14:paraId="3033FD16" w14:textId="77777777" w:rsidR="00C11CF9" w:rsidRDefault="00C11CF9" w:rsidP="001F5CF3"/>
    <w:p w14:paraId="5580F4C1" w14:textId="611CF2E5" w:rsidR="00C11CF9" w:rsidRDefault="00D351B1" w:rsidP="00C11CF9">
      <w:pPr>
        <w:pStyle w:val="ListParagraph"/>
        <w:numPr>
          <w:ilvl w:val="0"/>
          <w:numId w:val="32"/>
        </w:numPr>
      </w:pPr>
      <w:r>
        <w:t>Car Damage packet including new engine wear parameters</w:t>
      </w:r>
      <w:r w:rsidR="002E559E">
        <w:t>,</w:t>
      </w:r>
      <w:r w:rsidR="00374937">
        <w:t xml:space="preserve"> brakes damage </w:t>
      </w:r>
      <w:r w:rsidR="002E559E">
        <w:t xml:space="preserve">and more detailed body damage </w:t>
      </w:r>
      <w:r w:rsidR="00374937">
        <w:t>included</w:t>
      </w:r>
      <w:r w:rsidR="003F6323">
        <w:t>. Some data sizes changed.</w:t>
      </w:r>
    </w:p>
    <w:p w14:paraId="4F3A800E" w14:textId="77777777" w:rsidR="00D351B1" w:rsidRDefault="00D351B1" w:rsidP="00C11CF9">
      <w:pPr>
        <w:pStyle w:val="ListParagraph"/>
        <w:numPr>
          <w:ilvl w:val="0"/>
          <w:numId w:val="32"/>
        </w:numPr>
      </w:pPr>
      <w:r>
        <w:t xml:space="preserve">Damage and wear parameters moved from car status packet to car damage for consistency and to </w:t>
      </w:r>
      <w:proofErr w:type="gramStart"/>
      <w:r>
        <w:t>more efficiently use space</w:t>
      </w:r>
      <w:proofErr w:type="gramEnd"/>
    </w:p>
    <w:p w14:paraId="124F812A" w14:textId="582FF100" w:rsidR="004245CA" w:rsidRDefault="004245CA" w:rsidP="00C11CF9">
      <w:pPr>
        <w:pStyle w:val="ListParagraph"/>
        <w:numPr>
          <w:ilvl w:val="0"/>
          <w:numId w:val="32"/>
        </w:numPr>
      </w:pPr>
      <w:r>
        <w:t>Block rev lights have been added for showing more accurate rev light LED arrays</w:t>
      </w:r>
    </w:p>
    <w:p w14:paraId="0F1AE733" w14:textId="7050AB57" w:rsidR="00E34E9B" w:rsidRDefault="003D1B7B" w:rsidP="00C52A9E">
      <w:pPr>
        <w:pStyle w:val="ListParagraph"/>
        <w:numPr>
          <w:ilvl w:val="0"/>
          <w:numId w:val="32"/>
        </w:numPr>
      </w:pPr>
      <w:r>
        <w:t>Session packet has been updated with more detailed weather forecast</w:t>
      </w:r>
      <w:r w:rsidR="00307634">
        <w:t xml:space="preserve"> together with accuracy setting</w:t>
      </w:r>
    </w:p>
    <w:p w14:paraId="61CA23B6" w14:textId="53A2F445" w:rsidR="00F55EF4" w:rsidRDefault="00F55EF4" w:rsidP="00C52A9E">
      <w:pPr>
        <w:pStyle w:val="ListParagraph"/>
        <w:numPr>
          <w:ilvl w:val="0"/>
          <w:numId w:val="32"/>
        </w:numPr>
      </w:pPr>
      <w:r>
        <w:t>Nationality IDs have been updated</w:t>
      </w:r>
    </w:p>
    <w:p w14:paraId="2D81EA56" w14:textId="03AB3E04" w:rsidR="00FE4C57" w:rsidRDefault="00FE4C57" w:rsidP="00C52A9E">
      <w:pPr>
        <w:pStyle w:val="ListParagraph"/>
        <w:numPr>
          <w:ilvl w:val="0"/>
          <w:numId w:val="32"/>
        </w:numPr>
      </w:pPr>
      <w:r>
        <w:t>Session types have been updated</w:t>
      </w:r>
    </w:p>
    <w:p w14:paraId="23D6C4E5" w14:textId="529E6E5E" w:rsidR="0010138D" w:rsidRDefault="0010138D" w:rsidP="00C52A9E">
      <w:pPr>
        <w:pStyle w:val="ListParagraph"/>
        <w:numPr>
          <w:ilvl w:val="0"/>
          <w:numId w:val="32"/>
        </w:numPr>
      </w:pPr>
      <w:r>
        <w:t>Adding new track Ids</w:t>
      </w:r>
    </w:p>
    <w:p w14:paraId="22FCE6BD" w14:textId="4EE465EC" w:rsidR="00205B59" w:rsidRDefault="00205B59" w:rsidP="00C52A9E">
      <w:pPr>
        <w:pStyle w:val="ListParagraph"/>
        <w:numPr>
          <w:ilvl w:val="0"/>
          <w:numId w:val="32"/>
        </w:numPr>
      </w:pPr>
      <w:r>
        <w:t>Added car number in the lobby info packet</w:t>
      </w:r>
    </w:p>
    <w:p w14:paraId="2B26ECA0" w14:textId="7385296C" w:rsidR="009813E8" w:rsidRDefault="009813E8" w:rsidP="00C52A9E">
      <w:pPr>
        <w:pStyle w:val="ListParagraph"/>
        <w:numPr>
          <w:ilvl w:val="0"/>
          <w:numId w:val="32"/>
        </w:numPr>
      </w:pPr>
      <w:r>
        <w:t>Network identifier added to participants – previously the network Id was offset by 100, but this could be confused with valid Driver Ids as they go over 100 now</w:t>
      </w:r>
    </w:p>
    <w:p w14:paraId="5692FEA2" w14:textId="0DA961F5" w:rsidR="004E41A8" w:rsidRDefault="004E41A8" w:rsidP="00C52A9E">
      <w:pPr>
        <w:pStyle w:val="ListParagraph"/>
        <w:numPr>
          <w:ilvl w:val="0"/>
          <w:numId w:val="32"/>
        </w:numPr>
      </w:pPr>
      <w:r>
        <w:t xml:space="preserve">Updated Result </w:t>
      </w:r>
      <w:r w:rsidR="00607C9C">
        <w:t xml:space="preserve">Status </w:t>
      </w:r>
      <w:r>
        <w:t>values</w:t>
      </w:r>
    </w:p>
    <w:p w14:paraId="361FB0B2" w14:textId="6CEB9907" w:rsidR="002A37CE" w:rsidRDefault="002A37CE" w:rsidP="00C52A9E">
      <w:pPr>
        <w:pStyle w:val="ListParagraph"/>
        <w:numPr>
          <w:ilvl w:val="0"/>
          <w:numId w:val="32"/>
        </w:numPr>
      </w:pPr>
      <w:r>
        <w:t>Added AI difficulty to the session packet</w:t>
      </w:r>
    </w:p>
    <w:p w14:paraId="255A89C5" w14:textId="222340C6" w:rsidR="00C93EFC" w:rsidRDefault="00C93EFC" w:rsidP="00C52A9E">
      <w:pPr>
        <w:pStyle w:val="ListParagraph"/>
        <w:numPr>
          <w:ilvl w:val="0"/>
          <w:numId w:val="32"/>
        </w:numPr>
      </w:pPr>
      <w:r>
        <w:lastRenderedPageBreak/>
        <w:t>Added My Team flag to participants and now set invalid driver, team</w:t>
      </w:r>
      <w:r w:rsidR="00804CA4">
        <w:t>, nationality</w:t>
      </w:r>
      <w:r>
        <w:t xml:space="preserve"> &amp; network ids to 255</w:t>
      </w:r>
    </w:p>
    <w:p w14:paraId="3D78B9A1" w14:textId="26892848" w:rsidR="006D34D2" w:rsidRDefault="006D34D2" w:rsidP="00C52A9E">
      <w:pPr>
        <w:pStyle w:val="ListParagraph"/>
        <w:numPr>
          <w:ilvl w:val="0"/>
          <w:numId w:val="32"/>
        </w:numPr>
      </w:pPr>
      <w:r>
        <w:t xml:space="preserve">Added number of </w:t>
      </w:r>
      <w:proofErr w:type="gramStart"/>
      <w:r>
        <w:t>pit</w:t>
      </w:r>
      <w:proofErr w:type="gramEnd"/>
      <w:r>
        <w:t xml:space="preserve"> stops to the lap data</w:t>
      </w:r>
    </w:p>
    <w:p w14:paraId="76DB1BA8" w14:textId="2A37B6F7" w:rsidR="00961163" w:rsidRDefault="00961163" w:rsidP="00C52A9E">
      <w:pPr>
        <w:pStyle w:val="ListParagraph"/>
        <w:numPr>
          <w:ilvl w:val="0"/>
          <w:numId w:val="32"/>
        </w:numPr>
      </w:pPr>
      <w:r>
        <w:t xml:space="preserve">New </w:t>
      </w:r>
      <w:r w:rsidR="00BD15EE">
        <w:t>“S</w:t>
      </w:r>
      <w:r>
        <w:t xml:space="preserve">tart </w:t>
      </w:r>
      <w:r w:rsidR="00BD15EE">
        <w:t>l</w:t>
      </w:r>
      <w:r>
        <w:t>ights</w:t>
      </w:r>
      <w:r w:rsidR="00BD15EE">
        <w:t>”</w:t>
      </w:r>
      <w:r>
        <w:t xml:space="preserve"> and </w:t>
      </w:r>
      <w:r w:rsidR="00BD15EE">
        <w:t>“</w:t>
      </w:r>
      <w:r>
        <w:t xml:space="preserve">Lights </w:t>
      </w:r>
      <w:r w:rsidR="00BD15EE">
        <w:t>o</w:t>
      </w:r>
      <w:r>
        <w:t>ut</w:t>
      </w:r>
      <w:r w:rsidR="00BD15EE">
        <w:t>”</w:t>
      </w:r>
      <w:r>
        <w:t xml:space="preserve"> events</w:t>
      </w:r>
    </w:p>
    <w:p w14:paraId="3672DE20" w14:textId="2A4BBBE8" w:rsidR="00A0483F" w:rsidRDefault="00A0483F" w:rsidP="00C52A9E">
      <w:pPr>
        <w:pStyle w:val="ListParagraph"/>
        <w:numPr>
          <w:ilvl w:val="0"/>
          <w:numId w:val="32"/>
        </w:numPr>
      </w:pPr>
      <w:r>
        <w:t>Added identifiers into the session packet so data sets can be linked</w:t>
      </w:r>
    </w:p>
    <w:p w14:paraId="367473F2" w14:textId="31E909A0" w:rsidR="002E6A27" w:rsidRDefault="002E6A27" w:rsidP="00C52A9E">
      <w:pPr>
        <w:pStyle w:val="ListParagraph"/>
        <w:numPr>
          <w:ilvl w:val="0"/>
          <w:numId w:val="32"/>
        </w:numPr>
      </w:pPr>
      <w:r>
        <w:t>Pit stop window data for the player has been added to the session packet</w:t>
      </w:r>
    </w:p>
    <w:p w14:paraId="54231451" w14:textId="572784AF" w:rsidR="00CD0588" w:rsidRDefault="00CD0588" w:rsidP="00C52A9E">
      <w:pPr>
        <w:pStyle w:val="ListParagraph"/>
        <w:numPr>
          <w:ilvl w:val="0"/>
          <w:numId w:val="32"/>
        </w:numPr>
      </w:pPr>
      <w:r>
        <w:t>Pit stop timings for all vehicles are now available in the lap data</w:t>
      </w:r>
    </w:p>
    <w:p w14:paraId="221A1D85" w14:textId="0A4F24FB" w:rsidR="00BF59DC" w:rsidRDefault="00BF59DC" w:rsidP="00C52A9E">
      <w:pPr>
        <w:pStyle w:val="ListParagraph"/>
        <w:numPr>
          <w:ilvl w:val="0"/>
          <w:numId w:val="32"/>
        </w:numPr>
      </w:pPr>
      <w:r>
        <w:t>New session history packet gives details of lap times and tyre usage across the session</w:t>
      </w:r>
    </w:p>
    <w:p w14:paraId="194A72AC" w14:textId="53B59652" w:rsidR="00AB7AEC" w:rsidRDefault="00AB7AEC" w:rsidP="00C52A9E">
      <w:pPr>
        <w:pStyle w:val="ListParagraph"/>
        <w:numPr>
          <w:ilvl w:val="0"/>
          <w:numId w:val="32"/>
        </w:numPr>
      </w:pPr>
      <w:r>
        <w:t>Removed best lap/sector times/lap numbers from Lap Data packet as all this information is now available in the Session History packet</w:t>
      </w:r>
    </w:p>
    <w:p w14:paraId="78549B8E" w14:textId="2D3F6DE0" w:rsidR="00CD4C7B" w:rsidRDefault="00CD4C7B" w:rsidP="00C52A9E">
      <w:pPr>
        <w:pStyle w:val="ListParagraph"/>
        <w:numPr>
          <w:ilvl w:val="0"/>
          <w:numId w:val="32"/>
        </w:numPr>
      </w:pPr>
      <w:r>
        <w:t>Assists for local player are now in the session packet</w:t>
      </w:r>
    </w:p>
    <w:p w14:paraId="7566FFDE" w14:textId="00399C91" w:rsidR="00D72BDF" w:rsidRDefault="00D72BDF" w:rsidP="00C52A9E">
      <w:pPr>
        <w:pStyle w:val="ListParagraph"/>
        <w:numPr>
          <w:ilvl w:val="0"/>
          <w:numId w:val="32"/>
        </w:numPr>
      </w:pPr>
      <w:r>
        <w:t xml:space="preserve">Added </w:t>
      </w:r>
      <w:proofErr w:type="spellStart"/>
      <w:r>
        <w:t>num</w:t>
      </w:r>
      <w:proofErr w:type="spellEnd"/>
      <w:r>
        <w:t xml:space="preserve"> penalties unserved into lap data and events for when drive through and stop</w:t>
      </w:r>
      <w:r w:rsidR="004504F5">
        <w:t>-</w:t>
      </w:r>
      <w:r>
        <w:t>go penalties are served</w:t>
      </w:r>
    </w:p>
    <w:p w14:paraId="130ACC86" w14:textId="38F72E32" w:rsidR="00F93B77" w:rsidRDefault="00F93B77" w:rsidP="00C52A9E">
      <w:pPr>
        <w:pStyle w:val="ListParagraph"/>
        <w:numPr>
          <w:ilvl w:val="0"/>
          <w:numId w:val="32"/>
        </w:numPr>
      </w:pPr>
      <w:r>
        <w:t xml:space="preserve">Added </w:t>
      </w:r>
      <w:proofErr w:type="spellStart"/>
      <w:r>
        <w:t>num</w:t>
      </w:r>
      <w:proofErr w:type="spellEnd"/>
      <w:r>
        <w:t xml:space="preserve"> warnings a driver has been issued in the lap data</w:t>
      </w:r>
    </w:p>
    <w:p w14:paraId="7DB404DC" w14:textId="4ACD0EF3" w:rsidR="00C61AC0" w:rsidRDefault="00C61AC0" w:rsidP="00C52A9E">
      <w:pPr>
        <w:pStyle w:val="ListParagraph"/>
        <w:numPr>
          <w:ilvl w:val="0"/>
          <w:numId w:val="32"/>
        </w:numPr>
      </w:pPr>
      <w:r>
        <w:t>Adde</w:t>
      </w:r>
      <w:r w:rsidR="004504F5">
        <w:t>d</w:t>
      </w:r>
      <w:r>
        <w:t xml:space="preserve"> network pause</w:t>
      </w:r>
      <w:r w:rsidR="002D77E9">
        <w:t>d</w:t>
      </w:r>
      <w:r>
        <w:t xml:space="preserve"> flag to the car status (for every car)</w:t>
      </w:r>
    </w:p>
    <w:p w14:paraId="37C36CED" w14:textId="66E71326" w:rsidR="004504F5" w:rsidRDefault="004504F5" w:rsidP="00C52A9E">
      <w:pPr>
        <w:pStyle w:val="ListParagraph"/>
        <w:numPr>
          <w:ilvl w:val="0"/>
          <w:numId w:val="32"/>
        </w:numPr>
      </w:pPr>
      <w:r>
        <w:t>Flashback event added to help figure out discontinuities in the data</w:t>
      </w:r>
    </w:p>
    <w:p w14:paraId="49D68500" w14:textId="5A3E29F3" w:rsidR="00054784" w:rsidRDefault="00054784" w:rsidP="00C52A9E">
      <w:pPr>
        <w:pStyle w:val="ListParagraph"/>
        <w:numPr>
          <w:ilvl w:val="0"/>
          <w:numId w:val="32"/>
        </w:numPr>
      </w:pPr>
      <w:r>
        <w:t>Added dynamic racing line assists</w:t>
      </w:r>
    </w:p>
    <w:p w14:paraId="1DDC3B2D" w14:textId="62F443E6" w:rsidR="00F331C8" w:rsidRDefault="00F331C8" w:rsidP="00C52A9E">
      <w:pPr>
        <w:pStyle w:val="ListParagraph"/>
        <w:numPr>
          <w:ilvl w:val="0"/>
          <w:numId w:val="32"/>
        </w:numPr>
      </w:pPr>
      <w:r>
        <w:t>Lap times are now all in milliseconds (lap data and final classification packets affected)</w:t>
      </w:r>
    </w:p>
    <w:p w14:paraId="4FDDCB4F" w14:textId="71905FBE" w:rsidR="00100262" w:rsidRDefault="00100262" w:rsidP="00C52A9E">
      <w:pPr>
        <w:pStyle w:val="ListParagraph"/>
        <w:numPr>
          <w:ilvl w:val="0"/>
          <w:numId w:val="32"/>
        </w:numPr>
      </w:pPr>
      <w:r>
        <w:t>Lap valid flags added to the session history</w:t>
      </w:r>
    </w:p>
    <w:p w14:paraId="086DF6D5" w14:textId="77777777" w:rsidR="003F0D6D" w:rsidRDefault="003F0D6D" w:rsidP="00C52A9E">
      <w:pPr>
        <w:pStyle w:val="ListParagraph"/>
        <w:numPr>
          <w:ilvl w:val="0"/>
          <w:numId w:val="32"/>
        </w:numPr>
      </w:pPr>
      <w:r>
        <w:t>Added new event for button status so it can be detected throughout the game, not just driving</w:t>
      </w:r>
    </w:p>
    <w:p w14:paraId="4AB5E9B8" w14:textId="203ECD46" w:rsidR="003F0D6D" w:rsidRDefault="003F0D6D" w:rsidP="00C52A9E">
      <w:pPr>
        <w:pStyle w:val="ListParagraph"/>
        <w:numPr>
          <w:ilvl w:val="0"/>
          <w:numId w:val="32"/>
        </w:numPr>
      </w:pPr>
      <w:r>
        <w:t>Removed the button status from the car telemetry packet as the event packet is now available</w:t>
      </w:r>
    </w:p>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Heading2"/>
      </w:pPr>
      <w:r>
        <w:t>Will there always be 20 cars in the data structures?</w:t>
      </w:r>
    </w:p>
    <w:p w14:paraId="0C6A3648" w14:textId="77777777" w:rsidR="00C955BB" w:rsidRDefault="00C955BB" w:rsidP="00C955BB">
      <w:r>
        <w:t xml:space="preserve">No, for F1 2020, there is a new feature called </w:t>
      </w:r>
      <w:r w:rsidR="004E1E9E">
        <w:t>“</w:t>
      </w:r>
      <w:r>
        <w:t>My</w:t>
      </w:r>
      <w:r w:rsidR="004E1E9E">
        <w:t xml:space="preserve"> </w:t>
      </w:r>
      <w:r>
        <w:t>Team</w:t>
      </w:r>
      <w:r w:rsidR="004E1E9E">
        <w:t>”</w:t>
      </w:r>
      <w:r>
        <w:t xml:space="preserve"> which allows an extra team to be present on the grid. This means that all previous places where 20 cars were used, 22 is now the maximum. If </w:t>
      </w:r>
      <w:r w:rsidR="004E1E9E">
        <w:t>“</w:t>
      </w:r>
      <w:r>
        <w:t>My</w:t>
      </w:r>
      <w:r w:rsidR="004E1E9E">
        <w:t xml:space="preserve"> </w:t>
      </w:r>
      <w:r>
        <w:t>Team</w:t>
      </w:r>
      <w:r w:rsidR="004E1E9E">
        <w:t>”</w:t>
      </w:r>
      <w:r>
        <w:t xml:space="preserve"> is not active however, most games modes will act as before and have a maximum of 20. Note </w:t>
      </w:r>
      <w:r>
        <w:lastRenderedPageBreak/>
        <w:t xml:space="preserve">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proofErr w:type="spellStart"/>
      <w:r w:rsidRPr="002F73F2">
        <w:rPr>
          <w:rStyle w:val="CodeChar"/>
        </w:rPr>
        <w:t>m_numActiveCars</w:t>
      </w:r>
      <w:proofErr w:type="spellEnd"/>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lastRenderedPageBreak/>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54CAF412" w14:textId="77777777" w:rsidR="001F5CF3" w:rsidRDefault="001F5CF3" w:rsidP="001F5CF3"/>
    <w:p w14:paraId="09023866" w14:textId="77777777" w:rsidR="001F5CF3" w:rsidRDefault="001F5CF3" w:rsidP="001F5CF3">
      <w:pPr>
        <w:pStyle w:val="Heading2"/>
      </w:pPr>
      <w:r>
        <w:t>Will my old app still work with F1 20</w:t>
      </w:r>
      <w:r w:rsidR="00073BFD">
        <w:t>2</w:t>
      </w:r>
      <w:r w:rsidR="00E34E9B">
        <w:t>1</w:t>
      </w:r>
      <w:r>
        <w:t>?</w:t>
      </w:r>
    </w:p>
    <w:p w14:paraId="353A5D13" w14:textId="77777777" w:rsidR="001F5CF3" w:rsidRDefault="001F5CF3" w:rsidP="001F5CF3">
      <w:r>
        <w:t>F1 20</w:t>
      </w:r>
      <w:r w:rsidR="00073BFD">
        <w:t>2</w:t>
      </w:r>
      <w:r w:rsidR="00E34E9B">
        <w:t>1</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E34E9B">
        <w:t xml:space="preserve">“F1 2020”, </w:t>
      </w:r>
      <w:r w:rsidR="00073BFD">
        <w:t xml:space="preserve">“F1 2019”, </w:t>
      </w:r>
      <w:r>
        <w:t>“F1 2018” or “</w:t>
      </w:r>
      <w:r w:rsidR="00783121">
        <w:t>L</w:t>
      </w:r>
      <w:r>
        <w:t xml:space="preserve">egacy” (for F1 2017 and earlier). </w:t>
      </w:r>
    </w:p>
    <w:p w14:paraId="1B116856" w14:textId="77777777" w:rsidR="00E34E9B" w:rsidRDefault="001F5CF3" w:rsidP="001F5CF3">
      <w:r>
        <w:t xml:space="preserve">Specifications for the </w:t>
      </w:r>
      <w:proofErr w:type="spellStart"/>
      <w:r w:rsidR="00E34E9B">
        <w:t>olders</w:t>
      </w:r>
      <w:proofErr w:type="spellEnd"/>
      <w:r w:rsidR="00E34E9B">
        <w:t xml:space="preserve">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ListParagraph"/>
        <w:numPr>
          <w:ilvl w:val="0"/>
          <w:numId w:val="33"/>
        </w:numPr>
      </w:pPr>
      <w:r>
        <w:t xml:space="preserve">Legacy (2017 and earlier) - </w:t>
      </w:r>
      <w:hyperlink r:id="rId9" w:history="1">
        <w:r w:rsidRPr="0085258C">
          <w:rPr>
            <w:rStyle w:val="Hyperlink"/>
          </w:rPr>
          <w:t>http://forums.codemasters.com/discussion/53139/f1-2017-d-box-and-udp-output-specification/p1</w:t>
        </w:r>
      </w:hyperlink>
      <w:r w:rsidR="001F5CF3">
        <w:t>.</w:t>
      </w:r>
    </w:p>
    <w:p w14:paraId="1595F1CC" w14:textId="77777777" w:rsidR="00E34E9B" w:rsidRDefault="00E34E9B" w:rsidP="00E34E9B">
      <w:pPr>
        <w:pStyle w:val="ListParagraph"/>
        <w:numPr>
          <w:ilvl w:val="0"/>
          <w:numId w:val="33"/>
        </w:numPr>
      </w:pPr>
      <w:r>
        <w:t xml:space="preserve">F1 2018 - </w:t>
      </w:r>
      <w:hyperlink r:id="rId10" w:history="1">
        <w:r w:rsidR="001F5CF3">
          <w:rPr>
            <w:rStyle w:val="Hyperlink"/>
          </w:rPr>
          <w:t>https://forums.codemasters.com/topic/30601-f1-2018-udp-specification/</w:t>
        </w:r>
      </w:hyperlink>
    </w:p>
    <w:p w14:paraId="3469E252" w14:textId="77777777" w:rsidR="00E34E9B" w:rsidRDefault="00E34E9B" w:rsidP="00E34E9B">
      <w:pPr>
        <w:pStyle w:val="ListParagraph"/>
        <w:numPr>
          <w:ilvl w:val="0"/>
          <w:numId w:val="33"/>
        </w:numPr>
      </w:pPr>
      <w:r>
        <w:t xml:space="preserve">F1 2019 - </w:t>
      </w:r>
      <w:hyperlink r:id="rId11" w:history="1">
        <w:r>
          <w:rPr>
            <w:rStyle w:val="Hyperlink"/>
          </w:rPr>
          <w:t>https://forums.codemasters.com/topic/44592-f1-2019-udp-specification/</w:t>
        </w:r>
      </w:hyperlink>
    </w:p>
    <w:p w14:paraId="5D1C3B01" w14:textId="77777777" w:rsidR="001F5CF3" w:rsidRDefault="00E34E9B" w:rsidP="00E34E9B">
      <w:pPr>
        <w:pStyle w:val="ListParagraph"/>
        <w:numPr>
          <w:ilvl w:val="0"/>
          <w:numId w:val="33"/>
        </w:numPr>
      </w:pPr>
      <w:r>
        <w:t xml:space="preserve">F1 2020 - </w:t>
      </w:r>
      <w:hyperlink r:id="rId12" w:history="1">
        <w:r>
          <w:rPr>
            <w:rStyle w:val="Hyperlink"/>
          </w:rPr>
          <w:t>https://forums.codemasters.com/topic/54423-f1%C2%AE-2020-udp-specification/</w:t>
        </w:r>
      </w:hyperlink>
      <w:r>
        <w:t xml:space="preserve"> </w:t>
      </w:r>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77777777" w:rsidR="001F5CF3" w:rsidRDefault="001F5CF3" w:rsidP="001F5CF3">
      <w:r>
        <w:t>D-BOX output is currently supported on the PC platform. In F1 20</w:t>
      </w:r>
      <w:r w:rsidR="00073BFD">
        <w:t>2</w:t>
      </w:r>
      <w:r w:rsidR="00F60997">
        <w:t>1</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w:t>
      </w:r>
      <w:proofErr w:type="spellStart"/>
      <w:r w:rsidRPr="00281CDC">
        <w:t>dbox</w:t>
      </w:r>
      <w:proofErr w:type="spellEnd"/>
      <w:r w:rsidRPr="00281CDC">
        <w:t xml:space="preserve">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77777777"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proofErr w:type="spellStart"/>
      <w:r w:rsidRPr="0093731C">
        <w:rPr>
          <w:i/>
        </w:rPr>
        <w:t>Fanatec</w:t>
      </w:r>
      <w:proofErr w:type="spellEnd"/>
      <w:r>
        <w:t xml:space="preserve"> steering wheels. To avoid conflicts between </w:t>
      </w:r>
      <w:proofErr w:type="spellStart"/>
      <w:r>
        <w:t>Codemasters</w:t>
      </w:r>
      <w:proofErr w:type="spellEnd"/>
      <w:r>
        <w:t xml:space="preserve">’ implementation and any third-party device managers on the PC platform it may be necessary to disable the native support. This is done using the following </w:t>
      </w:r>
      <w:proofErr w:type="spellStart"/>
      <w:r w:rsidRPr="00B54075">
        <w:rPr>
          <w:rStyle w:val="CodeChar"/>
        </w:rPr>
        <w:t>led_display</w:t>
      </w:r>
      <w:proofErr w:type="spellEnd"/>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w:t>
      </w:r>
      <w:proofErr w:type="spellStart"/>
      <w:r w:rsidRPr="00297278">
        <w:t>led_display</w:t>
      </w:r>
      <w:proofErr w:type="spellEnd"/>
      <w:r w:rsidRPr="00297278">
        <w:t xml:space="preserve"> </w:t>
      </w:r>
      <w:proofErr w:type="spellStart"/>
      <w:r w:rsidRPr="00297278">
        <w:t>fanatecNativeSupport</w:t>
      </w:r>
      <w:proofErr w:type="spellEnd"/>
      <w:r w:rsidRPr="00297278">
        <w:t>="true"</w:t>
      </w:r>
      <w:r>
        <w:t xml:space="preserve"> </w:t>
      </w:r>
      <w:proofErr w:type="spellStart"/>
      <w:r>
        <w:t>sliProN</w:t>
      </w:r>
      <w:r w:rsidRPr="00297278">
        <w:t>ativeSupport</w:t>
      </w:r>
      <w:proofErr w:type="spellEnd"/>
      <w:r w:rsidRPr="00297278">
        <w:t>="true" /&gt;</w:t>
      </w:r>
    </w:p>
    <w:p w14:paraId="42962BE3" w14:textId="77777777" w:rsidR="001F5CF3" w:rsidRDefault="001F5CF3" w:rsidP="001F5CF3"/>
    <w:p w14:paraId="161E8925" w14:textId="77777777" w:rsidR="001F5CF3" w:rsidRDefault="001F5CF3" w:rsidP="001F5CF3">
      <w:r>
        <w:t xml:space="preserve">The </w:t>
      </w:r>
      <w:proofErr w:type="spellStart"/>
      <w:r w:rsidRPr="00B54075">
        <w:rPr>
          <w:rStyle w:val="CodeChar"/>
        </w:rPr>
        <w:t>sliProNativeSupport</w:t>
      </w:r>
      <w:proofErr w:type="spellEnd"/>
      <w:r>
        <w:t xml:space="preserve"> flag controls the output to SLI Pro devices. The </w:t>
      </w:r>
      <w:proofErr w:type="spellStart"/>
      <w:r w:rsidRPr="00B54075">
        <w:rPr>
          <w:rStyle w:val="CodeChar"/>
        </w:rPr>
        <w:t>fanatecNativeSupport</w:t>
      </w:r>
      <w:proofErr w:type="spellEnd"/>
      <w:r w:rsidRPr="00297278">
        <w:t xml:space="preserve"> </w:t>
      </w:r>
      <w:r>
        <w:t xml:space="preserve">flag controls the output to </w:t>
      </w:r>
      <w:proofErr w:type="spellStart"/>
      <w:r>
        <w:t>Fanatec</w:t>
      </w:r>
      <w:proofErr w:type="spellEnd"/>
      <w:r>
        <w:t xml:space="preserve">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&lt;</w:t>
      </w:r>
      <w:proofErr w:type="spellStart"/>
      <w:r w:rsidRPr="00297278">
        <w:t>led_display</w:t>
      </w:r>
      <w:proofErr w:type="spellEnd"/>
      <w:r w:rsidRPr="00297278">
        <w:t xml:space="preserve"> </w:t>
      </w:r>
      <w:proofErr w:type="spellStart"/>
      <w:r w:rsidRPr="00F27E95">
        <w:rPr>
          <w:color w:val="000000" w:themeColor="text1"/>
        </w:rPr>
        <w:t>sliProForceBrightness</w:t>
      </w:r>
      <w:proofErr w:type="spellEnd"/>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proofErr w:type="spellStart"/>
      <w:r w:rsidRPr="00B54075">
        <w:rPr>
          <w:rStyle w:val="CodeChar"/>
        </w:rPr>
        <w:t>sliProNativeSupport</w:t>
      </w:r>
      <w:proofErr w:type="spellEnd"/>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77777777" w:rsidR="001F5CF3" w:rsidRDefault="001F5CF3" w:rsidP="001F5CF3">
      <w:pPr>
        <w:pStyle w:val="Code"/>
        <w:ind w:left="720"/>
      </w:pPr>
      <w:r>
        <w:t xml:space="preserve">     &lt;</w:t>
      </w:r>
      <w:proofErr w:type="spellStart"/>
      <w:r>
        <w:t>udp</w:t>
      </w:r>
      <w:proofErr w:type="spellEnd"/>
      <w:r>
        <w:t xml:space="preserve"> enabled="false" broadcast</w:t>
      </w:r>
      <w:proofErr w:type="gramStart"/>
      <w:r>
        <w:t>=”false</w:t>
      </w:r>
      <w:proofErr w:type="gramEnd"/>
      <w:r>
        <w:t xml:space="preserve">” </w:t>
      </w:r>
      <w:proofErr w:type="spellStart"/>
      <w:r>
        <w:t>ip</w:t>
      </w:r>
      <w:proofErr w:type="spellEnd"/>
      <w:r>
        <w:t xml:space="preserve">="127.0.0.1" port="20777" </w:t>
      </w:r>
      <w:proofErr w:type="spellStart"/>
      <w:r>
        <w:t>sendRate</w:t>
      </w:r>
      <w:proofErr w:type="spellEnd"/>
      <w:r>
        <w:t>=”20” format=”20</w:t>
      </w:r>
      <w:r w:rsidR="00073BFD">
        <w:t>2</w:t>
      </w:r>
      <w:r w:rsidR="00F60997">
        <w:t>1</w:t>
      </w:r>
      <w:r>
        <w:t xml:space="preserve">” </w:t>
      </w:r>
      <w:proofErr w:type="spellStart"/>
      <w:r w:rsidR="00AA2FF6" w:rsidRPr="00AA2FF6">
        <w:t>yourTelemetry</w:t>
      </w:r>
      <w:proofErr w:type="spellEnd"/>
      <w:r w:rsidR="00AA2FF6" w:rsidRPr="00AA2FF6">
        <w:t>="restricted"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9352353"/>
      <w:r>
        <w:lastRenderedPageBreak/>
        <w:t>Appendices</w:t>
      </w:r>
      <w:bookmarkEnd w:id="4"/>
    </w:p>
    <w:p w14:paraId="3FBF408E" w14:textId="77777777" w:rsidR="001B248F" w:rsidRDefault="001B248F" w:rsidP="001B248F"/>
    <w:p w14:paraId="271C5357" w14:textId="77777777" w:rsidR="001B248F" w:rsidRDefault="00322886" w:rsidP="001B248F">
      <w:r>
        <w:t xml:space="preserve">Here are the values used for the </w:t>
      </w:r>
      <w:r w:rsidR="00114FA4">
        <w:t xml:space="preserve">team ID, driver ID </w:t>
      </w:r>
      <w:r>
        <w:t>and</w:t>
      </w:r>
      <w:r w:rsidR="00114FA4">
        <w:t xml:space="preserve"> track ID</w:t>
      </w:r>
      <w:r>
        <w:t xml:space="preserve"> parameters.</w:t>
      </w:r>
    </w:p>
    <w:p w14:paraId="04B5FC96" w14:textId="77777777" w:rsidR="007160AE" w:rsidRDefault="007160AE" w:rsidP="001B248F"/>
    <w:p w14:paraId="242B1082" w14:textId="77777777" w:rsidR="008971CF" w:rsidRPr="001B248F" w:rsidRDefault="008971CF" w:rsidP="001B248F"/>
    <w:p w14:paraId="2324FEDB" w14:textId="2D90F521" w:rsidR="008A68EC" w:rsidRDefault="008A68EC" w:rsidP="00946577">
      <w:pPr>
        <w:pStyle w:val="Heading2"/>
      </w:pPr>
      <w:r>
        <w:t>Team IDs</w:t>
      </w:r>
    </w:p>
    <w:p w14:paraId="5D51D0CD" w14:textId="77777777" w:rsidR="008971CF" w:rsidRDefault="008971CF" w:rsidP="008971CF"/>
    <w:tbl>
      <w:tblPr>
        <w:tblW w:w="8793" w:type="dxa"/>
        <w:tblInd w:w="93" w:type="dxa"/>
        <w:tblLook w:val="04A0" w:firstRow="1" w:lastRow="0" w:firstColumn="1" w:lastColumn="0" w:noHBand="0" w:noVBand="1"/>
      </w:tblPr>
      <w:tblGrid>
        <w:gridCol w:w="427"/>
        <w:gridCol w:w="2423"/>
        <w:gridCol w:w="427"/>
        <w:gridCol w:w="2410"/>
        <w:gridCol w:w="557"/>
        <w:gridCol w:w="2549"/>
      </w:tblGrid>
      <w:tr w:rsidR="00231605" w:rsidRPr="008971CF" w14:paraId="48877F18"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6C43FFC"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423" w:type="dxa"/>
            <w:tcBorders>
              <w:top w:val="single" w:sz="4" w:space="0" w:color="auto"/>
              <w:left w:val="nil"/>
              <w:bottom w:val="single" w:sz="4" w:space="0" w:color="auto"/>
              <w:right w:val="single" w:sz="4" w:space="0" w:color="auto"/>
            </w:tcBorders>
            <w:shd w:val="clear" w:color="000000" w:fill="D9D9D9"/>
            <w:noWrap/>
            <w:vAlign w:val="center"/>
            <w:hideMark/>
          </w:tcPr>
          <w:p w14:paraId="51D77585"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c>
          <w:tcPr>
            <w:tcW w:w="427" w:type="dxa"/>
            <w:tcBorders>
              <w:top w:val="single" w:sz="4" w:space="0" w:color="auto"/>
              <w:left w:val="nil"/>
              <w:bottom w:val="single" w:sz="4" w:space="0" w:color="auto"/>
              <w:right w:val="single" w:sz="4" w:space="0" w:color="auto"/>
            </w:tcBorders>
            <w:shd w:val="clear" w:color="000000" w:fill="D9D9D9"/>
            <w:vAlign w:val="center"/>
            <w:hideMark/>
          </w:tcPr>
          <w:p w14:paraId="51C45A63"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14:paraId="74CC7775"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c>
          <w:tcPr>
            <w:tcW w:w="557" w:type="dxa"/>
            <w:tcBorders>
              <w:top w:val="single" w:sz="4" w:space="0" w:color="auto"/>
              <w:left w:val="nil"/>
              <w:bottom w:val="single" w:sz="4" w:space="0" w:color="auto"/>
              <w:right w:val="single" w:sz="4" w:space="0" w:color="auto"/>
            </w:tcBorders>
            <w:shd w:val="clear" w:color="000000" w:fill="D9D9D9"/>
            <w:vAlign w:val="center"/>
            <w:hideMark/>
          </w:tcPr>
          <w:p w14:paraId="630FA821" w14:textId="77777777" w:rsidR="00231605" w:rsidRPr="008971CF" w:rsidRDefault="00231605" w:rsidP="00C52A9E">
            <w:pPr>
              <w:jc w:val="center"/>
              <w:rPr>
                <w:rFonts w:eastAsia="Times New Roman"/>
                <w:b/>
                <w:bCs/>
                <w:color w:val="000000"/>
                <w:lang w:eastAsia="en-GB"/>
              </w:rPr>
            </w:pPr>
            <w:r w:rsidRPr="008971CF">
              <w:rPr>
                <w:rFonts w:eastAsia="Times New Roman"/>
                <w:b/>
                <w:bCs/>
                <w:color w:val="000000"/>
                <w:lang w:eastAsia="en-GB"/>
              </w:rPr>
              <w:t>ID</w:t>
            </w:r>
          </w:p>
        </w:tc>
        <w:tc>
          <w:tcPr>
            <w:tcW w:w="2549" w:type="dxa"/>
            <w:tcBorders>
              <w:top w:val="single" w:sz="4" w:space="0" w:color="auto"/>
              <w:left w:val="nil"/>
              <w:bottom w:val="single" w:sz="4" w:space="0" w:color="auto"/>
              <w:right w:val="single" w:sz="4" w:space="0" w:color="auto"/>
            </w:tcBorders>
            <w:shd w:val="clear" w:color="000000" w:fill="D9D9D9"/>
            <w:noWrap/>
            <w:vAlign w:val="center"/>
            <w:hideMark/>
          </w:tcPr>
          <w:p w14:paraId="6AB1F817" w14:textId="77777777" w:rsidR="00231605" w:rsidRPr="008971CF" w:rsidRDefault="00231605" w:rsidP="00C52A9E">
            <w:pPr>
              <w:jc w:val="left"/>
              <w:rPr>
                <w:rFonts w:eastAsia="Times New Roman"/>
                <w:b/>
                <w:bCs/>
                <w:color w:val="000000"/>
                <w:lang w:eastAsia="en-GB"/>
              </w:rPr>
            </w:pPr>
            <w:r w:rsidRPr="008971CF">
              <w:rPr>
                <w:rFonts w:eastAsia="Times New Roman"/>
                <w:b/>
                <w:bCs/>
                <w:color w:val="000000"/>
                <w:lang w:eastAsia="en-GB"/>
              </w:rPr>
              <w:t>Team</w:t>
            </w:r>
          </w:p>
        </w:tc>
      </w:tr>
      <w:tr w:rsidR="00C52A9E" w:rsidRPr="008971CF" w14:paraId="72F532C5"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11239569"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0</w:t>
            </w:r>
          </w:p>
        </w:tc>
        <w:tc>
          <w:tcPr>
            <w:tcW w:w="2423" w:type="dxa"/>
            <w:tcBorders>
              <w:top w:val="nil"/>
              <w:left w:val="nil"/>
              <w:bottom w:val="single" w:sz="4" w:space="0" w:color="auto"/>
              <w:right w:val="single" w:sz="4" w:space="0" w:color="auto"/>
            </w:tcBorders>
            <w:shd w:val="clear" w:color="auto" w:fill="auto"/>
            <w:noWrap/>
            <w:vAlign w:val="center"/>
            <w:hideMark/>
          </w:tcPr>
          <w:p w14:paraId="1D27A0E2"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Mercedes</w:t>
            </w:r>
          </w:p>
        </w:tc>
        <w:tc>
          <w:tcPr>
            <w:tcW w:w="427" w:type="dxa"/>
            <w:tcBorders>
              <w:top w:val="nil"/>
              <w:left w:val="nil"/>
              <w:bottom w:val="single" w:sz="4" w:space="0" w:color="auto"/>
              <w:right w:val="single" w:sz="4" w:space="0" w:color="auto"/>
            </w:tcBorders>
            <w:shd w:val="clear" w:color="auto" w:fill="auto"/>
            <w:vAlign w:val="center"/>
          </w:tcPr>
          <w:p w14:paraId="1453B95F" w14:textId="25D132ED"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76</w:t>
            </w:r>
          </w:p>
        </w:tc>
        <w:tc>
          <w:tcPr>
            <w:tcW w:w="2410" w:type="dxa"/>
            <w:tcBorders>
              <w:top w:val="nil"/>
              <w:left w:val="nil"/>
              <w:bottom w:val="single" w:sz="4" w:space="0" w:color="auto"/>
              <w:right w:val="single" w:sz="4" w:space="0" w:color="auto"/>
            </w:tcBorders>
            <w:shd w:val="clear" w:color="auto" w:fill="auto"/>
            <w:noWrap/>
            <w:vAlign w:val="center"/>
          </w:tcPr>
          <w:p w14:paraId="6AFB3EFC" w14:textId="659B7CC5"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MP Motorsport ‘20</w:t>
            </w:r>
          </w:p>
        </w:tc>
        <w:tc>
          <w:tcPr>
            <w:tcW w:w="557" w:type="dxa"/>
            <w:tcBorders>
              <w:top w:val="nil"/>
              <w:left w:val="nil"/>
              <w:bottom w:val="single" w:sz="4" w:space="0" w:color="auto"/>
              <w:right w:val="single" w:sz="4" w:space="0" w:color="auto"/>
            </w:tcBorders>
            <w:shd w:val="clear" w:color="auto" w:fill="auto"/>
            <w:vAlign w:val="center"/>
          </w:tcPr>
          <w:p w14:paraId="43AC42B5" w14:textId="21140E5C"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4287E8A7" w14:textId="00283208" w:rsidR="00C52A9E" w:rsidRPr="008971CF" w:rsidRDefault="00C52A9E" w:rsidP="00C52A9E">
            <w:pPr>
              <w:jc w:val="left"/>
              <w:rPr>
                <w:rFonts w:eastAsia="Times New Roman"/>
                <w:color w:val="000000"/>
                <w:sz w:val="18"/>
                <w:szCs w:val="18"/>
                <w:lang w:eastAsia="en-GB"/>
              </w:rPr>
            </w:pPr>
          </w:p>
        </w:tc>
      </w:tr>
      <w:tr w:rsidR="00C52A9E" w:rsidRPr="008971CF" w14:paraId="76566B7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43A9A32E"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1</w:t>
            </w:r>
          </w:p>
        </w:tc>
        <w:tc>
          <w:tcPr>
            <w:tcW w:w="2423" w:type="dxa"/>
            <w:tcBorders>
              <w:top w:val="nil"/>
              <w:left w:val="nil"/>
              <w:bottom w:val="single" w:sz="4" w:space="0" w:color="auto"/>
              <w:right w:val="single" w:sz="4" w:space="0" w:color="auto"/>
            </w:tcBorders>
            <w:shd w:val="clear" w:color="auto" w:fill="auto"/>
            <w:noWrap/>
            <w:vAlign w:val="center"/>
            <w:hideMark/>
          </w:tcPr>
          <w:p w14:paraId="5DE6000A"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Ferrari</w:t>
            </w:r>
          </w:p>
        </w:tc>
        <w:tc>
          <w:tcPr>
            <w:tcW w:w="427" w:type="dxa"/>
            <w:tcBorders>
              <w:top w:val="nil"/>
              <w:left w:val="nil"/>
              <w:bottom w:val="single" w:sz="4" w:space="0" w:color="auto"/>
              <w:right w:val="single" w:sz="4" w:space="0" w:color="auto"/>
            </w:tcBorders>
            <w:shd w:val="clear" w:color="auto" w:fill="auto"/>
            <w:vAlign w:val="center"/>
          </w:tcPr>
          <w:p w14:paraId="5B9C61CA" w14:textId="190E872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77</w:t>
            </w:r>
          </w:p>
        </w:tc>
        <w:tc>
          <w:tcPr>
            <w:tcW w:w="2410" w:type="dxa"/>
            <w:tcBorders>
              <w:top w:val="nil"/>
              <w:left w:val="nil"/>
              <w:bottom w:val="single" w:sz="4" w:space="0" w:color="auto"/>
              <w:right w:val="single" w:sz="4" w:space="0" w:color="auto"/>
            </w:tcBorders>
            <w:shd w:val="clear" w:color="auto" w:fill="auto"/>
            <w:noWrap/>
            <w:vAlign w:val="center"/>
          </w:tcPr>
          <w:p w14:paraId="19605A47" w14:textId="5D62D69A" w:rsidR="00C52A9E" w:rsidRPr="008971CF" w:rsidRDefault="00C52A9E" w:rsidP="00C52A9E">
            <w:pPr>
              <w:jc w:val="left"/>
              <w:rPr>
                <w:rFonts w:eastAsia="Times New Roman"/>
                <w:color w:val="000000"/>
                <w:sz w:val="18"/>
                <w:szCs w:val="18"/>
                <w:lang w:eastAsia="en-GB"/>
              </w:rPr>
            </w:pPr>
            <w:proofErr w:type="spellStart"/>
            <w:r>
              <w:rPr>
                <w:rFonts w:eastAsia="Times New Roman"/>
                <w:color w:val="000000"/>
                <w:sz w:val="18"/>
                <w:szCs w:val="18"/>
                <w:lang w:eastAsia="en-GB"/>
              </w:rPr>
              <w:t>Prema</w:t>
            </w:r>
            <w:proofErr w:type="spellEnd"/>
            <w:r>
              <w:rPr>
                <w:rFonts w:eastAsia="Times New Roman"/>
                <w:color w:val="000000"/>
                <w:sz w:val="18"/>
                <w:szCs w:val="18"/>
                <w:lang w:eastAsia="en-GB"/>
              </w:rPr>
              <w:t xml:space="preserve"> ‘20</w:t>
            </w:r>
          </w:p>
        </w:tc>
        <w:tc>
          <w:tcPr>
            <w:tcW w:w="557" w:type="dxa"/>
            <w:tcBorders>
              <w:top w:val="nil"/>
              <w:left w:val="nil"/>
              <w:bottom w:val="single" w:sz="4" w:space="0" w:color="auto"/>
              <w:right w:val="single" w:sz="4" w:space="0" w:color="auto"/>
            </w:tcBorders>
            <w:shd w:val="clear" w:color="auto" w:fill="auto"/>
            <w:vAlign w:val="center"/>
          </w:tcPr>
          <w:p w14:paraId="20740BBE" w14:textId="205EA729"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EF34979" w14:textId="1977B4C5" w:rsidR="00C52A9E" w:rsidRPr="008971CF" w:rsidRDefault="00C52A9E" w:rsidP="00C52A9E">
            <w:pPr>
              <w:jc w:val="left"/>
              <w:rPr>
                <w:rFonts w:eastAsia="Times New Roman"/>
                <w:color w:val="000000"/>
                <w:sz w:val="18"/>
                <w:szCs w:val="18"/>
                <w:lang w:eastAsia="en-GB"/>
              </w:rPr>
            </w:pPr>
          </w:p>
        </w:tc>
      </w:tr>
      <w:tr w:rsidR="00C52A9E" w:rsidRPr="008971CF" w14:paraId="14A79989"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C64A8A3"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2</w:t>
            </w:r>
          </w:p>
        </w:tc>
        <w:tc>
          <w:tcPr>
            <w:tcW w:w="2423" w:type="dxa"/>
            <w:tcBorders>
              <w:top w:val="nil"/>
              <w:left w:val="nil"/>
              <w:bottom w:val="single" w:sz="4" w:space="0" w:color="auto"/>
              <w:right w:val="single" w:sz="4" w:space="0" w:color="auto"/>
            </w:tcBorders>
            <w:shd w:val="clear" w:color="auto" w:fill="auto"/>
            <w:noWrap/>
            <w:vAlign w:val="center"/>
            <w:hideMark/>
          </w:tcPr>
          <w:p w14:paraId="6CA66647"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Red Bull Racing</w:t>
            </w:r>
          </w:p>
        </w:tc>
        <w:tc>
          <w:tcPr>
            <w:tcW w:w="427" w:type="dxa"/>
            <w:tcBorders>
              <w:top w:val="nil"/>
              <w:left w:val="nil"/>
              <w:bottom w:val="single" w:sz="4" w:space="0" w:color="auto"/>
              <w:right w:val="single" w:sz="4" w:space="0" w:color="auto"/>
            </w:tcBorders>
            <w:shd w:val="clear" w:color="auto" w:fill="auto"/>
            <w:vAlign w:val="center"/>
          </w:tcPr>
          <w:p w14:paraId="46AEB5BE" w14:textId="33CFB514"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78</w:t>
            </w:r>
          </w:p>
        </w:tc>
        <w:tc>
          <w:tcPr>
            <w:tcW w:w="2410" w:type="dxa"/>
            <w:tcBorders>
              <w:top w:val="nil"/>
              <w:left w:val="nil"/>
              <w:bottom w:val="single" w:sz="4" w:space="0" w:color="auto"/>
              <w:right w:val="single" w:sz="4" w:space="0" w:color="auto"/>
            </w:tcBorders>
            <w:shd w:val="clear" w:color="auto" w:fill="auto"/>
            <w:noWrap/>
            <w:vAlign w:val="center"/>
          </w:tcPr>
          <w:p w14:paraId="377F0EEB" w14:textId="42627FA8"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Trident ‘20</w:t>
            </w:r>
          </w:p>
        </w:tc>
        <w:tc>
          <w:tcPr>
            <w:tcW w:w="557" w:type="dxa"/>
            <w:tcBorders>
              <w:top w:val="nil"/>
              <w:left w:val="nil"/>
              <w:bottom w:val="single" w:sz="4" w:space="0" w:color="auto"/>
              <w:right w:val="single" w:sz="4" w:space="0" w:color="auto"/>
            </w:tcBorders>
            <w:shd w:val="clear" w:color="auto" w:fill="auto"/>
            <w:vAlign w:val="center"/>
          </w:tcPr>
          <w:p w14:paraId="206C1F7F" w14:textId="2365D0C1"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6F01019B" w14:textId="6A3F8F35" w:rsidR="00C52A9E" w:rsidRPr="008971CF" w:rsidRDefault="00C52A9E" w:rsidP="00C52A9E">
            <w:pPr>
              <w:jc w:val="left"/>
              <w:rPr>
                <w:rFonts w:eastAsia="Times New Roman"/>
                <w:color w:val="000000"/>
                <w:sz w:val="18"/>
                <w:szCs w:val="18"/>
                <w:lang w:eastAsia="en-GB"/>
              </w:rPr>
            </w:pPr>
          </w:p>
        </w:tc>
      </w:tr>
      <w:tr w:rsidR="00C52A9E" w:rsidRPr="00206AE8" w14:paraId="6E03741F"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7CB9EAE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3</w:t>
            </w:r>
          </w:p>
        </w:tc>
        <w:tc>
          <w:tcPr>
            <w:tcW w:w="2423" w:type="dxa"/>
            <w:tcBorders>
              <w:top w:val="nil"/>
              <w:left w:val="nil"/>
              <w:bottom w:val="single" w:sz="4" w:space="0" w:color="auto"/>
              <w:right w:val="single" w:sz="4" w:space="0" w:color="auto"/>
            </w:tcBorders>
            <w:shd w:val="clear" w:color="auto" w:fill="auto"/>
            <w:noWrap/>
            <w:vAlign w:val="center"/>
            <w:hideMark/>
          </w:tcPr>
          <w:p w14:paraId="03762486"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Williams</w:t>
            </w:r>
          </w:p>
        </w:tc>
        <w:tc>
          <w:tcPr>
            <w:tcW w:w="427" w:type="dxa"/>
            <w:tcBorders>
              <w:top w:val="nil"/>
              <w:left w:val="nil"/>
              <w:bottom w:val="single" w:sz="4" w:space="0" w:color="auto"/>
              <w:right w:val="single" w:sz="4" w:space="0" w:color="auto"/>
            </w:tcBorders>
            <w:shd w:val="clear" w:color="auto" w:fill="auto"/>
            <w:vAlign w:val="center"/>
          </w:tcPr>
          <w:p w14:paraId="6663D290" w14:textId="57C81D2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79</w:t>
            </w:r>
          </w:p>
        </w:tc>
        <w:tc>
          <w:tcPr>
            <w:tcW w:w="2410" w:type="dxa"/>
            <w:tcBorders>
              <w:top w:val="nil"/>
              <w:left w:val="nil"/>
              <w:bottom w:val="single" w:sz="4" w:space="0" w:color="auto"/>
              <w:right w:val="single" w:sz="4" w:space="0" w:color="auto"/>
            </w:tcBorders>
            <w:shd w:val="clear" w:color="auto" w:fill="auto"/>
            <w:noWrap/>
            <w:vAlign w:val="center"/>
          </w:tcPr>
          <w:p w14:paraId="1E91CCC2" w14:textId="331277A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BWT ‘20</w:t>
            </w:r>
          </w:p>
        </w:tc>
        <w:tc>
          <w:tcPr>
            <w:tcW w:w="557" w:type="dxa"/>
            <w:tcBorders>
              <w:top w:val="nil"/>
              <w:left w:val="nil"/>
              <w:bottom w:val="single" w:sz="4" w:space="0" w:color="auto"/>
              <w:right w:val="single" w:sz="4" w:space="0" w:color="auto"/>
            </w:tcBorders>
            <w:shd w:val="clear" w:color="auto" w:fill="auto"/>
            <w:noWrap/>
            <w:vAlign w:val="center"/>
          </w:tcPr>
          <w:p w14:paraId="5A68FE46" w14:textId="4C73847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8EFAE6E" w14:textId="14063031" w:rsidR="00C52A9E" w:rsidRPr="00206AE8" w:rsidRDefault="00C52A9E" w:rsidP="00C52A9E">
            <w:pPr>
              <w:jc w:val="left"/>
              <w:rPr>
                <w:rFonts w:eastAsia="Times New Roman"/>
                <w:color w:val="000000"/>
                <w:sz w:val="18"/>
                <w:szCs w:val="18"/>
                <w:lang w:eastAsia="en-GB"/>
              </w:rPr>
            </w:pPr>
          </w:p>
        </w:tc>
      </w:tr>
      <w:tr w:rsidR="00C52A9E" w:rsidRPr="00206AE8" w14:paraId="1D51FA56"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158AB204"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4</w:t>
            </w:r>
          </w:p>
        </w:tc>
        <w:tc>
          <w:tcPr>
            <w:tcW w:w="2423" w:type="dxa"/>
            <w:tcBorders>
              <w:top w:val="nil"/>
              <w:left w:val="nil"/>
              <w:bottom w:val="single" w:sz="4" w:space="0" w:color="auto"/>
              <w:right w:val="single" w:sz="4" w:space="0" w:color="auto"/>
            </w:tcBorders>
            <w:shd w:val="clear" w:color="auto" w:fill="auto"/>
            <w:noWrap/>
            <w:vAlign w:val="center"/>
            <w:hideMark/>
          </w:tcPr>
          <w:p w14:paraId="04DBF489" w14:textId="5EB3FA7D"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Aston Martin</w:t>
            </w:r>
          </w:p>
        </w:tc>
        <w:tc>
          <w:tcPr>
            <w:tcW w:w="427" w:type="dxa"/>
            <w:tcBorders>
              <w:top w:val="nil"/>
              <w:left w:val="nil"/>
              <w:bottom w:val="single" w:sz="4" w:space="0" w:color="auto"/>
              <w:right w:val="single" w:sz="4" w:space="0" w:color="auto"/>
            </w:tcBorders>
            <w:shd w:val="clear" w:color="auto" w:fill="auto"/>
            <w:vAlign w:val="center"/>
          </w:tcPr>
          <w:p w14:paraId="0540DE46" w14:textId="6685BE8D"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80</w:t>
            </w:r>
          </w:p>
        </w:tc>
        <w:tc>
          <w:tcPr>
            <w:tcW w:w="2410" w:type="dxa"/>
            <w:tcBorders>
              <w:top w:val="nil"/>
              <w:left w:val="nil"/>
              <w:bottom w:val="single" w:sz="4" w:space="0" w:color="auto"/>
              <w:right w:val="single" w:sz="4" w:space="0" w:color="auto"/>
            </w:tcBorders>
            <w:shd w:val="clear" w:color="auto" w:fill="auto"/>
            <w:noWrap/>
            <w:vAlign w:val="center"/>
          </w:tcPr>
          <w:p w14:paraId="249BE73E" w14:textId="33EC027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Hitech ‘20</w:t>
            </w:r>
          </w:p>
        </w:tc>
        <w:tc>
          <w:tcPr>
            <w:tcW w:w="557" w:type="dxa"/>
            <w:tcBorders>
              <w:top w:val="nil"/>
              <w:left w:val="nil"/>
              <w:bottom w:val="single" w:sz="4" w:space="0" w:color="auto"/>
              <w:right w:val="single" w:sz="4" w:space="0" w:color="auto"/>
            </w:tcBorders>
            <w:shd w:val="clear" w:color="auto" w:fill="auto"/>
            <w:noWrap/>
            <w:vAlign w:val="center"/>
          </w:tcPr>
          <w:p w14:paraId="0C02F7C3" w14:textId="02B52983"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68E7BD31" w14:textId="6BC1BE79" w:rsidR="00C52A9E" w:rsidRPr="00206AE8" w:rsidRDefault="00C52A9E" w:rsidP="00C52A9E">
            <w:pPr>
              <w:jc w:val="left"/>
              <w:rPr>
                <w:rFonts w:eastAsia="Times New Roman"/>
                <w:color w:val="000000"/>
                <w:sz w:val="18"/>
                <w:szCs w:val="18"/>
                <w:lang w:eastAsia="en-GB"/>
              </w:rPr>
            </w:pPr>
          </w:p>
        </w:tc>
      </w:tr>
      <w:tr w:rsidR="00C52A9E" w:rsidRPr="00206AE8" w14:paraId="21095348"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CFD808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5</w:t>
            </w:r>
          </w:p>
        </w:tc>
        <w:tc>
          <w:tcPr>
            <w:tcW w:w="2423" w:type="dxa"/>
            <w:tcBorders>
              <w:top w:val="nil"/>
              <w:left w:val="nil"/>
              <w:bottom w:val="single" w:sz="4" w:space="0" w:color="auto"/>
              <w:right w:val="single" w:sz="4" w:space="0" w:color="auto"/>
            </w:tcBorders>
            <w:shd w:val="clear" w:color="auto" w:fill="auto"/>
            <w:noWrap/>
            <w:vAlign w:val="center"/>
            <w:hideMark/>
          </w:tcPr>
          <w:p w14:paraId="54394364" w14:textId="7C22A5EC"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Alpine</w:t>
            </w:r>
          </w:p>
        </w:tc>
        <w:tc>
          <w:tcPr>
            <w:tcW w:w="427" w:type="dxa"/>
            <w:tcBorders>
              <w:top w:val="nil"/>
              <w:left w:val="nil"/>
              <w:bottom w:val="single" w:sz="4" w:space="0" w:color="auto"/>
              <w:right w:val="single" w:sz="4" w:space="0" w:color="auto"/>
            </w:tcBorders>
            <w:shd w:val="clear" w:color="auto" w:fill="auto"/>
            <w:vAlign w:val="center"/>
          </w:tcPr>
          <w:p w14:paraId="33DB2693" w14:textId="19EDC3DF"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85</w:t>
            </w:r>
          </w:p>
        </w:tc>
        <w:tc>
          <w:tcPr>
            <w:tcW w:w="2410" w:type="dxa"/>
            <w:tcBorders>
              <w:top w:val="nil"/>
              <w:left w:val="nil"/>
              <w:bottom w:val="single" w:sz="4" w:space="0" w:color="auto"/>
              <w:right w:val="single" w:sz="4" w:space="0" w:color="auto"/>
            </w:tcBorders>
            <w:shd w:val="clear" w:color="auto" w:fill="auto"/>
            <w:noWrap/>
            <w:vAlign w:val="center"/>
          </w:tcPr>
          <w:p w14:paraId="7963A7AC" w14:textId="3C7084C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Mercedes 2020</w:t>
            </w:r>
          </w:p>
        </w:tc>
        <w:tc>
          <w:tcPr>
            <w:tcW w:w="557" w:type="dxa"/>
            <w:tcBorders>
              <w:top w:val="nil"/>
              <w:left w:val="nil"/>
              <w:bottom w:val="single" w:sz="4" w:space="0" w:color="auto"/>
              <w:right w:val="single" w:sz="4" w:space="0" w:color="auto"/>
            </w:tcBorders>
            <w:shd w:val="clear" w:color="auto" w:fill="auto"/>
            <w:noWrap/>
            <w:vAlign w:val="center"/>
          </w:tcPr>
          <w:p w14:paraId="7F245C41" w14:textId="3944ABF9"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30F423AC" w14:textId="7B063C4F" w:rsidR="00C52A9E" w:rsidRPr="00206AE8" w:rsidRDefault="00C52A9E" w:rsidP="00C52A9E">
            <w:pPr>
              <w:jc w:val="left"/>
              <w:rPr>
                <w:rFonts w:eastAsia="Times New Roman"/>
                <w:color w:val="000000"/>
                <w:sz w:val="18"/>
                <w:szCs w:val="18"/>
                <w:lang w:eastAsia="en-GB"/>
              </w:rPr>
            </w:pPr>
          </w:p>
        </w:tc>
      </w:tr>
      <w:tr w:rsidR="00C52A9E" w:rsidRPr="00206AE8" w14:paraId="74062584"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7DCCA3CE"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6</w:t>
            </w:r>
          </w:p>
        </w:tc>
        <w:tc>
          <w:tcPr>
            <w:tcW w:w="2423" w:type="dxa"/>
            <w:tcBorders>
              <w:top w:val="nil"/>
              <w:left w:val="nil"/>
              <w:bottom w:val="single" w:sz="4" w:space="0" w:color="auto"/>
              <w:right w:val="single" w:sz="4" w:space="0" w:color="auto"/>
            </w:tcBorders>
            <w:shd w:val="clear" w:color="auto" w:fill="auto"/>
            <w:noWrap/>
            <w:vAlign w:val="center"/>
            <w:hideMark/>
          </w:tcPr>
          <w:p w14:paraId="2EB50DF3" w14:textId="77777777" w:rsidR="00C52A9E" w:rsidRPr="008971CF" w:rsidRDefault="00C52A9E" w:rsidP="00C52A9E">
            <w:pPr>
              <w:jc w:val="left"/>
              <w:rPr>
                <w:rFonts w:eastAsia="Times New Roman"/>
                <w:color w:val="000000"/>
                <w:sz w:val="18"/>
                <w:szCs w:val="18"/>
                <w:lang w:eastAsia="en-GB"/>
              </w:rPr>
            </w:pPr>
            <w:r>
              <w:rPr>
                <w:rFonts w:eastAsia="Times New Roman"/>
                <w:color w:val="000000"/>
                <w:sz w:val="18"/>
                <w:lang w:eastAsia="en-GB"/>
              </w:rPr>
              <w:t>Alpha Tauri</w:t>
            </w:r>
          </w:p>
        </w:tc>
        <w:tc>
          <w:tcPr>
            <w:tcW w:w="427" w:type="dxa"/>
            <w:tcBorders>
              <w:top w:val="nil"/>
              <w:left w:val="nil"/>
              <w:bottom w:val="single" w:sz="4" w:space="0" w:color="auto"/>
              <w:right w:val="single" w:sz="4" w:space="0" w:color="auto"/>
            </w:tcBorders>
            <w:shd w:val="clear" w:color="auto" w:fill="auto"/>
            <w:vAlign w:val="center"/>
          </w:tcPr>
          <w:p w14:paraId="72E4DD58" w14:textId="725928C2"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86</w:t>
            </w:r>
          </w:p>
        </w:tc>
        <w:tc>
          <w:tcPr>
            <w:tcW w:w="2410" w:type="dxa"/>
            <w:tcBorders>
              <w:top w:val="nil"/>
              <w:left w:val="nil"/>
              <w:bottom w:val="single" w:sz="4" w:space="0" w:color="auto"/>
              <w:right w:val="single" w:sz="4" w:space="0" w:color="auto"/>
            </w:tcBorders>
            <w:shd w:val="clear" w:color="auto" w:fill="auto"/>
            <w:noWrap/>
            <w:vAlign w:val="center"/>
          </w:tcPr>
          <w:p w14:paraId="510C7067" w14:textId="4D37E977"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Ferrari 2020</w:t>
            </w:r>
          </w:p>
        </w:tc>
        <w:tc>
          <w:tcPr>
            <w:tcW w:w="557" w:type="dxa"/>
            <w:tcBorders>
              <w:top w:val="nil"/>
              <w:left w:val="nil"/>
              <w:bottom w:val="single" w:sz="4" w:space="0" w:color="auto"/>
              <w:right w:val="single" w:sz="4" w:space="0" w:color="auto"/>
            </w:tcBorders>
            <w:shd w:val="clear" w:color="auto" w:fill="auto"/>
            <w:noWrap/>
            <w:vAlign w:val="center"/>
          </w:tcPr>
          <w:p w14:paraId="65410DEF" w14:textId="2913642F"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BC086F5" w14:textId="1A863106" w:rsidR="00C52A9E" w:rsidRPr="00206AE8" w:rsidRDefault="00C52A9E" w:rsidP="00C52A9E">
            <w:pPr>
              <w:jc w:val="left"/>
              <w:rPr>
                <w:rFonts w:eastAsia="Times New Roman"/>
                <w:color w:val="000000"/>
                <w:sz w:val="18"/>
                <w:szCs w:val="18"/>
                <w:lang w:eastAsia="en-GB"/>
              </w:rPr>
            </w:pPr>
          </w:p>
        </w:tc>
      </w:tr>
      <w:tr w:rsidR="00C52A9E" w:rsidRPr="00206AE8" w14:paraId="3525AD1E"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2ADA21D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7</w:t>
            </w:r>
          </w:p>
        </w:tc>
        <w:tc>
          <w:tcPr>
            <w:tcW w:w="2423" w:type="dxa"/>
            <w:tcBorders>
              <w:top w:val="nil"/>
              <w:left w:val="nil"/>
              <w:bottom w:val="single" w:sz="4" w:space="0" w:color="auto"/>
              <w:right w:val="single" w:sz="4" w:space="0" w:color="auto"/>
            </w:tcBorders>
            <w:shd w:val="clear" w:color="auto" w:fill="auto"/>
            <w:noWrap/>
            <w:vAlign w:val="center"/>
            <w:hideMark/>
          </w:tcPr>
          <w:p w14:paraId="0D518D6D"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Haas</w:t>
            </w:r>
          </w:p>
        </w:tc>
        <w:tc>
          <w:tcPr>
            <w:tcW w:w="427" w:type="dxa"/>
            <w:tcBorders>
              <w:top w:val="nil"/>
              <w:left w:val="nil"/>
              <w:bottom w:val="single" w:sz="4" w:space="0" w:color="auto"/>
              <w:right w:val="single" w:sz="4" w:space="0" w:color="auto"/>
            </w:tcBorders>
            <w:shd w:val="clear" w:color="auto" w:fill="auto"/>
            <w:vAlign w:val="center"/>
          </w:tcPr>
          <w:p w14:paraId="0CAB514A" w14:textId="4053DCA5"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87</w:t>
            </w:r>
          </w:p>
        </w:tc>
        <w:tc>
          <w:tcPr>
            <w:tcW w:w="2410" w:type="dxa"/>
            <w:tcBorders>
              <w:top w:val="nil"/>
              <w:left w:val="nil"/>
              <w:bottom w:val="single" w:sz="4" w:space="0" w:color="auto"/>
              <w:right w:val="single" w:sz="4" w:space="0" w:color="auto"/>
            </w:tcBorders>
            <w:shd w:val="clear" w:color="auto" w:fill="auto"/>
            <w:noWrap/>
            <w:vAlign w:val="center"/>
          </w:tcPr>
          <w:p w14:paraId="235A2A53" w14:textId="2A29FC7D"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Red Bull 2020</w:t>
            </w:r>
          </w:p>
        </w:tc>
        <w:tc>
          <w:tcPr>
            <w:tcW w:w="557" w:type="dxa"/>
            <w:tcBorders>
              <w:top w:val="nil"/>
              <w:left w:val="nil"/>
              <w:bottom w:val="single" w:sz="4" w:space="0" w:color="auto"/>
              <w:right w:val="single" w:sz="4" w:space="0" w:color="auto"/>
            </w:tcBorders>
            <w:shd w:val="clear" w:color="auto" w:fill="auto"/>
            <w:noWrap/>
            <w:vAlign w:val="center"/>
          </w:tcPr>
          <w:p w14:paraId="55166C98" w14:textId="111E8864"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5850F722" w14:textId="67F730F8" w:rsidR="00C52A9E" w:rsidRPr="00206AE8" w:rsidRDefault="00C52A9E" w:rsidP="00C52A9E">
            <w:pPr>
              <w:jc w:val="left"/>
              <w:rPr>
                <w:rFonts w:eastAsia="Times New Roman"/>
                <w:color w:val="000000"/>
                <w:sz w:val="18"/>
                <w:szCs w:val="18"/>
                <w:lang w:eastAsia="en-GB"/>
              </w:rPr>
            </w:pPr>
          </w:p>
        </w:tc>
      </w:tr>
      <w:tr w:rsidR="00C52A9E" w:rsidRPr="00206AE8" w14:paraId="0008B6B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016F229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8</w:t>
            </w:r>
          </w:p>
        </w:tc>
        <w:tc>
          <w:tcPr>
            <w:tcW w:w="2423" w:type="dxa"/>
            <w:tcBorders>
              <w:top w:val="nil"/>
              <w:left w:val="nil"/>
              <w:bottom w:val="single" w:sz="4" w:space="0" w:color="auto"/>
              <w:right w:val="single" w:sz="4" w:space="0" w:color="auto"/>
            </w:tcBorders>
            <w:shd w:val="clear" w:color="auto" w:fill="auto"/>
            <w:noWrap/>
            <w:vAlign w:val="center"/>
            <w:hideMark/>
          </w:tcPr>
          <w:p w14:paraId="1F8F4B75"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McLaren</w:t>
            </w:r>
          </w:p>
        </w:tc>
        <w:tc>
          <w:tcPr>
            <w:tcW w:w="427" w:type="dxa"/>
            <w:tcBorders>
              <w:top w:val="nil"/>
              <w:left w:val="nil"/>
              <w:bottom w:val="single" w:sz="4" w:space="0" w:color="auto"/>
              <w:right w:val="single" w:sz="4" w:space="0" w:color="auto"/>
            </w:tcBorders>
            <w:shd w:val="clear" w:color="auto" w:fill="auto"/>
            <w:vAlign w:val="center"/>
          </w:tcPr>
          <w:p w14:paraId="574E955B" w14:textId="3F77968C"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88</w:t>
            </w:r>
          </w:p>
        </w:tc>
        <w:tc>
          <w:tcPr>
            <w:tcW w:w="2410" w:type="dxa"/>
            <w:tcBorders>
              <w:top w:val="nil"/>
              <w:left w:val="nil"/>
              <w:bottom w:val="single" w:sz="4" w:space="0" w:color="auto"/>
              <w:right w:val="single" w:sz="4" w:space="0" w:color="auto"/>
            </w:tcBorders>
            <w:shd w:val="clear" w:color="auto" w:fill="auto"/>
            <w:noWrap/>
            <w:vAlign w:val="center"/>
          </w:tcPr>
          <w:p w14:paraId="7CC49ED5" w14:textId="1F54D07E"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Williams 2020</w:t>
            </w:r>
          </w:p>
        </w:tc>
        <w:tc>
          <w:tcPr>
            <w:tcW w:w="557" w:type="dxa"/>
            <w:tcBorders>
              <w:top w:val="nil"/>
              <w:left w:val="nil"/>
              <w:bottom w:val="single" w:sz="4" w:space="0" w:color="auto"/>
              <w:right w:val="single" w:sz="4" w:space="0" w:color="auto"/>
            </w:tcBorders>
            <w:shd w:val="clear" w:color="auto" w:fill="auto"/>
            <w:noWrap/>
            <w:vAlign w:val="center"/>
          </w:tcPr>
          <w:p w14:paraId="1E0E4093" w14:textId="05BCF2A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3D01029" w14:textId="5B632630" w:rsidR="00C52A9E" w:rsidRPr="00206AE8" w:rsidRDefault="00C52A9E" w:rsidP="00C52A9E">
            <w:pPr>
              <w:jc w:val="left"/>
              <w:rPr>
                <w:rFonts w:eastAsia="Times New Roman"/>
                <w:color w:val="000000"/>
                <w:sz w:val="18"/>
                <w:szCs w:val="18"/>
                <w:lang w:eastAsia="en-GB"/>
              </w:rPr>
            </w:pPr>
          </w:p>
        </w:tc>
      </w:tr>
      <w:tr w:rsidR="00C52A9E" w:rsidRPr="00206AE8" w14:paraId="0C3BB8F2"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hideMark/>
          </w:tcPr>
          <w:p w14:paraId="69551D7B" w14:textId="77777777" w:rsidR="00C52A9E" w:rsidRPr="008971CF" w:rsidRDefault="00C52A9E" w:rsidP="00C52A9E">
            <w:pPr>
              <w:jc w:val="center"/>
              <w:rPr>
                <w:rFonts w:eastAsia="Times New Roman"/>
                <w:color w:val="000000"/>
                <w:sz w:val="18"/>
                <w:szCs w:val="18"/>
                <w:lang w:eastAsia="en-GB"/>
              </w:rPr>
            </w:pPr>
            <w:r w:rsidRPr="008971CF">
              <w:rPr>
                <w:rFonts w:eastAsia="Times New Roman"/>
                <w:color w:val="000000"/>
                <w:sz w:val="18"/>
                <w:lang w:eastAsia="en-GB"/>
              </w:rPr>
              <w:t>9</w:t>
            </w:r>
          </w:p>
        </w:tc>
        <w:tc>
          <w:tcPr>
            <w:tcW w:w="2423" w:type="dxa"/>
            <w:tcBorders>
              <w:top w:val="nil"/>
              <w:left w:val="nil"/>
              <w:bottom w:val="single" w:sz="4" w:space="0" w:color="auto"/>
              <w:right w:val="single" w:sz="4" w:space="0" w:color="auto"/>
            </w:tcBorders>
            <w:shd w:val="clear" w:color="auto" w:fill="auto"/>
            <w:noWrap/>
            <w:vAlign w:val="center"/>
            <w:hideMark/>
          </w:tcPr>
          <w:p w14:paraId="0158E396" w14:textId="77777777"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lang w:eastAsia="en-GB"/>
              </w:rPr>
              <w:t>Alfa Romeo</w:t>
            </w:r>
          </w:p>
        </w:tc>
        <w:tc>
          <w:tcPr>
            <w:tcW w:w="427" w:type="dxa"/>
            <w:tcBorders>
              <w:top w:val="nil"/>
              <w:left w:val="nil"/>
              <w:bottom w:val="single" w:sz="4" w:space="0" w:color="auto"/>
              <w:right w:val="single" w:sz="4" w:space="0" w:color="auto"/>
            </w:tcBorders>
            <w:shd w:val="clear" w:color="auto" w:fill="auto"/>
            <w:vAlign w:val="center"/>
          </w:tcPr>
          <w:p w14:paraId="4A1FA1D2" w14:textId="44DB2ACD"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89</w:t>
            </w:r>
          </w:p>
        </w:tc>
        <w:tc>
          <w:tcPr>
            <w:tcW w:w="2410" w:type="dxa"/>
            <w:tcBorders>
              <w:top w:val="nil"/>
              <w:left w:val="nil"/>
              <w:bottom w:val="single" w:sz="4" w:space="0" w:color="auto"/>
              <w:right w:val="single" w:sz="4" w:space="0" w:color="auto"/>
            </w:tcBorders>
            <w:shd w:val="clear" w:color="auto" w:fill="auto"/>
            <w:noWrap/>
            <w:vAlign w:val="center"/>
          </w:tcPr>
          <w:p w14:paraId="3A8FD533" w14:textId="36194AD5"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Racing Point 2020</w:t>
            </w:r>
          </w:p>
        </w:tc>
        <w:tc>
          <w:tcPr>
            <w:tcW w:w="557" w:type="dxa"/>
            <w:tcBorders>
              <w:top w:val="nil"/>
              <w:left w:val="nil"/>
              <w:bottom w:val="single" w:sz="4" w:space="0" w:color="auto"/>
              <w:right w:val="single" w:sz="4" w:space="0" w:color="auto"/>
            </w:tcBorders>
            <w:shd w:val="clear" w:color="auto" w:fill="auto"/>
            <w:noWrap/>
            <w:vAlign w:val="center"/>
          </w:tcPr>
          <w:p w14:paraId="3AF2D7A6" w14:textId="49BBC98E"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147D825" w14:textId="3CB6BEA0" w:rsidR="00C52A9E" w:rsidRPr="00206AE8" w:rsidRDefault="00C52A9E" w:rsidP="00C52A9E">
            <w:pPr>
              <w:jc w:val="left"/>
              <w:rPr>
                <w:rFonts w:eastAsia="Times New Roman"/>
                <w:color w:val="000000"/>
                <w:sz w:val="18"/>
                <w:szCs w:val="18"/>
                <w:lang w:eastAsia="en-GB"/>
              </w:rPr>
            </w:pPr>
          </w:p>
        </w:tc>
      </w:tr>
      <w:tr w:rsidR="00C52A9E" w:rsidRPr="008971CF" w14:paraId="4B6FF09B"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6A32C38D" w14:textId="135E0B62"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42</w:t>
            </w:r>
          </w:p>
        </w:tc>
        <w:tc>
          <w:tcPr>
            <w:tcW w:w="2423" w:type="dxa"/>
            <w:tcBorders>
              <w:top w:val="nil"/>
              <w:left w:val="nil"/>
              <w:bottom w:val="single" w:sz="4" w:space="0" w:color="auto"/>
              <w:right w:val="single" w:sz="4" w:space="0" w:color="auto"/>
            </w:tcBorders>
            <w:shd w:val="clear" w:color="auto" w:fill="auto"/>
            <w:noWrap/>
            <w:vAlign w:val="center"/>
          </w:tcPr>
          <w:p w14:paraId="3884D56F" w14:textId="19E75903"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Art GP ’19</w:t>
            </w:r>
          </w:p>
        </w:tc>
        <w:tc>
          <w:tcPr>
            <w:tcW w:w="427" w:type="dxa"/>
            <w:tcBorders>
              <w:top w:val="nil"/>
              <w:left w:val="nil"/>
              <w:bottom w:val="single" w:sz="4" w:space="0" w:color="auto"/>
              <w:right w:val="single" w:sz="4" w:space="0" w:color="auto"/>
            </w:tcBorders>
            <w:shd w:val="clear" w:color="auto" w:fill="auto"/>
            <w:vAlign w:val="center"/>
          </w:tcPr>
          <w:p w14:paraId="5AFCDBAA" w14:textId="77034FD4"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90</w:t>
            </w:r>
          </w:p>
        </w:tc>
        <w:tc>
          <w:tcPr>
            <w:tcW w:w="2410" w:type="dxa"/>
            <w:tcBorders>
              <w:top w:val="nil"/>
              <w:left w:val="nil"/>
              <w:bottom w:val="single" w:sz="4" w:space="0" w:color="auto"/>
              <w:right w:val="single" w:sz="4" w:space="0" w:color="auto"/>
            </w:tcBorders>
            <w:shd w:val="clear" w:color="auto" w:fill="auto"/>
            <w:noWrap/>
            <w:vAlign w:val="center"/>
          </w:tcPr>
          <w:p w14:paraId="3183E884" w14:textId="34046689"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Renault 2020</w:t>
            </w:r>
          </w:p>
        </w:tc>
        <w:tc>
          <w:tcPr>
            <w:tcW w:w="557" w:type="dxa"/>
            <w:tcBorders>
              <w:top w:val="nil"/>
              <w:left w:val="nil"/>
              <w:bottom w:val="single" w:sz="4" w:space="0" w:color="auto"/>
              <w:right w:val="single" w:sz="4" w:space="0" w:color="auto"/>
            </w:tcBorders>
            <w:shd w:val="clear" w:color="auto" w:fill="auto"/>
            <w:noWrap/>
            <w:vAlign w:val="center"/>
          </w:tcPr>
          <w:p w14:paraId="2C7BEF0A" w14:textId="5B222D88"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98E195E" w14:textId="592AD45F" w:rsidR="00C52A9E" w:rsidRPr="008971CF" w:rsidRDefault="00C52A9E" w:rsidP="00C52A9E">
            <w:pPr>
              <w:jc w:val="left"/>
              <w:rPr>
                <w:rFonts w:eastAsia="Times New Roman"/>
                <w:color w:val="000000"/>
                <w:sz w:val="18"/>
                <w:szCs w:val="18"/>
                <w:lang w:eastAsia="en-GB"/>
              </w:rPr>
            </w:pPr>
          </w:p>
        </w:tc>
      </w:tr>
      <w:tr w:rsidR="00C52A9E" w:rsidRPr="008971CF" w14:paraId="5E82EE13"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206E52C3" w14:textId="5B4E9A96"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43</w:t>
            </w:r>
          </w:p>
        </w:tc>
        <w:tc>
          <w:tcPr>
            <w:tcW w:w="2423" w:type="dxa"/>
            <w:tcBorders>
              <w:top w:val="nil"/>
              <w:left w:val="nil"/>
              <w:bottom w:val="single" w:sz="4" w:space="0" w:color="auto"/>
              <w:right w:val="single" w:sz="4" w:space="0" w:color="auto"/>
            </w:tcBorders>
            <w:shd w:val="clear" w:color="auto" w:fill="auto"/>
            <w:noWrap/>
            <w:vAlign w:val="center"/>
          </w:tcPr>
          <w:p w14:paraId="4369BE42" w14:textId="718D45CE"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Campos ’19</w:t>
            </w:r>
          </w:p>
        </w:tc>
        <w:tc>
          <w:tcPr>
            <w:tcW w:w="427" w:type="dxa"/>
            <w:tcBorders>
              <w:top w:val="nil"/>
              <w:left w:val="nil"/>
              <w:bottom w:val="single" w:sz="4" w:space="0" w:color="auto"/>
              <w:right w:val="single" w:sz="4" w:space="0" w:color="auto"/>
            </w:tcBorders>
            <w:shd w:val="clear" w:color="auto" w:fill="auto"/>
            <w:vAlign w:val="center"/>
          </w:tcPr>
          <w:p w14:paraId="4AB4C564" w14:textId="1C8358CD"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91</w:t>
            </w:r>
          </w:p>
        </w:tc>
        <w:tc>
          <w:tcPr>
            <w:tcW w:w="2410" w:type="dxa"/>
            <w:tcBorders>
              <w:top w:val="nil"/>
              <w:left w:val="nil"/>
              <w:bottom w:val="single" w:sz="4" w:space="0" w:color="auto"/>
              <w:right w:val="single" w:sz="4" w:space="0" w:color="auto"/>
            </w:tcBorders>
            <w:shd w:val="clear" w:color="auto" w:fill="auto"/>
            <w:noWrap/>
            <w:vAlign w:val="center"/>
          </w:tcPr>
          <w:p w14:paraId="140557E3" w14:textId="4CE1E290"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Alpha Tauri 2020</w:t>
            </w:r>
          </w:p>
        </w:tc>
        <w:tc>
          <w:tcPr>
            <w:tcW w:w="557" w:type="dxa"/>
            <w:tcBorders>
              <w:top w:val="nil"/>
              <w:left w:val="nil"/>
              <w:bottom w:val="single" w:sz="4" w:space="0" w:color="auto"/>
              <w:right w:val="single" w:sz="4" w:space="0" w:color="auto"/>
            </w:tcBorders>
            <w:shd w:val="clear" w:color="auto" w:fill="auto"/>
            <w:noWrap/>
            <w:vAlign w:val="center"/>
          </w:tcPr>
          <w:p w14:paraId="2C0948AD" w14:textId="429F938C"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7B35EAF0" w14:textId="49399F42" w:rsidR="00C52A9E" w:rsidRPr="008971CF" w:rsidRDefault="00C52A9E" w:rsidP="00C52A9E">
            <w:pPr>
              <w:jc w:val="left"/>
              <w:rPr>
                <w:rFonts w:eastAsia="Times New Roman"/>
                <w:color w:val="000000"/>
                <w:sz w:val="18"/>
                <w:szCs w:val="18"/>
                <w:lang w:eastAsia="en-GB"/>
              </w:rPr>
            </w:pPr>
          </w:p>
        </w:tc>
      </w:tr>
      <w:tr w:rsidR="00C52A9E" w:rsidRPr="008971CF" w14:paraId="75657F38"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FF43687" w14:textId="53BBDD7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44</w:t>
            </w:r>
          </w:p>
        </w:tc>
        <w:tc>
          <w:tcPr>
            <w:tcW w:w="2423" w:type="dxa"/>
            <w:tcBorders>
              <w:top w:val="nil"/>
              <w:left w:val="nil"/>
              <w:bottom w:val="single" w:sz="4" w:space="0" w:color="auto"/>
              <w:right w:val="single" w:sz="4" w:space="0" w:color="auto"/>
            </w:tcBorders>
            <w:shd w:val="clear" w:color="auto" w:fill="auto"/>
            <w:noWrap/>
            <w:vAlign w:val="center"/>
          </w:tcPr>
          <w:p w14:paraId="36DCBAE6" w14:textId="692BA173" w:rsidR="00C52A9E" w:rsidRPr="008971CF" w:rsidRDefault="00C52A9E" w:rsidP="00C52A9E">
            <w:pPr>
              <w:rPr>
                <w:rFonts w:eastAsia="Times New Roman"/>
                <w:color w:val="000000"/>
                <w:sz w:val="18"/>
                <w:szCs w:val="18"/>
                <w:lang w:eastAsia="en-GB"/>
              </w:rPr>
            </w:pPr>
            <w:r w:rsidRPr="00206AE8">
              <w:rPr>
                <w:rFonts w:eastAsia="Times New Roman"/>
                <w:color w:val="000000"/>
                <w:sz w:val="18"/>
                <w:szCs w:val="18"/>
                <w:lang w:eastAsia="zh-CN"/>
              </w:rPr>
              <w:t>Carlin ’19</w:t>
            </w:r>
          </w:p>
        </w:tc>
        <w:tc>
          <w:tcPr>
            <w:tcW w:w="427" w:type="dxa"/>
            <w:tcBorders>
              <w:top w:val="nil"/>
              <w:left w:val="nil"/>
              <w:bottom w:val="single" w:sz="4" w:space="0" w:color="auto"/>
              <w:right w:val="single" w:sz="4" w:space="0" w:color="auto"/>
            </w:tcBorders>
            <w:shd w:val="clear" w:color="auto" w:fill="auto"/>
            <w:vAlign w:val="center"/>
          </w:tcPr>
          <w:p w14:paraId="4CFAEBEF" w14:textId="608AEE39"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92</w:t>
            </w:r>
          </w:p>
        </w:tc>
        <w:tc>
          <w:tcPr>
            <w:tcW w:w="2410" w:type="dxa"/>
            <w:tcBorders>
              <w:top w:val="nil"/>
              <w:left w:val="nil"/>
              <w:bottom w:val="single" w:sz="4" w:space="0" w:color="auto"/>
              <w:right w:val="single" w:sz="4" w:space="0" w:color="auto"/>
            </w:tcBorders>
            <w:shd w:val="clear" w:color="auto" w:fill="auto"/>
            <w:noWrap/>
            <w:vAlign w:val="center"/>
          </w:tcPr>
          <w:p w14:paraId="513A1C9F" w14:textId="480BA20E"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Haas 2020</w:t>
            </w:r>
          </w:p>
        </w:tc>
        <w:tc>
          <w:tcPr>
            <w:tcW w:w="557" w:type="dxa"/>
            <w:tcBorders>
              <w:top w:val="nil"/>
              <w:left w:val="nil"/>
              <w:bottom w:val="single" w:sz="4" w:space="0" w:color="auto"/>
              <w:right w:val="single" w:sz="4" w:space="0" w:color="auto"/>
            </w:tcBorders>
            <w:shd w:val="clear" w:color="auto" w:fill="auto"/>
            <w:noWrap/>
            <w:vAlign w:val="center"/>
          </w:tcPr>
          <w:p w14:paraId="3D68CFB6" w14:textId="48DD66A3"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78F54BAF" w14:textId="7EEC4343" w:rsidR="00C52A9E" w:rsidRPr="008971CF" w:rsidRDefault="00C52A9E" w:rsidP="00C52A9E">
            <w:pPr>
              <w:jc w:val="left"/>
              <w:rPr>
                <w:rFonts w:eastAsia="Times New Roman"/>
                <w:color w:val="000000"/>
                <w:sz w:val="18"/>
                <w:szCs w:val="18"/>
                <w:lang w:eastAsia="en-GB"/>
              </w:rPr>
            </w:pPr>
          </w:p>
        </w:tc>
      </w:tr>
      <w:tr w:rsidR="00C52A9E" w:rsidRPr="00206AE8" w14:paraId="08C7992E"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1CE70EB" w14:textId="49DDB1B6"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45</w:t>
            </w:r>
          </w:p>
        </w:tc>
        <w:tc>
          <w:tcPr>
            <w:tcW w:w="2423" w:type="dxa"/>
            <w:tcBorders>
              <w:top w:val="nil"/>
              <w:left w:val="nil"/>
              <w:bottom w:val="single" w:sz="4" w:space="0" w:color="auto"/>
              <w:right w:val="single" w:sz="4" w:space="0" w:color="auto"/>
            </w:tcBorders>
            <w:shd w:val="clear" w:color="auto" w:fill="auto"/>
            <w:noWrap/>
            <w:vAlign w:val="center"/>
          </w:tcPr>
          <w:p w14:paraId="77CEBEA9" w14:textId="58F77366"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 xml:space="preserve">Sauber Junior </w:t>
            </w:r>
            <w:proofErr w:type="spellStart"/>
            <w:r w:rsidRPr="00206AE8">
              <w:rPr>
                <w:rFonts w:eastAsia="Times New Roman"/>
                <w:color w:val="000000"/>
                <w:sz w:val="18"/>
                <w:szCs w:val="18"/>
                <w:lang w:eastAsia="zh-CN"/>
              </w:rPr>
              <w:t>Charouz</w:t>
            </w:r>
            <w:proofErr w:type="spellEnd"/>
            <w:r w:rsidRPr="00206AE8">
              <w:rPr>
                <w:rFonts w:eastAsia="Times New Roman"/>
                <w:color w:val="000000"/>
                <w:sz w:val="18"/>
                <w:szCs w:val="18"/>
                <w:lang w:eastAsia="zh-CN"/>
              </w:rPr>
              <w:t xml:space="preserve"> ’19</w:t>
            </w:r>
          </w:p>
        </w:tc>
        <w:tc>
          <w:tcPr>
            <w:tcW w:w="427" w:type="dxa"/>
            <w:tcBorders>
              <w:top w:val="nil"/>
              <w:left w:val="nil"/>
              <w:bottom w:val="single" w:sz="4" w:space="0" w:color="auto"/>
              <w:right w:val="single" w:sz="4" w:space="0" w:color="auto"/>
            </w:tcBorders>
            <w:shd w:val="clear" w:color="auto" w:fill="auto"/>
            <w:vAlign w:val="center"/>
          </w:tcPr>
          <w:p w14:paraId="51754AAF" w14:textId="2C327E30"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93</w:t>
            </w:r>
          </w:p>
        </w:tc>
        <w:tc>
          <w:tcPr>
            <w:tcW w:w="2410" w:type="dxa"/>
            <w:tcBorders>
              <w:top w:val="nil"/>
              <w:left w:val="nil"/>
              <w:bottom w:val="single" w:sz="4" w:space="0" w:color="auto"/>
              <w:right w:val="single" w:sz="4" w:space="0" w:color="auto"/>
            </w:tcBorders>
            <w:shd w:val="clear" w:color="auto" w:fill="auto"/>
            <w:noWrap/>
            <w:vAlign w:val="center"/>
          </w:tcPr>
          <w:p w14:paraId="1BBF0DFE" w14:textId="28850160"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McLaren 2020</w:t>
            </w:r>
          </w:p>
        </w:tc>
        <w:tc>
          <w:tcPr>
            <w:tcW w:w="557" w:type="dxa"/>
            <w:tcBorders>
              <w:top w:val="nil"/>
              <w:left w:val="nil"/>
              <w:bottom w:val="single" w:sz="4" w:space="0" w:color="auto"/>
              <w:right w:val="single" w:sz="4" w:space="0" w:color="auto"/>
            </w:tcBorders>
            <w:shd w:val="clear" w:color="auto" w:fill="auto"/>
            <w:noWrap/>
            <w:vAlign w:val="center"/>
          </w:tcPr>
          <w:p w14:paraId="0B888AC4" w14:textId="4515C272"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0402B3E" w14:textId="70B75A72" w:rsidR="00C52A9E" w:rsidRPr="00206AE8" w:rsidRDefault="00C52A9E" w:rsidP="00C52A9E">
            <w:pPr>
              <w:jc w:val="left"/>
              <w:rPr>
                <w:rFonts w:eastAsia="Times New Roman"/>
                <w:color w:val="000000"/>
                <w:sz w:val="18"/>
                <w:szCs w:val="18"/>
                <w:lang w:eastAsia="en-GB"/>
              </w:rPr>
            </w:pPr>
          </w:p>
        </w:tc>
      </w:tr>
      <w:tr w:rsidR="00C52A9E" w:rsidRPr="00206AE8" w14:paraId="44E54A11"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6C4C4144" w14:textId="2812F98E"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46</w:t>
            </w:r>
          </w:p>
        </w:tc>
        <w:tc>
          <w:tcPr>
            <w:tcW w:w="2423" w:type="dxa"/>
            <w:tcBorders>
              <w:top w:val="nil"/>
              <w:left w:val="nil"/>
              <w:bottom w:val="single" w:sz="4" w:space="0" w:color="auto"/>
              <w:right w:val="single" w:sz="4" w:space="0" w:color="auto"/>
            </w:tcBorders>
            <w:shd w:val="clear" w:color="auto" w:fill="auto"/>
            <w:noWrap/>
            <w:vAlign w:val="center"/>
          </w:tcPr>
          <w:p w14:paraId="4470B973" w14:textId="7AFC8CD5"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Dams ’19</w:t>
            </w:r>
          </w:p>
        </w:tc>
        <w:tc>
          <w:tcPr>
            <w:tcW w:w="427" w:type="dxa"/>
            <w:tcBorders>
              <w:top w:val="nil"/>
              <w:left w:val="nil"/>
              <w:bottom w:val="single" w:sz="4" w:space="0" w:color="auto"/>
              <w:right w:val="single" w:sz="4" w:space="0" w:color="auto"/>
            </w:tcBorders>
            <w:shd w:val="clear" w:color="auto" w:fill="auto"/>
            <w:vAlign w:val="center"/>
          </w:tcPr>
          <w:p w14:paraId="33875269" w14:textId="3BAD865E" w:rsidR="00C52A9E" w:rsidRPr="008971CF" w:rsidRDefault="00BB599D" w:rsidP="00C52A9E">
            <w:pPr>
              <w:jc w:val="center"/>
              <w:rPr>
                <w:rFonts w:eastAsia="Times New Roman"/>
                <w:color w:val="000000"/>
                <w:sz w:val="18"/>
                <w:szCs w:val="18"/>
                <w:lang w:eastAsia="en-GB"/>
              </w:rPr>
            </w:pPr>
            <w:r>
              <w:rPr>
                <w:rFonts w:eastAsia="Times New Roman"/>
                <w:color w:val="000000"/>
                <w:sz w:val="18"/>
                <w:szCs w:val="18"/>
                <w:lang w:eastAsia="en-GB"/>
              </w:rPr>
              <w:t>94</w:t>
            </w:r>
          </w:p>
        </w:tc>
        <w:tc>
          <w:tcPr>
            <w:tcW w:w="2410" w:type="dxa"/>
            <w:tcBorders>
              <w:top w:val="nil"/>
              <w:left w:val="nil"/>
              <w:bottom w:val="single" w:sz="4" w:space="0" w:color="auto"/>
              <w:right w:val="single" w:sz="4" w:space="0" w:color="auto"/>
            </w:tcBorders>
            <w:shd w:val="clear" w:color="auto" w:fill="auto"/>
            <w:noWrap/>
            <w:vAlign w:val="center"/>
          </w:tcPr>
          <w:p w14:paraId="6971539E" w14:textId="2DA6745B" w:rsidR="00C52A9E" w:rsidRPr="008971CF" w:rsidRDefault="00BB599D" w:rsidP="00C52A9E">
            <w:pPr>
              <w:jc w:val="left"/>
              <w:rPr>
                <w:rFonts w:eastAsia="Times New Roman"/>
                <w:color w:val="000000"/>
                <w:sz w:val="18"/>
                <w:szCs w:val="18"/>
                <w:lang w:eastAsia="en-GB"/>
              </w:rPr>
            </w:pPr>
            <w:r>
              <w:rPr>
                <w:rFonts w:eastAsia="Times New Roman"/>
                <w:color w:val="000000"/>
                <w:sz w:val="18"/>
                <w:szCs w:val="18"/>
                <w:lang w:eastAsia="en-GB"/>
              </w:rPr>
              <w:t>Alfa Romeo 2020</w:t>
            </w:r>
          </w:p>
        </w:tc>
        <w:tc>
          <w:tcPr>
            <w:tcW w:w="557" w:type="dxa"/>
            <w:tcBorders>
              <w:top w:val="nil"/>
              <w:left w:val="nil"/>
              <w:bottom w:val="single" w:sz="4" w:space="0" w:color="auto"/>
              <w:right w:val="single" w:sz="4" w:space="0" w:color="auto"/>
            </w:tcBorders>
            <w:shd w:val="clear" w:color="auto" w:fill="auto"/>
            <w:noWrap/>
            <w:vAlign w:val="center"/>
          </w:tcPr>
          <w:p w14:paraId="3BA1CD8F" w14:textId="743B2336"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4957B5C6" w14:textId="6ED17324" w:rsidR="00C52A9E" w:rsidRPr="00206AE8" w:rsidRDefault="00C52A9E" w:rsidP="00C52A9E">
            <w:pPr>
              <w:jc w:val="left"/>
              <w:rPr>
                <w:rFonts w:eastAsia="Times New Roman"/>
                <w:color w:val="000000"/>
                <w:sz w:val="18"/>
                <w:szCs w:val="18"/>
                <w:lang w:eastAsia="en-GB"/>
              </w:rPr>
            </w:pPr>
          </w:p>
        </w:tc>
      </w:tr>
      <w:tr w:rsidR="00C52A9E" w:rsidRPr="00206AE8" w14:paraId="0610C8F3"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2B573F8D" w14:textId="45B3B5D3"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47</w:t>
            </w:r>
          </w:p>
        </w:tc>
        <w:tc>
          <w:tcPr>
            <w:tcW w:w="2423" w:type="dxa"/>
            <w:tcBorders>
              <w:top w:val="nil"/>
              <w:left w:val="nil"/>
              <w:bottom w:val="single" w:sz="4" w:space="0" w:color="auto"/>
              <w:right w:val="single" w:sz="4" w:space="0" w:color="auto"/>
            </w:tcBorders>
            <w:shd w:val="clear" w:color="auto" w:fill="auto"/>
            <w:noWrap/>
            <w:vAlign w:val="center"/>
          </w:tcPr>
          <w:p w14:paraId="4D2DC1BD" w14:textId="1A532F9A"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Uni-Virtuosi ‘19</w:t>
            </w:r>
          </w:p>
        </w:tc>
        <w:tc>
          <w:tcPr>
            <w:tcW w:w="427" w:type="dxa"/>
            <w:tcBorders>
              <w:top w:val="nil"/>
              <w:left w:val="nil"/>
              <w:bottom w:val="single" w:sz="4" w:space="0" w:color="auto"/>
              <w:right w:val="single" w:sz="4" w:space="0" w:color="auto"/>
            </w:tcBorders>
            <w:shd w:val="clear" w:color="auto" w:fill="auto"/>
            <w:vAlign w:val="center"/>
          </w:tcPr>
          <w:p w14:paraId="6F6E4E5E" w14:textId="042B61DC" w:rsidR="00C52A9E" w:rsidRPr="008971CF" w:rsidRDefault="00C52A9E" w:rsidP="00C52A9E">
            <w:pPr>
              <w:jc w:val="center"/>
              <w:rPr>
                <w:rFonts w:eastAsia="Times New Roman"/>
                <w:color w:val="000000"/>
                <w:sz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75C15CC3" w14:textId="36A572A1" w:rsidR="00C52A9E" w:rsidRPr="008971CF" w:rsidRDefault="00C52A9E" w:rsidP="00C52A9E">
            <w:pPr>
              <w:jc w:val="left"/>
              <w:rPr>
                <w:rFonts w:eastAsia="Times New Roman"/>
                <w:color w:val="000000"/>
                <w:sz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1610A558" w14:textId="7751A32B" w:rsidR="00C52A9E" w:rsidRPr="00206AE8"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17A3E83A" w14:textId="06AEB490" w:rsidR="00C52A9E" w:rsidRPr="00206AE8" w:rsidRDefault="00C52A9E" w:rsidP="00C52A9E">
            <w:pPr>
              <w:jc w:val="left"/>
              <w:rPr>
                <w:rFonts w:eastAsia="Times New Roman"/>
                <w:color w:val="000000"/>
                <w:sz w:val="18"/>
                <w:szCs w:val="18"/>
                <w:lang w:eastAsia="en-GB"/>
              </w:rPr>
            </w:pPr>
          </w:p>
        </w:tc>
      </w:tr>
      <w:tr w:rsidR="00C52A9E" w:rsidRPr="008971CF" w14:paraId="50C28ABF"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4CF9B784" w14:textId="0455F98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48</w:t>
            </w:r>
          </w:p>
        </w:tc>
        <w:tc>
          <w:tcPr>
            <w:tcW w:w="2423" w:type="dxa"/>
            <w:tcBorders>
              <w:top w:val="nil"/>
              <w:left w:val="nil"/>
              <w:bottom w:val="single" w:sz="4" w:space="0" w:color="auto"/>
              <w:right w:val="single" w:sz="4" w:space="0" w:color="auto"/>
            </w:tcBorders>
            <w:shd w:val="clear" w:color="auto" w:fill="auto"/>
            <w:noWrap/>
            <w:vAlign w:val="center"/>
          </w:tcPr>
          <w:p w14:paraId="2302275C" w14:textId="71521D3C"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MP Motorsport ‘19</w:t>
            </w:r>
          </w:p>
        </w:tc>
        <w:tc>
          <w:tcPr>
            <w:tcW w:w="427" w:type="dxa"/>
            <w:tcBorders>
              <w:top w:val="nil"/>
              <w:left w:val="nil"/>
              <w:bottom w:val="single" w:sz="4" w:space="0" w:color="auto"/>
              <w:right w:val="single" w:sz="4" w:space="0" w:color="auto"/>
            </w:tcBorders>
            <w:shd w:val="clear" w:color="auto" w:fill="auto"/>
            <w:vAlign w:val="center"/>
          </w:tcPr>
          <w:p w14:paraId="24ACB72F" w14:textId="1A108C41"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10FC59D9" w14:textId="116CE818"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3C0F9028" w14:textId="64DCFF1F"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3C1A1C75" w14:textId="11EDA4EE" w:rsidR="00C52A9E" w:rsidRPr="008971CF" w:rsidRDefault="00C52A9E" w:rsidP="00C52A9E">
            <w:pPr>
              <w:jc w:val="left"/>
              <w:rPr>
                <w:rFonts w:eastAsia="Times New Roman"/>
                <w:color w:val="000000"/>
                <w:sz w:val="18"/>
                <w:szCs w:val="18"/>
                <w:lang w:eastAsia="en-GB"/>
              </w:rPr>
            </w:pPr>
          </w:p>
        </w:tc>
      </w:tr>
      <w:tr w:rsidR="00C52A9E" w:rsidRPr="008971CF" w14:paraId="34E29651"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52519DD9" w14:textId="7638704B"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49</w:t>
            </w:r>
          </w:p>
        </w:tc>
        <w:tc>
          <w:tcPr>
            <w:tcW w:w="2423" w:type="dxa"/>
            <w:tcBorders>
              <w:top w:val="nil"/>
              <w:left w:val="nil"/>
              <w:bottom w:val="single" w:sz="4" w:space="0" w:color="auto"/>
              <w:right w:val="single" w:sz="4" w:space="0" w:color="auto"/>
            </w:tcBorders>
            <w:shd w:val="clear" w:color="auto" w:fill="auto"/>
            <w:noWrap/>
            <w:vAlign w:val="center"/>
          </w:tcPr>
          <w:p w14:paraId="20216D38" w14:textId="6E38E3DB" w:rsidR="00C52A9E" w:rsidRPr="008971CF" w:rsidRDefault="00C52A9E" w:rsidP="00C52A9E">
            <w:pPr>
              <w:jc w:val="left"/>
              <w:rPr>
                <w:rFonts w:eastAsia="Times New Roman"/>
                <w:color w:val="000000"/>
                <w:sz w:val="18"/>
                <w:szCs w:val="18"/>
                <w:lang w:eastAsia="en-GB"/>
              </w:rPr>
            </w:pPr>
            <w:proofErr w:type="spellStart"/>
            <w:r w:rsidRPr="00206AE8">
              <w:rPr>
                <w:rFonts w:eastAsia="Times New Roman"/>
                <w:color w:val="000000"/>
                <w:sz w:val="18"/>
                <w:szCs w:val="18"/>
                <w:lang w:eastAsia="zh-CN"/>
              </w:rPr>
              <w:t>Prema</w:t>
            </w:r>
            <w:proofErr w:type="spellEnd"/>
            <w:r w:rsidRPr="00206AE8">
              <w:rPr>
                <w:rFonts w:eastAsia="Times New Roman"/>
                <w:color w:val="000000"/>
                <w:sz w:val="18"/>
                <w:szCs w:val="18"/>
                <w:lang w:eastAsia="zh-CN"/>
              </w:rPr>
              <w:t xml:space="preserve"> ’19</w:t>
            </w:r>
          </w:p>
        </w:tc>
        <w:tc>
          <w:tcPr>
            <w:tcW w:w="427" w:type="dxa"/>
            <w:tcBorders>
              <w:top w:val="nil"/>
              <w:left w:val="nil"/>
              <w:bottom w:val="single" w:sz="4" w:space="0" w:color="auto"/>
              <w:right w:val="single" w:sz="4" w:space="0" w:color="auto"/>
            </w:tcBorders>
            <w:shd w:val="clear" w:color="auto" w:fill="auto"/>
            <w:vAlign w:val="center"/>
          </w:tcPr>
          <w:p w14:paraId="3D67B996" w14:textId="6C67F9B8"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4F478AD4" w14:textId="07E1618C"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06A5D0F8" w14:textId="28657F12"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224E676D" w14:textId="0D343F1A" w:rsidR="00C52A9E" w:rsidRPr="008971CF" w:rsidRDefault="00C52A9E" w:rsidP="00C52A9E">
            <w:pPr>
              <w:jc w:val="left"/>
              <w:rPr>
                <w:rFonts w:eastAsia="Times New Roman"/>
                <w:color w:val="000000"/>
                <w:sz w:val="18"/>
                <w:szCs w:val="18"/>
                <w:lang w:eastAsia="en-GB"/>
              </w:rPr>
            </w:pPr>
          </w:p>
        </w:tc>
      </w:tr>
      <w:tr w:rsidR="00C52A9E" w:rsidRPr="008971CF" w14:paraId="3312F090"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73AD7378" w14:textId="178A3715"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50</w:t>
            </w:r>
          </w:p>
        </w:tc>
        <w:tc>
          <w:tcPr>
            <w:tcW w:w="2423" w:type="dxa"/>
            <w:tcBorders>
              <w:top w:val="nil"/>
              <w:left w:val="nil"/>
              <w:bottom w:val="single" w:sz="4" w:space="0" w:color="auto"/>
              <w:right w:val="single" w:sz="4" w:space="0" w:color="auto"/>
            </w:tcBorders>
            <w:shd w:val="clear" w:color="auto" w:fill="auto"/>
            <w:noWrap/>
            <w:vAlign w:val="center"/>
          </w:tcPr>
          <w:p w14:paraId="6033BED3" w14:textId="2C6FD11C"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Trident ’19</w:t>
            </w:r>
          </w:p>
        </w:tc>
        <w:tc>
          <w:tcPr>
            <w:tcW w:w="427" w:type="dxa"/>
            <w:tcBorders>
              <w:top w:val="nil"/>
              <w:left w:val="nil"/>
              <w:bottom w:val="single" w:sz="4" w:space="0" w:color="auto"/>
              <w:right w:val="single" w:sz="4" w:space="0" w:color="auto"/>
            </w:tcBorders>
            <w:shd w:val="clear" w:color="auto" w:fill="auto"/>
            <w:vAlign w:val="center"/>
          </w:tcPr>
          <w:p w14:paraId="3C2C84C9" w14:textId="24243C8E"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12EEEE96" w14:textId="6BE3FB15"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7343A29E" w14:textId="22A17495"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04C27519" w14:textId="58C898F9" w:rsidR="00C52A9E" w:rsidRPr="008971CF" w:rsidRDefault="00C52A9E" w:rsidP="00C52A9E">
            <w:pPr>
              <w:jc w:val="left"/>
              <w:rPr>
                <w:rFonts w:eastAsia="Times New Roman"/>
                <w:color w:val="000000"/>
                <w:sz w:val="18"/>
                <w:szCs w:val="18"/>
                <w:lang w:eastAsia="en-GB"/>
              </w:rPr>
            </w:pPr>
          </w:p>
        </w:tc>
      </w:tr>
      <w:tr w:rsidR="00C52A9E" w:rsidRPr="008971CF" w14:paraId="5E551B94" w14:textId="77777777" w:rsidTr="00C52A9E">
        <w:trPr>
          <w:trHeight w:val="300"/>
        </w:trPr>
        <w:tc>
          <w:tcPr>
            <w:tcW w:w="427" w:type="dxa"/>
            <w:tcBorders>
              <w:top w:val="nil"/>
              <w:left w:val="single" w:sz="4" w:space="0" w:color="auto"/>
              <w:bottom w:val="single" w:sz="4" w:space="0" w:color="auto"/>
              <w:right w:val="single" w:sz="4" w:space="0" w:color="auto"/>
            </w:tcBorders>
            <w:shd w:val="clear" w:color="auto" w:fill="auto"/>
            <w:vAlign w:val="center"/>
          </w:tcPr>
          <w:p w14:paraId="78A38BCA" w14:textId="58B5E6A7" w:rsidR="00C52A9E" w:rsidRPr="008971CF" w:rsidRDefault="00C52A9E" w:rsidP="00C52A9E">
            <w:pPr>
              <w:jc w:val="center"/>
              <w:rPr>
                <w:rFonts w:eastAsia="Times New Roman"/>
                <w:color w:val="000000"/>
                <w:sz w:val="18"/>
                <w:szCs w:val="18"/>
                <w:lang w:eastAsia="en-GB"/>
              </w:rPr>
            </w:pPr>
            <w:r w:rsidRPr="00206AE8">
              <w:rPr>
                <w:rFonts w:eastAsia="Times New Roman"/>
                <w:color w:val="000000"/>
                <w:sz w:val="18"/>
                <w:szCs w:val="18"/>
                <w:lang w:eastAsia="en-GB"/>
              </w:rPr>
              <w:t>51</w:t>
            </w:r>
          </w:p>
        </w:tc>
        <w:tc>
          <w:tcPr>
            <w:tcW w:w="2423" w:type="dxa"/>
            <w:tcBorders>
              <w:top w:val="nil"/>
              <w:left w:val="nil"/>
              <w:bottom w:val="single" w:sz="4" w:space="0" w:color="auto"/>
              <w:right w:val="single" w:sz="4" w:space="0" w:color="auto"/>
            </w:tcBorders>
            <w:shd w:val="clear" w:color="auto" w:fill="auto"/>
            <w:noWrap/>
            <w:vAlign w:val="center"/>
          </w:tcPr>
          <w:p w14:paraId="3536CF87" w14:textId="555E7972" w:rsidR="00C52A9E" w:rsidRPr="008971CF" w:rsidRDefault="00C52A9E" w:rsidP="00C52A9E">
            <w:pPr>
              <w:jc w:val="left"/>
              <w:rPr>
                <w:rFonts w:eastAsia="Times New Roman"/>
                <w:color w:val="000000"/>
                <w:sz w:val="18"/>
                <w:szCs w:val="18"/>
                <w:lang w:eastAsia="en-GB"/>
              </w:rPr>
            </w:pPr>
            <w:r w:rsidRPr="00206AE8">
              <w:rPr>
                <w:rFonts w:eastAsia="Times New Roman"/>
                <w:color w:val="000000"/>
                <w:sz w:val="18"/>
                <w:szCs w:val="18"/>
                <w:lang w:eastAsia="zh-CN"/>
              </w:rPr>
              <w:t>Arden ’19</w:t>
            </w:r>
          </w:p>
        </w:tc>
        <w:tc>
          <w:tcPr>
            <w:tcW w:w="427" w:type="dxa"/>
            <w:tcBorders>
              <w:top w:val="nil"/>
              <w:left w:val="nil"/>
              <w:bottom w:val="single" w:sz="4" w:space="0" w:color="auto"/>
              <w:right w:val="single" w:sz="4" w:space="0" w:color="auto"/>
            </w:tcBorders>
            <w:shd w:val="clear" w:color="auto" w:fill="auto"/>
            <w:vAlign w:val="center"/>
          </w:tcPr>
          <w:p w14:paraId="12C42D5C" w14:textId="6BCC4468" w:rsidR="00C52A9E" w:rsidRPr="00206AE8" w:rsidRDefault="00C52A9E" w:rsidP="00C52A9E">
            <w:pPr>
              <w:jc w:val="center"/>
              <w:rPr>
                <w:rFonts w:eastAsia="Times New Roman"/>
                <w:color w:val="000000"/>
                <w:sz w:val="18"/>
                <w:szCs w:val="18"/>
                <w:lang w:eastAsia="en-GB"/>
              </w:rPr>
            </w:pPr>
          </w:p>
        </w:tc>
        <w:tc>
          <w:tcPr>
            <w:tcW w:w="2410" w:type="dxa"/>
            <w:tcBorders>
              <w:top w:val="nil"/>
              <w:left w:val="nil"/>
              <w:bottom w:val="single" w:sz="4" w:space="0" w:color="auto"/>
              <w:right w:val="single" w:sz="4" w:space="0" w:color="auto"/>
            </w:tcBorders>
            <w:shd w:val="clear" w:color="auto" w:fill="auto"/>
            <w:noWrap/>
            <w:vAlign w:val="center"/>
          </w:tcPr>
          <w:p w14:paraId="0B0CE88F" w14:textId="1D33EB08" w:rsidR="00C52A9E" w:rsidRPr="00206AE8" w:rsidRDefault="00C52A9E" w:rsidP="00C52A9E">
            <w:pPr>
              <w:jc w:val="left"/>
              <w:rPr>
                <w:rFonts w:eastAsia="Times New Roman"/>
                <w:color w:val="000000"/>
                <w:sz w:val="18"/>
                <w:szCs w:val="18"/>
                <w:lang w:eastAsia="en-GB"/>
              </w:rPr>
            </w:pPr>
          </w:p>
        </w:tc>
        <w:tc>
          <w:tcPr>
            <w:tcW w:w="557" w:type="dxa"/>
            <w:tcBorders>
              <w:top w:val="nil"/>
              <w:left w:val="nil"/>
              <w:bottom w:val="single" w:sz="4" w:space="0" w:color="auto"/>
              <w:right w:val="single" w:sz="4" w:space="0" w:color="auto"/>
            </w:tcBorders>
            <w:shd w:val="clear" w:color="auto" w:fill="auto"/>
            <w:noWrap/>
            <w:vAlign w:val="center"/>
          </w:tcPr>
          <w:p w14:paraId="09426A07" w14:textId="77777777" w:rsidR="00C52A9E" w:rsidRPr="008971CF" w:rsidRDefault="00C52A9E" w:rsidP="00C52A9E">
            <w:pPr>
              <w:jc w:val="center"/>
              <w:rPr>
                <w:rFonts w:eastAsia="Times New Roman"/>
                <w:color w:val="000000"/>
                <w:sz w:val="18"/>
                <w:szCs w:val="18"/>
                <w:lang w:eastAsia="en-GB"/>
              </w:rPr>
            </w:pPr>
          </w:p>
        </w:tc>
        <w:tc>
          <w:tcPr>
            <w:tcW w:w="2549" w:type="dxa"/>
            <w:tcBorders>
              <w:top w:val="nil"/>
              <w:left w:val="nil"/>
              <w:bottom w:val="single" w:sz="4" w:space="0" w:color="auto"/>
              <w:right w:val="single" w:sz="4" w:space="0" w:color="auto"/>
            </w:tcBorders>
            <w:shd w:val="clear" w:color="auto" w:fill="auto"/>
            <w:noWrap/>
            <w:vAlign w:val="center"/>
          </w:tcPr>
          <w:p w14:paraId="53EA4B3C" w14:textId="77777777" w:rsidR="00C52A9E" w:rsidRPr="008971CF" w:rsidRDefault="00C52A9E" w:rsidP="00C52A9E">
            <w:pPr>
              <w:jc w:val="left"/>
              <w:rPr>
                <w:rFonts w:eastAsia="Times New Roman"/>
                <w:color w:val="000000"/>
                <w:sz w:val="18"/>
                <w:szCs w:val="18"/>
                <w:lang w:eastAsia="en-GB"/>
              </w:rPr>
            </w:pPr>
          </w:p>
        </w:tc>
      </w:tr>
      <w:tr w:rsidR="00C52A9E" w:rsidRPr="008971CF" w14:paraId="13F62FF5"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020FF45B" w14:textId="01BCE62B" w:rsidR="00C52A9E" w:rsidRPr="008971CF" w:rsidRDefault="00C52A9E" w:rsidP="00C52A9E">
            <w:pPr>
              <w:jc w:val="center"/>
              <w:rPr>
                <w:rFonts w:eastAsia="Times New Roman"/>
                <w:color w:val="000000"/>
                <w:sz w:val="18"/>
                <w:lang w:eastAsia="en-GB"/>
              </w:rPr>
            </w:pPr>
            <w:r>
              <w:rPr>
                <w:rFonts w:eastAsia="Times New Roman"/>
                <w:color w:val="000000"/>
                <w:sz w:val="18"/>
                <w:szCs w:val="18"/>
                <w:lang w:eastAsia="en-GB"/>
              </w:rPr>
              <w:t>70</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391DF6A4" w14:textId="46D69F8A" w:rsidR="00C52A9E" w:rsidRPr="008971CF" w:rsidRDefault="00C52A9E" w:rsidP="00C52A9E">
            <w:pPr>
              <w:jc w:val="left"/>
              <w:rPr>
                <w:rFonts w:eastAsia="Times New Roman"/>
                <w:color w:val="000000"/>
                <w:sz w:val="18"/>
                <w:lang w:eastAsia="en-GB"/>
              </w:rPr>
            </w:pPr>
            <w:r>
              <w:rPr>
                <w:rFonts w:eastAsia="Times New Roman"/>
                <w:color w:val="000000"/>
                <w:sz w:val="18"/>
                <w:szCs w:val="18"/>
                <w:lang w:eastAsia="en-GB"/>
              </w:rPr>
              <w:t>Art GP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4D8BB22B" w14:textId="5CFB0050"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033EFC22" w14:textId="166933F5"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225B5608"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250034CC" w14:textId="77777777" w:rsidR="00C52A9E" w:rsidRPr="008971CF" w:rsidRDefault="00C52A9E" w:rsidP="00C52A9E">
            <w:pPr>
              <w:jc w:val="left"/>
              <w:rPr>
                <w:rFonts w:eastAsia="Times New Roman"/>
                <w:color w:val="000000"/>
                <w:sz w:val="18"/>
                <w:szCs w:val="18"/>
                <w:lang w:eastAsia="en-GB"/>
              </w:rPr>
            </w:pPr>
          </w:p>
        </w:tc>
      </w:tr>
      <w:tr w:rsidR="00C52A9E" w14:paraId="312B4B2E"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669A862B" w14:textId="32B35983"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71</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511A1A5A" w14:textId="257DC20B"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Campos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7171DCC3" w14:textId="775EDBCC"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82F1E86" w14:textId="2447F3C0"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2B2D3EC"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2178C506" w14:textId="77777777" w:rsidR="00C52A9E" w:rsidRDefault="00C52A9E" w:rsidP="00C52A9E">
            <w:pPr>
              <w:jc w:val="left"/>
              <w:rPr>
                <w:rFonts w:eastAsia="Times New Roman"/>
                <w:color w:val="000000"/>
                <w:sz w:val="18"/>
                <w:szCs w:val="18"/>
                <w:lang w:eastAsia="en-GB"/>
              </w:rPr>
            </w:pPr>
          </w:p>
        </w:tc>
      </w:tr>
      <w:tr w:rsidR="00C52A9E" w14:paraId="4B1A1D62"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64EFDF94" w14:textId="6489F676"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72</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61610FA0" w14:textId="1BC0FE3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Carlin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63A14550" w14:textId="15A28454"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CED063F" w14:textId="0D231327"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C158636"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10CAB1F7" w14:textId="77777777" w:rsidR="00C52A9E" w:rsidRDefault="00C52A9E" w:rsidP="00C52A9E">
            <w:pPr>
              <w:jc w:val="left"/>
              <w:rPr>
                <w:rFonts w:eastAsia="Times New Roman"/>
                <w:color w:val="000000"/>
                <w:sz w:val="18"/>
                <w:szCs w:val="18"/>
                <w:lang w:eastAsia="en-GB"/>
              </w:rPr>
            </w:pPr>
          </w:p>
        </w:tc>
      </w:tr>
      <w:tr w:rsidR="00C52A9E" w14:paraId="2671D6EB"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43E60B79" w14:textId="55E616D1"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73</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6B52F6BF" w14:textId="770633A7" w:rsidR="00C52A9E" w:rsidRPr="008971CF" w:rsidRDefault="00C52A9E" w:rsidP="00C52A9E">
            <w:pPr>
              <w:jc w:val="left"/>
              <w:rPr>
                <w:rFonts w:eastAsia="Times New Roman"/>
                <w:color w:val="000000"/>
                <w:sz w:val="18"/>
                <w:szCs w:val="18"/>
                <w:lang w:eastAsia="en-GB"/>
              </w:rPr>
            </w:pPr>
            <w:proofErr w:type="spellStart"/>
            <w:r>
              <w:rPr>
                <w:rFonts w:eastAsia="Times New Roman"/>
                <w:color w:val="000000"/>
                <w:sz w:val="18"/>
                <w:szCs w:val="18"/>
                <w:lang w:eastAsia="en-GB"/>
              </w:rPr>
              <w:t>Charouz</w:t>
            </w:r>
            <w:proofErr w:type="spellEnd"/>
            <w:r>
              <w:rPr>
                <w:rFonts w:eastAsia="Times New Roman"/>
                <w:color w:val="000000"/>
                <w:sz w:val="18"/>
                <w:szCs w:val="18"/>
                <w:lang w:eastAsia="en-GB"/>
              </w:rPr>
              <w:t xml:space="preserve">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68D0FCC3" w14:textId="2C08FF9F"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347DBCF3" w14:textId="16BB5718"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6C696A2"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1B8DB552" w14:textId="77777777" w:rsidR="00C52A9E" w:rsidRDefault="00C52A9E" w:rsidP="00C52A9E">
            <w:pPr>
              <w:jc w:val="left"/>
              <w:rPr>
                <w:rFonts w:eastAsia="Times New Roman"/>
                <w:color w:val="000000"/>
                <w:sz w:val="18"/>
                <w:szCs w:val="18"/>
                <w:lang w:eastAsia="en-GB"/>
              </w:rPr>
            </w:pPr>
          </w:p>
        </w:tc>
      </w:tr>
      <w:tr w:rsidR="00C52A9E" w14:paraId="28AEFFB4"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784EBDD3" w14:textId="43F884CE"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74</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7FD53A4A" w14:textId="300BA57C"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Dams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322A25CA" w14:textId="617AD57C"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15F8886F" w14:textId="704350AC"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A96B9D3" w14:textId="77777777" w:rsidR="00C52A9E" w:rsidRPr="008971CF" w:rsidRDefault="00C52A9E" w:rsidP="00C52A9E">
            <w:pPr>
              <w:jc w:val="left"/>
              <w:rPr>
                <w:rFonts w:eastAsia="Times New Roman"/>
                <w:color w:val="000000"/>
                <w:sz w:val="18"/>
                <w:szCs w:val="18"/>
                <w:lang w:eastAsia="en-GB"/>
              </w:rPr>
            </w:pP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0363DA01" w14:textId="77777777" w:rsidR="00C52A9E" w:rsidRDefault="00C52A9E" w:rsidP="00C52A9E">
            <w:pPr>
              <w:jc w:val="left"/>
              <w:rPr>
                <w:rFonts w:eastAsia="Times New Roman"/>
                <w:color w:val="000000"/>
                <w:sz w:val="18"/>
                <w:szCs w:val="18"/>
                <w:lang w:eastAsia="en-GB"/>
              </w:rPr>
            </w:pPr>
          </w:p>
        </w:tc>
      </w:tr>
      <w:tr w:rsidR="00C52A9E" w:rsidRPr="008971CF" w14:paraId="0F881181" w14:textId="77777777" w:rsidTr="00C52A9E">
        <w:trPr>
          <w:trHeight w:val="300"/>
        </w:trPr>
        <w:tc>
          <w:tcPr>
            <w:tcW w:w="427" w:type="dxa"/>
            <w:tcBorders>
              <w:top w:val="single" w:sz="4" w:space="0" w:color="auto"/>
              <w:left w:val="single" w:sz="4" w:space="0" w:color="auto"/>
              <w:bottom w:val="single" w:sz="4" w:space="0" w:color="auto"/>
              <w:right w:val="single" w:sz="4" w:space="0" w:color="auto"/>
            </w:tcBorders>
            <w:shd w:val="clear" w:color="auto" w:fill="auto"/>
            <w:vAlign w:val="center"/>
          </w:tcPr>
          <w:p w14:paraId="5C945DBA" w14:textId="49D846EF" w:rsidR="00C52A9E" w:rsidRPr="008971CF" w:rsidRDefault="00C52A9E" w:rsidP="00C52A9E">
            <w:pPr>
              <w:jc w:val="center"/>
              <w:rPr>
                <w:rFonts w:eastAsia="Times New Roman"/>
                <w:color w:val="000000"/>
                <w:sz w:val="18"/>
                <w:szCs w:val="18"/>
                <w:lang w:eastAsia="en-GB"/>
              </w:rPr>
            </w:pPr>
            <w:r>
              <w:rPr>
                <w:rFonts w:eastAsia="Times New Roman"/>
                <w:color w:val="000000"/>
                <w:sz w:val="18"/>
                <w:szCs w:val="18"/>
                <w:lang w:eastAsia="en-GB"/>
              </w:rPr>
              <w:t>75</w:t>
            </w:r>
          </w:p>
        </w:tc>
        <w:tc>
          <w:tcPr>
            <w:tcW w:w="2423" w:type="dxa"/>
            <w:tcBorders>
              <w:top w:val="single" w:sz="4" w:space="0" w:color="auto"/>
              <w:left w:val="nil"/>
              <w:bottom w:val="single" w:sz="4" w:space="0" w:color="auto"/>
              <w:right w:val="single" w:sz="4" w:space="0" w:color="auto"/>
            </w:tcBorders>
            <w:shd w:val="clear" w:color="auto" w:fill="auto"/>
            <w:noWrap/>
            <w:vAlign w:val="center"/>
          </w:tcPr>
          <w:p w14:paraId="42DC9165" w14:textId="09262435" w:rsidR="00C52A9E" w:rsidRPr="008971CF" w:rsidRDefault="00C52A9E" w:rsidP="00C52A9E">
            <w:pPr>
              <w:jc w:val="left"/>
              <w:rPr>
                <w:rFonts w:eastAsia="Times New Roman"/>
                <w:color w:val="000000"/>
                <w:sz w:val="18"/>
                <w:szCs w:val="18"/>
                <w:lang w:eastAsia="en-GB"/>
              </w:rPr>
            </w:pPr>
            <w:r>
              <w:rPr>
                <w:rFonts w:eastAsia="Times New Roman"/>
                <w:color w:val="000000"/>
                <w:sz w:val="18"/>
                <w:szCs w:val="18"/>
                <w:lang w:eastAsia="en-GB"/>
              </w:rPr>
              <w:t>Uni-Virtuosi ‘20</w:t>
            </w:r>
          </w:p>
        </w:tc>
        <w:tc>
          <w:tcPr>
            <w:tcW w:w="427" w:type="dxa"/>
            <w:tcBorders>
              <w:top w:val="single" w:sz="4" w:space="0" w:color="auto"/>
              <w:left w:val="nil"/>
              <w:bottom w:val="single" w:sz="4" w:space="0" w:color="auto"/>
              <w:right w:val="single" w:sz="4" w:space="0" w:color="auto"/>
            </w:tcBorders>
            <w:shd w:val="clear" w:color="auto" w:fill="auto"/>
            <w:vAlign w:val="center"/>
          </w:tcPr>
          <w:p w14:paraId="22C2ADF4" w14:textId="48B34EAE" w:rsidR="00C52A9E" w:rsidRPr="00206AE8" w:rsidRDefault="00C52A9E" w:rsidP="00C52A9E">
            <w:pPr>
              <w:jc w:val="center"/>
              <w:rPr>
                <w:rFonts w:eastAsia="Times New Roman"/>
                <w:color w:val="000000"/>
                <w:sz w:val="18"/>
                <w:szCs w:val="18"/>
                <w:lang w:eastAsia="en-GB"/>
              </w:rPr>
            </w:pP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21983073" w14:textId="405CF1C1" w:rsidR="00C52A9E" w:rsidRPr="00206AE8" w:rsidRDefault="00C52A9E" w:rsidP="00C52A9E">
            <w:pPr>
              <w:jc w:val="left"/>
              <w:rPr>
                <w:rFonts w:eastAsia="Times New Roman"/>
                <w:color w:val="000000"/>
                <w:sz w:val="18"/>
                <w:szCs w:val="18"/>
                <w:lang w:eastAsia="en-GB"/>
              </w:rPr>
            </w:pP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6877834" w14:textId="120B7C6B"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szCs w:val="18"/>
                <w:lang w:eastAsia="en-GB"/>
              </w:rPr>
              <w:t> </w:t>
            </w:r>
          </w:p>
        </w:tc>
        <w:tc>
          <w:tcPr>
            <w:tcW w:w="2549" w:type="dxa"/>
            <w:tcBorders>
              <w:top w:val="single" w:sz="4" w:space="0" w:color="auto"/>
              <w:left w:val="nil"/>
              <w:bottom w:val="single" w:sz="4" w:space="0" w:color="auto"/>
              <w:right w:val="single" w:sz="4" w:space="0" w:color="auto"/>
            </w:tcBorders>
            <w:shd w:val="clear" w:color="auto" w:fill="auto"/>
            <w:noWrap/>
            <w:vAlign w:val="center"/>
          </w:tcPr>
          <w:p w14:paraId="761B4737" w14:textId="5DB0DA54" w:rsidR="00C52A9E" w:rsidRPr="008971CF" w:rsidRDefault="00C52A9E" w:rsidP="00C52A9E">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7214338A" w14:textId="77777777" w:rsidR="008971CF" w:rsidRDefault="008971CF" w:rsidP="008971CF"/>
    <w:p w14:paraId="0C0A1F62" w14:textId="77777777" w:rsidR="008971CF" w:rsidRDefault="008971CF" w:rsidP="00946577">
      <w:pPr>
        <w:pStyle w:val="Heading2"/>
      </w:pPr>
    </w:p>
    <w:p w14:paraId="7B62BBF4" w14:textId="77777777" w:rsidR="008971CF" w:rsidRDefault="008971CF">
      <w:pPr>
        <w:spacing w:after="200" w:line="276" w:lineRule="auto"/>
        <w:jc w:val="left"/>
        <w:rPr>
          <w:b/>
          <w:sz w:val="28"/>
          <w:szCs w:val="24"/>
        </w:rPr>
      </w:pPr>
      <w:r>
        <w:br w:type="page"/>
      </w:r>
    </w:p>
    <w:p w14:paraId="15D1792D" w14:textId="6B45BCAE" w:rsidR="008A68EC" w:rsidRDefault="008A68EC" w:rsidP="00946577">
      <w:pPr>
        <w:pStyle w:val="Heading2"/>
      </w:pPr>
      <w:r>
        <w:lastRenderedPageBreak/>
        <w:t>Driver IDs</w:t>
      </w:r>
    </w:p>
    <w:p w14:paraId="20227ECD" w14:textId="77777777" w:rsidR="008B26C6" w:rsidRDefault="008B26C6" w:rsidP="008B26C6"/>
    <w:tbl>
      <w:tblPr>
        <w:tblW w:w="8011" w:type="dxa"/>
        <w:tblInd w:w="113" w:type="dxa"/>
        <w:tblLook w:val="04A0" w:firstRow="1" w:lastRow="0" w:firstColumn="1" w:lastColumn="0" w:noHBand="0" w:noVBand="1"/>
      </w:tblPr>
      <w:tblGrid>
        <w:gridCol w:w="427"/>
        <w:gridCol w:w="2200"/>
        <w:gridCol w:w="427"/>
        <w:gridCol w:w="2200"/>
        <w:gridCol w:w="557"/>
        <w:gridCol w:w="2200"/>
      </w:tblGrid>
      <w:tr w:rsidR="008B26C6" w:rsidRPr="008B26C6" w14:paraId="2295E11C" w14:textId="77777777" w:rsidTr="000002D0">
        <w:trPr>
          <w:trHeight w:val="320"/>
        </w:trPr>
        <w:tc>
          <w:tcPr>
            <w:tcW w:w="4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66754F0"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5326C8E"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427" w:type="dxa"/>
            <w:tcBorders>
              <w:top w:val="single" w:sz="4" w:space="0" w:color="auto"/>
              <w:left w:val="nil"/>
              <w:bottom w:val="single" w:sz="4" w:space="0" w:color="auto"/>
              <w:right w:val="single" w:sz="4" w:space="0" w:color="auto"/>
            </w:tcBorders>
            <w:shd w:val="clear" w:color="000000" w:fill="D9D9D9"/>
            <w:noWrap/>
            <w:vAlign w:val="center"/>
            <w:hideMark/>
          </w:tcPr>
          <w:p w14:paraId="1A7B569C"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08B65C0B"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56F5BC68"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C49B447"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r>
      <w:tr w:rsidR="008136D2" w:rsidRPr="008B26C6" w14:paraId="33B0A1F9"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6AE9B66D" w14:textId="7777777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0</w:t>
            </w:r>
          </w:p>
        </w:tc>
        <w:tc>
          <w:tcPr>
            <w:tcW w:w="2200" w:type="dxa"/>
            <w:tcBorders>
              <w:top w:val="nil"/>
              <w:left w:val="nil"/>
              <w:bottom w:val="single" w:sz="4" w:space="0" w:color="auto"/>
              <w:right w:val="single" w:sz="4" w:space="0" w:color="auto"/>
            </w:tcBorders>
            <w:shd w:val="clear" w:color="auto" w:fill="auto"/>
            <w:noWrap/>
            <w:vAlign w:val="center"/>
            <w:hideMark/>
          </w:tcPr>
          <w:p w14:paraId="230869D6" w14:textId="7777777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Carlos </w:t>
            </w:r>
            <w:proofErr w:type="spellStart"/>
            <w:r w:rsidRPr="008B26C6">
              <w:rPr>
                <w:rFonts w:eastAsia="Times New Roman"/>
                <w:color w:val="000000"/>
                <w:sz w:val="18"/>
                <w:szCs w:val="18"/>
                <w:lang w:eastAsia="en-GB"/>
              </w:rPr>
              <w:t>Sainz</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14D1027F" w14:textId="30E634C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39</w:t>
            </w:r>
          </w:p>
        </w:tc>
        <w:tc>
          <w:tcPr>
            <w:tcW w:w="2200" w:type="dxa"/>
            <w:tcBorders>
              <w:top w:val="nil"/>
              <w:left w:val="nil"/>
              <w:bottom w:val="single" w:sz="4" w:space="0" w:color="auto"/>
              <w:right w:val="single" w:sz="4" w:space="0" w:color="auto"/>
            </w:tcBorders>
            <w:shd w:val="clear" w:color="auto" w:fill="auto"/>
            <w:noWrap/>
            <w:vAlign w:val="center"/>
          </w:tcPr>
          <w:p w14:paraId="31598E1D" w14:textId="0A84C211"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Santiago Moreno</w:t>
            </w:r>
          </w:p>
        </w:tc>
        <w:tc>
          <w:tcPr>
            <w:tcW w:w="557" w:type="dxa"/>
            <w:tcBorders>
              <w:top w:val="nil"/>
              <w:left w:val="nil"/>
              <w:bottom w:val="single" w:sz="4" w:space="0" w:color="auto"/>
              <w:right w:val="single" w:sz="4" w:space="0" w:color="auto"/>
            </w:tcBorders>
            <w:shd w:val="clear" w:color="auto" w:fill="auto"/>
            <w:noWrap/>
            <w:vAlign w:val="center"/>
          </w:tcPr>
          <w:p w14:paraId="53ADCF6B" w14:textId="536711A3"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76</w:t>
            </w:r>
          </w:p>
        </w:tc>
        <w:tc>
          <w:tcPr>
            <w:tcW w:w="2200" w:type="dxa"/>
            <w:tcBorders>
              <w:top w:val="nil"/>
              <w:left w:val="nil"/>
              <w:bottom w:val="single" w:sz="4" w:space="0" w:color="auto"/>
              <w:right w:val="single" w:sz="4" w:space="0" w:color="auto"/>
            </w:tcBorders>
            <w:shd w:val="clear" w:color="auto" w:fill="auto"/>
            <w:noWrap/>
            <w:vAlign w:val="center"/>
          </w:tcPr>
          <w:p w14:paraId="4DFB1064" w14:textId="341C7DF2"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Alain Prost</w:t>
            </w:r>
          </w:p>
        </w:tc>
      </w:tr>
      <w:tr w:rsidR="008136D2" w:rsidRPr="008B26C6" w14:paraId="27C74051"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1A42988A" w14:textId="7777777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w:t>
            </w:r>
          </w:p>
        </w:tc>
        <w:tc>
          <w:tcPr>
            <w:tcW w:w="2200" w:type="dxa"/>
            <w:tcBorders>
              <w:top w:val="nil"/>
              <w:left w:val="nil"/>
              <w:bottom w:val="single" w:sz="4" w:space="0" w:color="auto"/>
              <w:right w:val="single" w:sz="4" w:space="0" w:color="auto"/>
            </w:tcBorders>
            <w:shd w:val="clear" w:color="auto" w:fill="auto"/>
            <w:noWrap/>
            <w:vAlign w:val="center"/>
            <w:hideMark/>
          </w:tcPr>
          <w:p w14:paraId="07E299C3" w14:textId="7777777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Daniil Kvyat</w:t>
            </w:r>
          </w:p>
        </w:tc>
        <w:tc>
          <w:tcPr>
            <w:tcW w:w="427" w:type="dxa"/>
            <w:tcBorders>
              <w:top w:val="nil"/>
              <w:left w:val="nil"/>
              <w:bottom w:val="single" w:sz="4" w:space="0" w:color="auto"/>
              <w:right w:val="single" w:sz="4" w:space="0" w:color="auto"/>
            </w:tcBorders>
            <w:shd w:val="clear" w:color="auto" w:fill="auto"/>
            <w:noWrap/>
            <w:vAlign w:val="center"/>
          </w:tcPr>
          <w:p w14:paraId="1B318716" w14:textId="2215C9F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40</w:t>
            </w:r>
          </w:p>
        </w:tc>
        <w:tc>
          <w:tcPr>
            <w:tcW w:w="2200" w:type="dxa"/>
            <w:tcBorders>
              <w:top w:val="nil"/>
              <w:left w:val="nil"/>
              <w:bottom w:val="single" w:sz="4" w:space="0" w:color="auto"/>
              <w:right w:val="single" w:sz="4" w:space="0" w:color="auto"/>
            </w:tcBorders>
            <w:shd w:val="clear" w:color="auto" w:fill="auto"/>
            <w:noWrap/>
            <w:vAlign w:val="center"/>
          </w:tcPr>
          <w:p w14:paraId="56182823" w14:textId="38F2B12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Benjamin Coppens</w:t>
            </w:r>
          </w:p>
        </w:tc>
        <w:tc>
          <w:tcPr>
            <w:tcW w:w="557" w:type="dxa"/>
            <w:tcBorders>
              <w:top w:val="nil"/>
              <w:left w:val="nil"/>
              <w:bottom w:val="single" w:sz="4" w:space="0" w:color="auto"/>
              <w:right w:val="single" w:sz="4" w:space="0" w:color="auto"/>
            </w:tcBorders>
            <w:shd w:val="clear" w:color="auto" w:fill="auto"/>
            <w:noWrap/>
            <w:vAlign w:val="center"/>
          </w:tcPr>
          <w:p w14:paraId="77C8BC0D" w14:textId="44187DB0"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77</w:t>
            </w:r>
          </w:p>
        </w:tc>
        <w:tc>
          <w:tcPr>
            <w:tcW w:w="2200" w:type="dxa"/>
            <w:tcBorders>
              <w:top w:val="nil"/>
              <w:left w:val="nil"/>
              <w:bottom w:val="single" w:sz="4" w:space="0" w:color="auto"/>
              <w:right w:val="single" w:sz="4" w:space="0" w:color="auto"/>
            </w:tcBorders>
            <w:shd w:val="clear" w:color="auto" w:fill="auto"/>
            <w:noWrap/>
            <w:vAlign w:val="center"/>
          </w:tcPr>
          <w:p w14:paraId="6AE329CB" w14:textId="7A9A9B6E"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Ayrton Senna</w:t>
            </w:r>
          </w:p>
        </w:tc>
      </w:tr>
      <w:tr w:rsidR="008136D2" w:rsidRPr="008B26C6" w14:paraId="6AB411DC"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21FB28BD" w14:textId="7777777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w:t>
            </w:r>
          </w:p>
        </w:tc>
        <w:tc>
          <w:tcPr>
            <w:tcW w:w="2200" w:type="dxa"/>
            <w:tcBorders>
              <w:top w:val="nil"/>
              <w:left w:val="nil"/>
              <w:bottom w:val="single" w:sz="4" w:space="0" w:color="auto"/>
              <w:right w:val="single" w:sz="4" w:space="0" w:color="auto"/>
            </w:tcBorders>
            <w:shd w:val="clear" w:color="auto" w:fill="auto"/>
            <w:noWrap/>
            <w:vAlign w:val="center"/>
            <w:hideMark/>
          </w:tcPr>
          <w:p w14:paraId="3B568ED0" w14:textId="77777777"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Daniel Ricciardo</w:t>
            </w:r>
          </w:p>
        </w:tc>
        <w:tc>
          <w:tcPr>
            <w:tcW w:w="427" w:type="dxa"/>
            <w:tcBorders>
              <w:top w:val="nil"/>
              <w:left w:val="nil"/>
              <w:bottom w:val="single" w:sz="4" w:space="0" w:color="auto"/>
              <w:right w:val="single" w:sz="4" w:space="0" w:color="auto"/>
            </w:tcBorders>
            <w:shd w:val="clear" w:color="auto" w:fill="auto"/>
            <w:noWrap/>
            <w:vAlign w:val="center"/>
          </w:tcPr>
          <w:p w14:paraId="02B1853A" w14:textId="54C4504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41</w:t>
            </w:r>
          </w:p>
        </w:tc>
        <w:tc>
          <w:tcPr>
            <w:tcW w:w="2200" w:type="dxa"/>
            <w:tcBorders>
              <w:top w:val="nil"/>
              <w:left w:val="nil"/>
              <w:bottom w:val="single" w:sz="4" w:space="0" w:color="auto"/>
              <w:right w:val="single" w:sz="4" w:space="0" w:color="auto"/>
            </w:tcBorders>
            <w:shd w:val="clear" w:color="auto" w:fill="auto"/>
            <w:noWrap/>
            <w:vAlign w:val="center"/>
          </w:tcPr>
          <w:p w14:paraId="6F50B65E" w14:textId="0A47C2A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Noah Visser</w:t>
            </w:r>
          </w:p>
        </w:tc>
        <w:tc>
          <w:tcPr>
            <w:tcW w:w="557" w:type="dxa"/>
            <w:tcBorders>
              <w:top w:val="nil"/>
              <w:left w:val="nil"/>
              <w:bottom w:val="single" w:sz="4" w:space="0" w:color="auto"/>
              <w:right w:val="single" w:sz="4" w:space="0" w:color="auto"/>
            </w:tcBorders>
            <w:shd w:val="clear" w:color="auto" w:fill="auto"/>
            <w:noWrap/>
            <w:vAlign w:val="center"/>
          </w:tcPr>
          <w:p w14:paraId="06712C1D" w14:textId="4418393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78</w:t>
            </w:r>
          </w:p>
        </w:tc>
        <w:tc>
          <w:tcPr>
            <w:tcW w:w="2200" w:type="dxa"/>
            <w:tcBorders>
              <w:top w:val="nil"/>
              <w:left w:val="nil"/>
              <w:bottom w:val="single" w:sz="4" w:space="0" w:color="auto"/>
              <w:right w:val="single" w:sz="4" w:space="0" w:color="auto"/>
            </w:tcBorders>
            <w:shd w:val="clear" w:color="auto" w:fill="auto"/>
            <w:noWrap/>
            <w:vAlign w:val="center"/>
          </w:tcPr>
          <w:p w14:paraId="3EB61799" w14:textId="705829E1"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Nobuharu</w:t>
            </w:r>
            <w:proofErr w:type="spellEnd"/>
            <w:r w:rsidRPr="008B26C6">
              <w:rPr>
                <w:rFonts w:eastAsia="Times New Roman"/>
                <w:color w:val="000000"/>
                <w:sz w:val="18"/>
                <w:szCs w:val="18"/>
                <w:lang w:eastAsia="en-GB"/>
              </w:rPr>
              <w:t xml:space="preserve"> Matsushita</w:t>
            </w:r>
          </w:p>
        </w:tc>
      </w:tr>
      <w:tr w:rsidR="008136D2" w:rsidRPr="008B26C6" w14:paraId="66CE0C42"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91E177D" w14:textId="6AF34A36"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3</w:t>
            </w:r>
          </w:p>
        </w:tc>
        <w:tc>
          <w:tcPr>
            <w:tcW w:w="2200" w:type="dxa"/>
            <w:tcBorders>
              <w:top w:val="nil"/>
              <w:left w:val="nil"/>
              <w:bottom w:val="single" w:sz="4" w:space="0" w:color="auto"/>
              <w:right w:val="single" w:sz="4" w:space="0" w:color="auto"/>
            </w:tcBorders>
            <w:shd w:val="clear" w:color="auto" w:fill="auto"/>
            <w:noWrap/>
            <w:vAlign w:val="center"/>
          </w:tcPr>
          <w:p w14:paraId="3277E5D6" w14:textId="5ED31C86"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Fernando Alonso</w:t>
            </w:r>
          </w:p>
        </w:tc>
        <w:tc>
          <w:tcPr>
            <w:tcW w:w="427" w:type="dxa"/>
            <w:tcBorders>
              <w:top w:val="nil"/>
              <w:left w:val="nil"/>
              <w:bottom w:val="single" w:sz="4" w:space="0" w:color="auto"/>
              <w:right w:val="single" w:sz="4" w:space="0" w:color="auto"/>
            </w:tcBorders>
            <w:shd w:val="clear" w:color="auto" w:fill="auto"/>
            <w:noWrap/>
            <w:vAlign w:val="center"/>
          </w:tcPr>
          <w:p w14:paraId="3CB90AE6" w14:textId="7E034FD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42</w:t>
            </w:r>
          </w:p>
        </w:tc>
        <w:tc>
          <w:tcPr>
            <w:tcW w:w="2200" w:type="dxa"/>
            <w:tcBorders>
              <w:top w:val="nil"/>
              <w:left w:val="nil"/>
              <w:bottom w:val="single" w:sz="4" w:space="0" w:color="auto"/>
              <w:right w:val="single" w:sz="4" w:space="0" w:color="auto"/>
            </w:tcBorders>
            <w:shd w:val="clear" w:color="auto" w:fill="auto"/>
            <w:noWrap/>
            <w:vAlign w:val="center"/>
          </w:tcPr>
          <w:p w14:paraId="21E3F053" w14:textId="601BD14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Gert </w:t>
            </w:r>
            <w:proofErr w:type="spellStart"/>
            <w:r w:rsidRPr="008B26C6">
              <w:rPr>
                <w:rFonts w:eastAsia="Times New Roman"/>
                <w:color w:val="000000"/>
                <w:sz w:val="18"/>
                <w:szCs w:val="18"/>
                <w:lang w:eastAsia="en-GB"/>
              </w:rPr>
              <w:t>Waldmuller</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08760AA" w14:textId="014B855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79</w:t>
            </w:r>
          </w:p>
        </w:tc>
        <w:tc>
          <w:tcPr>
            <w:tcW w:w="2200" w:type="dxa"/>
            <w:tcBorders>
              <w:top w:val="nil"/>
              <w:left w:val="nil"/>
              <w:bottom w:val="single" w:sz="4" w:space="0" w:color="auto"/>
              <w:right w:val="single" w:sz="4" w:space="0" w:color="auto"/>
            </w:tcBorders>
            <w:shd w:val="clear" w:color="auto" w:fill="auto"/>
            <w:noWrap/>
            <w:vAlign w:val="center"/>
          </w:tcPr>
          <w:p w14:paraId="249442A9" w14:textId="494723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Nikita </w:t>
            </w:r>
            <w:proofErr w:type="spellStart"/>
            <w:r w:rsidRPr="008B26C6">
              <w:rPr>
                <w:rFonts w:eastAsia="Times New Roman"/>
                <w:color w:val="000000"/>
                <w:sz w:val="18"/>
                <w:szCs w:val="18"/>
                <w:lang w:eastAsia="en-GB"/>
              </w:rPr>
              <w:t>Mazepin</w:t>
            </w:r>
            <w:proofErr w:type="spellEnd"/>
          </w:p>
        </w:tc>
      </w:tr>
      <w:tr w:rsidR="008136D2" w:rsidRPr="008B26C6" w14:paraId="12E9BD03"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B92908" w14:textId="63FA2B4D"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4</w:t>
            </w:r>
          </w:p>
        </w:tc>
        <w:tc>
          <w:tcPr>
            <w:tcW w:w="2200" w:type="dxa"/>
            <w:tcBorders>
              <w:top w:val="nil"/>
              <w:left w:val="nil"/>
              <w:bottom w:val="single" w:sz="4" w:space="0" w:color="auto"/>
              <w:right w:val="single" w:sz="4" w:space="0" w:color="auto"/>
            </w:tcBorders>
            <w:shd w:val="clear" w:color="auto" w:fill="auto"/>
            <w:noWrap/>
            <w:vAlign w:val="center"/>
          </w:tcPr>
          <w:p w14:paraId="1F67BE59" w14:textId="1F084F43"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Felipe Massa</w:t>
            </w:r>
          </w:p>
        </w:tc>
        <w:tc>
          <w:tcPr>
            <w:tcW w:w="427" w:type="dxa"/>
            <w:tcBorders>
              <w:top w:val="nil"/>
              <w:left w:val="nil"/>
              <w:bottom w:val="single" w:sz="4" w:space="0" w:color="auto"/>
              <w:right w:val="single" w:sz="4" w:space="0" w:color="auto"/>
            </w:tcBorders>
            <w:shd w:val="clear" w:color="auto" w:fill="auto"/>
            <w:noWrap/>
            <w:vAlign w:val="center"/>
          </w:tcPr>
          <w:p w14:paraId="69FE16C6" w14:textId="2637DA7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43</w:t>
            </w:r>
          </w:p>
        </w:tc>
        <w:tc>
          <w:tcPr>
            <w:tcW w:w="2200" w:type="dxa"/>
            <w:tcBorders>
              <w:top w:val="nil"/>
              <w:left w:val="nil"/>
              <w:bottom w:val="single" w:sz="4" w:space="0" w:color="auto"/>
              <w:right w:val="single" w:sz="4" w:space="0" w:color="auto"/>
            </w:tcBorders>
            <w:shd w:val="clear" w:color="auto" w:fill="auto"/>
            <w:noWrap/>
            <w:vAlign w:val="center"/>
          </w:tcPr>
          <w:p w14:paraId="53BC9DD8" w14:textId="47C5135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Julian Quesada</w:t>
            </w:r>
          </w:p>
        </w:tc>
        <w:tc>
          <w:tcPr>
            <w:tcW w:w="557" w:type="dxa"/>
            <w:tcBorders>
              <w:top w:val="nil"/>
              <w:left w:val="nil"/>
              <w:bottom w:val="single" w:sz="4" w:space="0" w:color="auto"/>
              <w:right w:val="single" w:sz="4" w:space="0" w:color="auto"/>
            </w:tcBorders>
            <w:shd w:val="clear" w:color="auto" w:fill="auto"/>
            <w:noWrap/>
            <w:vAlign w:val="center"/>
          </w:tcPr>
          <w:p w14:paraId="0600413D" w14:textId="493B678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80</w:t>
            </w:r>
          </w:p>
        </w:tc>
        <w:tc>
          <w:tcPr>
            <w:tcW w:w="2200" w:type="dxa"/>
            <w:tcBorders>
              <w:top w:val="nil"/>
              <w:left w:val="nil"/>
              <w:bottom w:val="single" w:sz="4" w:space="0" w:color="auto"/>
              <w:right w:val="single" w:sz="4" w:space="0" w:color="auto"/>
            </w:tcBorders>
            <w:shd w:val="clear" w:color="auto" w:fill="auto"/>
            <w:noWrap/>
            <w:vAlign w:val="center"/>
          </w:tcPr>
          <w:p w14:paraId="52D36580" w14:textId="06FFEFE7"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Guanya</w:t>
            </w:r>
            <w:proofErr w:type="spellEnd"/>
            <w:r w:rsidRPr="008B26C6">
              <w:rPr>
                <w:rFonts w:eastAsia="Times New Roman"/>
                <w:color w:val="000000"/>
                <w:sz w:val="18"/>
                <w:szCs w:val="18"/>
                <w:lang w:eastAsia="en-GB"/>
              </w:rPr>
              <w:t xml:space="preserve"> Zhou</w:t>
            </w:r>
          </w:p>
        </w:tc>
      </w:tr>
      <w:tr w:rsidR="008136D2" w:rsidRPr="008B26C6" w14:paraId="7FCE53EC"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C04E9F1" w14:textId="4648DBD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w:t>
            </w:r>
          </w:p>
        </w:tc>
        <w:tc>
          <w:tcPr>
            <w:tcW w:w="2200" w:type="dxa"/>
            <w:tcBorders>
              <w:top w:val="nil"/>
              <w:left w:val="nil"/>
              <w:bottom w:val="single" w:sz="4" w:space="0" w:color="auto"/>
              <w:right w:val="single" w:sz="4" w:space="0" w:color="auto"/>
            </w:tcBorders>
            <w:shd w:val="clear" w:color="auto" w:fill="auto"/>
            <w:noWrap/>
            <w:vAlign w:val="center"/>
          </w:tcPr>
          <w:p w14:paraId="538F91D3" w14:textId="74273DF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Kimi Räikkönen</w:t>
            </w:r>
          </w:p>
        </w:tc>
        <w:tc>
          <w:tcPr>
            <w:tcW w:w="427" w:type="dxa"/>
            <w:tcBorders>
              <w:top w:val="nil"/>
              <w:left w:val="nil"/>
              <w:bottom w:val="single" w:sz="4" w:space="0" w:color="auto"/>
              <w:right w:val="single" w:sz="4" w:space="0" w:color="auto"/>
            </w:tcBorders>
            <w:shd w:val="clear" w:color="auto" w:fill="auto"/>
            <w:noWrap/>
            <w:vAlign w:val="center"/>
          </w:tcPr>
          <w:p w14:paraId="45DA2C3C" w14:textId="6E840A6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44</w:t>
            </w:r>
          </w:p>
        </w:tc>
        <w:tc>
          <w:tcPr>
            <w:tcW w:w="2200" w:type="dxa"/>
            <w:tcBorders>
              <w:top w:val="nil"/>
              <w:left w:val="nil"/>
              <w:bottom w:val="single" w:sz="4" w:space="0" w:color="auto"/>
              <w:right w:val="single" w:sz="4" w:space="0" w:color="auto"/>
            </w:tcBorders>
            <w:shd w:val="clear" w:color="auto" w:fill="auto"/>
            <w:noWrap/>
            <w:vAlign w:val="center"/>
          </w:tcPr>
          <w:p w14:paraId="5DDFD8CE" w14:textId="5A911AA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Daniel Jones</w:t>
            </w:r>
          </w:p>
        </w:tc>
        <w:tc>
          <w:tcPr>
            <w:tcW w:w="557" w:type="dxa"/>
            <w:tcBorders>
              <w:top w:val="nil"/>
              <w:left w:val="nil"/>
              <w:bottom w:val="single" w:sz="4" w:space="0" w:color="auto"/>
              <w:right w:val="single" w:sz="4" w:space="0" w:color="auto"/>
            </w:tcBorders>
            <w:shd w:val="clear" w:color="auto" w:fill="auto"/>
            <w:noWrap/>
            <w:vAlign w:val="center"/>
          </w:tcPr>
          <w:p w14:paraId="6F8D3CF6" w14:textId="23A3316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81</w:t>
            </w:r>
          </w:p>
        </w:tc>
        <w:tc>
          <w:tcPr>
            <w:tcW w:w="2200" w:type="dxa"/>
            <w:tcBorders>
              <w:top w:val="nil"/>
              <w:left w:val="nil"/>
              <w:bottom w:val="single" w:sz="4" w:space="0" w:color="auto"/>
              <w:right w:val="single" w:sz="4" w:space="0" w:color="auto"/>
            </w:tcBorders>
            <w:shd w:val="clear" w:color="auto" w:fill="auto"/>
            <w:noWrap/>
            <w:vAlign w:val="center"/>
          </w:tcPr>
          <w:p w14:paraId="18689950" w14:textId="46AC31D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Mick Schumacher</w:t>
            </w:r>
          </w:p>
        </w:tc>
      </w:tr>
      <w:tr w:rsidR="008136D2" w:rsidRPr="008B26C6" w14:paraId="38DFAEC7"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97677FA" w14:textId="2082268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w:t>
            </w:r>
          </w:p>
        </w:tc>
        <w:tc>
          <w:tcPr>
            <w:tcW w:w="2200" w:type="dxa"/>
            <w:tcBorders>
              <w:top w:val="nil"/>
              <w:left w:val="nil"/>
              <w:bottom w:val="single" w:sz="4" w:space="0" w:color="auto"/>
              <w:right w:val="single" w:sz="4" w:space="0" w:color="auto"/>
            </w:tcBorders>
            <w:shd w:val="clear" w:color="auto" w:fill="auto"/>
            <w:noWrap/>
            <w:vAlign w:val="center"/>
          </w:tcPr>
          <w:p w14:paraId="40E57362" w14:textId="3C0C8FD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Lewis Hamilton</w:t>
            </w:r>
          </w:p>
        </w:tc>
        <w:tc>
          <w:tcPr>
            <w:tcW w:w="427" w:type="dxa"/>
            <w:tcBorders>
              <w:top w:val="nil"/>
              <w:left w:val="nil"/>
              <w:bottom w:val="single" w:sz="4" w:space="0" w:color="auto"/>
              <w:right w:val="single" w:sz="4" w:space="0" w:color="auto"/>
            </w:tcBorders>
            <w:shd w:val="clear" w:color="auto" w:fill="auto"/>
            <w:noWrap/>
            <w:vAlign w:val="center"/>
          </w:tcPr>
          <w:p w14:paraId="3D884DF8" w14:textId="0BB7E903"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45</w:t>
            </w:r>
          </w:p>
        </w:tc>
        <w:tc>
          <w:tcPr>
            <w:tcW w:w="2200" w:type="dxa"/>
            <w:tcBorders>
              <w:top w:val="nil"/>
              <w:left w:val="nil"/>
              <w:bottom w:val="single" w:sz="4" w:space="0" w:color="auto"/>
              <w:right w:val="single" w:sz="4" w:space="0" w:color="auto"/>
            </w:tcBorders>
            <w:shd w:val="clear" w:color="auto" w:fill="auto"/>
            <w:noWrap/>
            <w:vAlign w:val="center"/>
          </w:tcPr>
          <w:p w14:paraId="3123F4FE" w14:textId="2972CCF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Artem </w:t>
            </w:r>
            <w:proofErr w:type="spellStart"/>
            <w:r w:rsidRPr="008B26C6">
              <w:rPr>
                <w:rFonts w:eastAsia="Times New Roman"/>
                <w:color w:val="000000"/>
                <w:sz w:val="18"/>
                <w:szCs w:val="18"/>
                <w:lang w:eastAsia="en-GB"/>
              </w:rPr>
              <w:t>Markelov</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4B7A7C34" w14:textId="5701AA2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82</w:t>
            </w:r>
          </w:p>
        </w:tc>
        <w:tc>
          <w:tcPr>
            <w:tcW w:w="2200" w:type="dxa"/>
            <w:tcBorders>
              <w:top w:val="nil"/>
              <w:left w:val="nil"/>
              <w:bottom w:val="single" w:sz="4" w:space="0" w:color="auto"/>
              <w:right w:val="single" w:sz="4" w:space="0" w:color="auto"/>
            </w:tcBorders>
            <w:shd w:val="clear" w:color="auto" w:fill="auto"/>
            <w:noWrap/>
            <w:vAlign w:val="center"/>
          </w:tcPr>
          <w:p w14:paraId="34FBBF1E" w14:textId="75E95CD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Callum </w:t>
            </w:r>
            <w:proofErr w:type="spellStart"/>
            <w:r w:rsidRPr="008B26C6">
              <w:rPr>
                <w:rFonts w:eastAsia="Times New Roman"/>
                <w:color w:val="000000"/>
                <w:sz w:val="18"/>
                <w:szCs w:val="18"/>
                <w:lang w:eastAsia="en-GB"/>
              </w:rPr>
              <w:t>Ilott</w:t>
            </w:r>
            <w:proofErr w:type="spellEnd"/>
          </w:p>
        </w:tc>
      </w:tr>
      <w:tr w:rsidR="008136D2" w:rsidRPr="008B26C6" w14:paraId="79220B36"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840C9B4" w14:textId="48F7D91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9</w:t>
            </w:r>
          </w:p>
        </w:tc>
        <w:tc>
          <w:tcPr>
            <w:tcW w:w="2200" w:type="dxa"/>
            <w:tcBorders>
              <w:top w:val="nil"/>
              <w:left w:val="nil"/>
              <w:bottom w:val="single" w:sz="4" w:space="0" w:color="auto"/>
              <w:right w:val="single" w:sz="4" w:space="0" w:color="auto"/>
            </w:tcBorders>
            <w:shd w:val="clear" w:color="auto" w:fill="auto"/>
            <w:noWrap/>
            <w:vAlign w:val="center"/>
          </w:tcPr>
          <w:p w14:paraId="6886EE2E" w14:textId="674F3B7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Max Verstappen</w:t>
            </w:r>
          </w:p>
        </w:tc>
        <w:tc>
          <w:tcPr>
            <w:tcW w:w="427" w:type="dxa"/>
            <w:tcBorders>
              <w:top w:val="nil"/>
              <w:left w:val="nil"/>
              <w:bottom w:val="single" w:sz="4" w:space="0" w:color="auto"/>
              <w:right w:val="single" w:sz="4" w:space="0" w:color="auto"/>
            </w:tcBorders>
            <w:shd w:val="clear" w:color="auto" w:fill="auto"/>
            <w:noWrap/>
            <w:vAlign w:val="center"/>
          </w:tcPr>
          <w:p w14:paraId="1B6C5B37" w14:textId="342EE8E4"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46</w:t>
            </w:r>
          </w:p>
        </w:tc>
        <w:tc>
          <w:tcPr>
            <w:tcW w:w="2200" w:type="dxa"/>
            <w:tcBorders>
              <w:top w:val="nil"/>
              <w:left w:val="nil"/>
              <w:bottom w:val="single" w:sz="4" w:space="0" w:color="auto"/>
              <w:right w:val="single" w:sz="4" w:space="0" w:color="auto"/>
            </w:tcBorders>
            <w:shd w:val="clear" w:color="auto" w:fill="auto"/>
            <w:noWrap/>
            <w:vAlign w:val="center"/>
          </w:tcPr>
          <w:p w14:paraId="26F4142A" w14:textId="06A94AA6"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Tadasuke</w:t>
            </w:r>
            <w:proofErr w:type="spellEnd"/>
            <w:r w:rsidRPr="008B26C6">
              <w:rPr>
                <w:rFonts w:eastAsia="Times New Roman"/>
                <w:color w:val="000000"/>
                <w:sz w:val="18"/>
                <w:szCs w:val="18"/>
                <w:lang w:eastAsia="en-GB"/>
              </w:rPr>
              <w:t xml:space="preserve"> Makino</w:t>
            </w:r>
          </w:p>
        </w:tc>
        <w:tc>
          <w:tcPr>
            <w:tcW w:w="557" w:type="dxa"/>
            <w:tcBorders>
              <w:top w:val="nil"/>
              <w:left w:val="nil"/>
              <w:bottom w:val="single" w:sz="4" w:space="0" w:color="auto"/>
              <w:right w:val="single" w:sz="4" w:space="0" w:color="auto"/>
            </w:tcBorders>
            <w:shd w:val="clear" w:color="auto" w:fill="auto"/>
            <w:noWrap/>
            <w:vAlign w:val="center"/>
          </w:tcPr>
          <w:p w14:paraId="7CB65829" w14:textId="149C0A5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83</w:t>
            </w:r>
          </w:p>
        </w:tc>
        <w:tc>
          <w:tcPr>
            <w:tcW w:w="2200" w:type="dxa"/>
            <w:tcBorders>
              <w:top w:val="nil"/>
              <w:left w:val="nil"/>
              <w:bottom w:val="single" w:sz="4" w:space="0" w:color="auto"/>
              <w:right w:val="single" w:sz="4" w:space="0" w:color="auto"/>
            </w:tcBorders>
            <w:shd w:val="clear" w:color="auto" w:fill="auto"/>
            <w:noWrap/>
            <w:vAlign w:val="center"/>
          </w:tcPr>
          <w:p w14:paraId="7A6112FA" w14:textId="41464C4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Juan Manuel Correa</w:t>
            </w:r>
          </w:p>
        </w:tc>
      </w:tr>
      <w:tr w:rsidR="008136D2" w:rsidRPr="008B26C6" w14:paraId="234AF9F0"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A150357" w14:textId="65A9195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10</w:t>
            </w:r>
          </w:p>
        </w:tc>
        <w:tc>
          <w:tcPr>
            <w:tcW w:w="2200" w:type="dxa"/>
            <w:tcBorders>
              <w:top w:val="nil"/>
              <w:left w:val="nil"/>
              <w:bottom w:val="single" w:sz="4" w:space="0" w:color="auto"/>
              <w:right w:val="single" w:sz="4" w:space="0" w:color="auto"/>
            </w:tcBorders>
            <w:shd w:val="clear" w:color="auto" w:fill="auto"/>
            <w:noWrap/>
            <w:vAlign w:val="center"/>
          </w:tcPr>
          <w:p w14:paraId="032DE9AA" w14:textId="233E525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Nico </w:t>
            </w:r>
            <w:proofErr w:type="spellStart"/>
            <w:r w:rsidRPr="008B26C6">
              <w:rPr>
                <w:rFonts w:eastAsia="Times New Roman"/>
                <w:color w:val="000000"/>
                <w:sz w:val="18"/>
                <w:szCs w:val="18"/>
                <w:lang w:eastAsia="en-GB"/>
              </w:rPr>
              <w:t>Hulkenburg</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1369D60F" w14:textId="27A1714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47</w:t>
            </w:r>
          </w:p>
        </w:tc>
        <w:tc>
          <w:tcPr>
            <w:tcW w:w="2200" w:type="dxa"/>
            <w:tcBorders>
              <w:top w:val="nil"/>
              <w:left w:val="nil"/>
              <w:bottom w:val="single" w:sz="4" w:space="0" w:color="auto"/>
              <w:right w:val="single" w:sz="4" w:space="0" w:color="auto"/>
            </w:tcBorders>
            <w:shd w:val="clear" w:color="auto" w:fill="auto"/>
            <w:noWrap/>
            <w:vAlign w:val="center"/>
          </w:tcPr>
          <w:p w14:paraId="5E45B2E0" w14:textId="7783D31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Sean </w:t>
            </w:r>
            <w:proofErr w:type="spellStart"/>
            <w:r w:rsidRPr="008B26C6">
              <w:rPr>
                <w:rFonts w:eastAsia="Times New Roman"/>
                <w:color w:val="000000"/>
                <w:sz w:val="18"/>
                <w:szCs w:val="18"/>
                <w:lang w:eastAsia="en-GB"/>
              </w:rPr>
              <w:t>Gelael</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2EC1969" w14:textId="40EA20D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84</w:t>
            </w:r>
          </w:p>
        </w:tc>
        <w:tc>
          <w:tcPr>
            <w:tcW w:w="2200" w:type="dxa"/>
            <w:tcBorders>
              <w:top w:val="nil"/>
              <w:left w:val="nil"/>
              <w:bottom w:val="single" w:sz="4" w:space="0" w:color="auto"/>
              <w:right w:val="single" w:sz="4" w:space="0" w:color="auto"/>
            </w:tcBorders>
            <w:shd w:val="clear" w:color="auto" w:fill="auto"/>
            <w:noWrap/>
            <w:vAlign w:val="center"/>
          </w:tcPr>
          <w:p w14:paraId="2697A969" w14:textId="70FB473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Jordan King</w:t>
            </w:r>
          </w:p>
        </w:tc>
      </w:tr>
      <w:tr w:rsidR="008136D2" w:rsidRPr="008B26C6" w14:paraId="21AF1328"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E632908" w14:textId="28EA63E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11</w:t>
            </w:r>
          </w:p>
        </w:tc>
        <w:tc>
          <w:tcPr>
            <w:tcW w:w="2200" w:type="dxa"/>
            <w:tcBorders>
              <w:top w:val="nil"/>
              <w:left w:val="nil"/>
              <w:bottom w:val="single" w:sz="4" w:space="0" w:color="auto"/>
              <w:right w:val="single" w:sz="4" w:space="0" w:color="auto"/>
            </w:tcBorders>
            <w:shd w:val="clear" w:color="auto" w:fill="auto"/>
            <w:noWrap/>
            <w:vAlign w:val="center"/>
          </w:tcPr>
          <w:p w14:paraId="0D29DE44" w14:textId="4307252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Kevin Magnussen</w:t>
            </w:r>
          </w:p>
        </w:tc>
        <w:tc>
          <w:tcPr>
            <w:tcW w:w="427" w:type="dxa"/>
            <w:tcBorders>
              <w:top w:val="nil"/>
              <w:left w:val="nil"/>
              <w:bottom w:val="single" w:sz="4" w:space="0" w:color="auto"/>
              <w:right w:val="single" w:sz="4" w:space="0" w:color="auto"/>
            </w:tcBorders>
            <w:shd w:val="clear" w:color="auto" w:fill="auto"/>
            <w:noWrap/>
            <w:vAlign w:val="center"/>
          </w:tcPr>
          <w:p w14:paraId="1A409FB0" w14:textId="1745DD7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48</w:t>
            </w:r>
          </w:p>
        </w:tc>
        <w:tc>
          <w:tcPr>
            <w:tcW w:w="2200" w:type="dxa"/>
            <w:tcBorders>
              <w:top w:val="nil"/>
              <w:left w:val="nil"/>
              <w:bottom w:val="single" w:sz="4" w:space="0" w:color="auto"/>
              <w:right w:val="single" w:sz="4" w:space="0" w:color="auto"/>
            </w:tcBorders>
            <w:shd w:val="clear" w:color="auto" w:fill="auto"/>
            <w:noWrap/>
            <w:vAlign w:val="center"/>
          </w:tcPr>
          <w:p w14:paraId="3C3AD344" w14:textId="6E4DFC6A"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Nyck</w:t>
            </w:r>
            <w:proofErr w:type="spellEnd"/>
            <w:r w:rsidRPr="008B26C6">
              <w:rPr>
                <w:rFonts w:eastAsia="Times New Roman"/>
                <w:color w:val="000000"/>
                <w:sz w:val="18"/>
                <w:szCs w:val="18"/>
                <w:lang w:eastAsia="en-GB"/>
              </w:rPr>
              <w:t xml:space="preserve"> De Vries</w:t>
            </w:r>
          </w:p>
        </w:tc>
        <w:tc>
          <w:tcPr>
            <w:tcW w:w="557" w:type="dxa"/>
            <w:tcBorders>
              <w:top w:val="nil"/>
              <w:left w:val="nil"/>
              <w:bottom w:val="single" w:sz="4" w:space="0" w:color="auto"/>
              <w:right w:val="single" w:sz="4" w:space="0" w:color="auto"/>
            </w:tcBorders>
            <w:shd w:val="clear" w:color="auto" w:fill="auto"/>
            <w:noWrap/>
            <w:vAlign w:val="center"/>
          </w:tcPr>
          <w:p w14:paraId="37C7B79D" w14:textId="72E760F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85</w:t>
            </w:r>
          </w:p>
        </w:tc>
        <w:tc>
          <w:tcPr>
            <w:tcW w:w="2200" w:type="dxa"/>
            <w:tcBorders>
              <w:top w:val="nil"/>
              <w:left w:val="nil"/>
              <w:bottom w:val="single" w:sz="4" w:space="0" w:color="auto"/>
              <w:right w:val="single" w:sz="4" w:space="0" w:color="auto"/>
            </w:tcBorders>
            <w:shd w:val="clear" w:color="auto" w:fill="auto"/>
            <w:noWrap/>
            <w:vAlign w:val="center"/>
          </w:tcPr>
          <w:p w14:paraId="03DBC8B2" w14:textId="317FE43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Mahaveer Raghunathan</w:t>
            </w:r>
          </w:p>
        </w:tc>
      </w:tr>
      <w:tr w:rsidR="008136D2" w:rsidRPr="008B26C6" w14:paraId="10CF400F"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7EABBD" w14:textId="042A192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12</w:t>
            </w:r>
          </w:p>
        </w:tc>
        <w:tc>
          <w:tcPr>
            <w:tcW w:w="2200" w:type="dxa"/>
            <w:tcBorders>
              <w:top w:val="nil"/>
              <w:left w:val="nil"/>
              <w:bottom w:val="single" w:sz="4" w:space="0" w:color="auto"/>
              <w:right w:val="single" w:sz="4" w:space="0" w:color="auto"/>
            </w:tcBorders>
            <w:shd w:val="clear" w:color="auto" w:fill="auto"/>
            <w:noWrap/>
            <w:vAlign w:val="center"/>
          </w:tcPr>
          <w:p w14:paraId="1A8F5312" w14:textId="5E138C90"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Romain Grosjean</w:t>
            </w:r>
          </w:p>
        </w:tc>
        <w:tc>
          <w:tcPr>
            <w:tcW w:w="427" w:type="dxa"/>
            <w:tcBorders>
              <w:top w:val="nil"/>
              <w:left w:val="nil"/>
              <w:bottom w:val="single" w:sz="4" w:space="0" w:color="auto"/>
              <w:right w:val="single" w:sz="4" w:space="0" w:color="auto"/>
            </w:tcBorders>
            <w:shd w:val="clear" w:color="auto" w:fill="auto"/>
            <w:noWrap/>
            <w:vAlign w:val="center"/>
          </w:tcPr>
          <w:p w14:paraId="0772921D" w14:textId="40D954B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49</w:t>
            </w:r>
          </w:p>
        </w:tc>
        <w:tc>
          <w:tcPr>
            <w:tcW w:w="2200" w:type="dxa"/>
            <w:tcBorders>
              <w:top w:val="nil"/>
              <w:left w:val="nil"/>
              <w:bottom w:val="single" w:sz="4" w:space="0" w:color="auto"/>
              <w:right w:val="single" w:sz="4" w:space="0" w:color="auto"/>
            </w:tcBorders>
            <w:shd w:val="clear" w:color="auto" w:fill="auto"/>
            <w:noWrap/>
            <w:vAlign w:val="center"/>
          </w:tcPr>
          <w:p w14:paraId="515C1B54" w14:textId="6C939AA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Jack Aitken</w:t>
            </w:r>
          </w:p>
        </w:tc>
        <w:tc>
          <w:tcPr>
            <w:tcW w:w="557" w:type="dxa"/>
            <w:tcBorders>
              <w:top w:val="nil"/>
              <w:left w:val="nil"/>
              <w:bottom w:val="single" w:sz="4" w:space="0" w:color="auto"/>
              <w:right w:val="single" w:sz="4" w:space="0" w:color="auto"/>
            </w:tcBorders>
            <w:shd w:val="clear" w:color="auto" w:fill="auto"/>
            <w:noWrap/>
            <w:vAlign w:val="center"/>
          </w:tcPr>
          <w:p w14:paraId="55915994" w14:textId="1263990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86</w:t>
            </w:r>
          </w:p>
        </w:tc>
        <w:tc>
          <w:tcPr>
            <w:tcW w:w="2200" w:type="dxa"/>
            <w:tcBorders>
              <w:top w:val="nil"/>
              <w:left w:val="nil"/>
              <w:bottom w:val="single" w:sz="4" w:space="0" w:color="auto"/>
              <w:right w:val="single" w:sz="4" w:space="0" w:color="auto"/>
            </w:tcBorders>
            <w:shd w:val="clear" w:color="auto" w:fill="auto"/>
            <w:noWrap/>
            <w:vAlign w:val="center"/>
          </w:tcPr>
          <w:p w14:paraId="44266A77" w14:textId="11F37D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Tatiana Calderon</w:t>
            </w:r>
          </w:p>
        </w:tc>
      </w:tr>
      <w:tr w:rsidR="008136D2" w:rsidRPr="008B26C6" w14:paraId="40F3B206"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9D93758" w14:textId="2F044E4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13</w:t>
            </w:r>
          </w:p>
        </w:tc>
        <w:tc>
          <w:tcPr>
            <w:tcW w:w="2200" w:type="dxa"/>
            <w:tcBorders>
              <w:top w:val="nil"/>
              <w:left w:val="nil"/>
              <w:bottom w:val="single" w:sz="4" w:space="0" w:color="auto"/>
              <w:right w:val="single" w:sz="4" w:space="0" w:color="auto"/>
            </w:tcBorders>
            <w:shd w:val="clear" w:color="auto" w:fill="auto"/>
            <w:noWrap/>
            <w:vAlign w:val="center"/>
          </w:tcPr>
          <w:p w14:paraId="1D2D1824" w14:textId="533BA4B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Sebastian Vettel</w:t>
            </w:r>
          </w:p>
        </w:tc>
        <w:tc>
          <w:tcPr>
            <w:tcW w:w="427" w:type="dxa"/>
            <w:tcBorders>
              <w:top w:val="nil"/>
              <w:left w:val="nil"/>
              <w:bottom w:val="single" w:sz="4" w:space="0" w:color="auto"/>
              <w:right w:val="single" w:sz="4" w:space="0" w:color="auto"/>
            </w:tcBorders>
            <w:shd w:val="clear" w:color="auto" w:fill="auto"/>
            <w:noWrap/>
            <w:vAlign w:val="center"/>
          </w:tcPr>
          <w:p w14:paraId="6603E994" w14:textId="75A14FB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50</w:t>
            </w:r>
          </w:p>
        </w:tc>
        <w:tc>
          <w:tcPr>
            <w:tcW w:w="2200" w:type="dxa"/>
            <w:tcBorders>
              <w:top w:val="nil"/>
              <w:left w:val="nil"/>
              <w:bottom w:val="single" w:sz="4" w:space="0" w:color="auto"/>
              <w:right w:val="single" w:sz="4" w:space="0" w:color="auto"/>
            </w:tcBorders>
            <w:shd w:val="clear" w:color="auto" w:fill="auto"/>
            <w:noWrap/>
            <w:vAlign w:val="center"/>
          </w:tcPr>
          <w:p w14:paraId="3F24BE10" w14:textId="487BDEF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George Russell</w:t>
            </w:r>
          </w:p>
        </w:tc>
        <w:tc>
          <w:tcPr>
            <w:tcW w:w="557" w:type="dxa"/>
            <w:tcBorders>
              <w:top w:val="nil"/>
              <w:left w:val="nil"/>
              <w:bottom w:val="single" w:sz="4" w:space="0" w:color="auto"/>
              <w:right w:val="single" w:sz="4" w:space="0" w:color="auto"/>
            </w:tcBorders>
            <w:shd w:val="clear" w:color="auto" w:fill="auto"/>
            <w:noWrap/>
            <w:vAlign w:val="center"/>
          </w:tcPr>
          <w:p w14:paraId="7F9C49D8" w14:textId="453411F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87</w:t>
            </w:r>
          </w:p>
        </w:tc>
        <w:tc>
          <w:tcPr>
            <w:tcW w:w="2200" w:type="dxa"/>
            <w:tcBorders>
              <w:top w:val="nil"/>
              <w:left w:val="nil"/>
              <w:bottom w:val="single" w:sz="4" w:space="0" w:color="auto"/>
              <w:right w:val="single" w:sz="4" w:space="0" w:color="auto"/>
            </w:tcBorders>
            <w:shd w:val="clear" w:color="auto" w:fill="auto"/>
            <w:noWrap/>
            <w:vAlign w:val="center"/>
          </w:tcPr>
          <w:p w14:paraId="29C9E219" w14:textId="79A23B7F"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Anthoine</w:t>
            </w:r>
            <w:proofErr w:type="spellEnd"/>
            <w:r w:rsidRPr="008B26C6">
              <w:rPr>
                <w:rFonts w:eastAsia="Times New Roman"/>
                <w:color w:val="000000"/>
                <w:sz w:val="18"/>
                <w:szCs w:val="18"/>
                <w:lang w:eastAsia="en-GB"/>
              </w:rPr>
              <w:t xml:space="preserve"> Hubert</w:t>
            </w:r>
          </w:p>
        </w:tc>
      </w:tr>
      <w:tr w:rsidR="008136D2" w:rsidRPr="008B26C6" w14:paraId="1F6893B1"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0015AF5" w14:textId="322B507C"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14</w:t>
            </w:r>
          </w:p>
        </w:tc>
        <w:tc>
          <w:tcPr>
            <w:tcW w:w="2200" w:type="dxa"/>
            <w:tcBorders>
              <w:top w:val="nil"/>
              <w:left w:val="nil"/>
              <w:bottom w:val="single" w:sz="4" w:space="0" w:color="auto"/>
              <w:right w:val="single" w:sz="4" w:space="0" w:color="auto"/>
            </w:tcBorders>
            <w:shd w:val="clear" w:color="auto" w:fill="auto"/>
            <w:noWrap/>
            <w:vAlign w:val="center"/>
          </w:tcPr>
          <w:p w14:paraId="2F0B4D7C" w14:textId="42BB618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Sergio Perez</w:t>
            </w:r>
          </w:p>
        </w:tc>
        <w:tc>
          <w:tcPr>
            <w:tcW w:w="427" w:type="dxa"/>
            <w:tcBorders>
              <w:top w:val="nil"/>
              <w:left w:val="nil"/>
              <w:bottom w:val="single" w:sz="4" w:space="0" w:color="auto"/>
              <w:right w:val="single" w:sz="4" w:space="0" w:color="auto"/>
            </w:tcBorders>
            <w:shd w:val="clear" w:color="auto" w:fill="auto"/>
            <w:noWrap/>
            <w:vAlign w:val="center"/>
          </w:tcPr>
          <w:p w14:paraId="5FA857C6" w14:textId="5324BE0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51</w:t>
            </w:r>
          </w:p>
        </w:tc>
        <w:tc>
          <w:tcPr>
            <w:tcW w:w="2200" w:type="dxa"/>
            <w:tcBorders>
              <w:top w:val="nil"/>
              <w:left w:val="nil"/>
              <w:bottom w:val="single" w:sz="4" w:space="0" w:color="auto"/>
              <w:right w:val="single" w:sz="4" w:space="0" w:color="auto"/>
            </w:tcBorders>
            <w:shd w:val="clear" w:color="auto" w:fill="auto"/>
            <w:noWrap/>
            <w:vAlign w:val="center"/>
          </w:tcPr>
          <w:p w14:paraId="583C3CF1" w14:textId="439C1E9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Maximilian Günther</w:t>
            </w:r>
          </w:p>
        </w:tc>
        <w:tc>
          <w:tcPr>
            <w:tcW w:w="557" w:type="dxa"/>
            <w:tcBorders>
              <w:top w:val="nil"/>
              <w:left w:val="nil"/>
              <w:bottom w:val="single" w:sz="4" w:space="0" w:color="auto"/>
              <w:right w:val="single" w:sz="4" w:space="0" w:color="auto"/>
            </w:tcBorders>
            <w:shd w:val="clear" w:color="auto" w:fill="auto"/>
            <w:noWrap/>
            <w:vAlign w:val="center"/>
          </w:tcPr>
          <w:p w14:paraId="19FAC69D" w14:textId="5FD16042"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88</w:t>
            </w:r>
          </w:p>
        </w:tc>
        <w:tc>
          <w:tcPr>
            <w:tcW w:w="2200" w:type="dxa"/>
            <w:tcBorders>
              <w:top w:val="nil"/>
              <w:left w:val="nil"/>
              <w:bottom w:val="single" w:sz="4" w:space="0" w:color="auto"/>
              <w:right w:val="single" w:sz="4" w:space="0" w:color="auto"/>
            </w:tcBorders>
            <w:shd w:val="clear" w:color="auto" w:fill="auto"/>
            <w:noWrap/>
            <w:vAlign w:val="center"/>
          </w:tcPr>
          <w:p w14:paraId="44A23F70" w14:textId="7E66BE2E"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Guiliano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Alesi</w:t>
            </w:r>
            <w:proofErr w:type="spellEnd"/>
          </w:p>
        </w:tc>
      </w:tr>
      <w:tr w:rsidR="008136D2" w:rsidRPr="008B26C6" w14:paraId="7BCA74F1"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F6A547" w14:textId="2998CED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15</w:t>
            </w:r>
          </w:p>
        </w:tc>
        <w:tc>
          <w:tcPr>
            <w:tcW w:w="2200" w:type="dxa"/>
            <w:tcBorders>
              <w:top w:val="nil"/>
              <w:left w:val="nil"/>
              <w:bottom w:val="single" w:sz="4" w:space="0" w:color="auto"/>
              <w:right w:val="single" w:sz="4" w:space="0" w:color="auto"/>
            </w:tcBorders>
            <w:shd w:val="clear" w:color="auto" w:fill="auto"/>
            <w:noWrap/>
            <w:vAlign w:val="center"/>
          </w:tcPr>
          <w:p w14:paraId="562F3C34" w14:textId="66439EF6"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Valtteri Bottas</w:t>
            </w:r>
          </w:p>
        </w:tc>
        <w:tc>
          <w:tcPr>
            <w:tcW w:w="427" w:type="dxa"/>
            <w:tcBorders>
              <w:top w:val="nil"/>
              <w:left w:val="nil"/>
              <w:bottom w:val="single" w:sz="4" w:space="0" w:color="auto"/>
              <w:right w:val="single" w:sz="4" w:space="0" w:color="auto"/>
            </w:tcBorders>
            <w:shd w:val="clear" w:color="auto" w:fill="auto"/>
            <w:noWrap/>
            <w:vAlign w:val="center"/>
          </w:tcPr>
          <w:p w14:paraId="6D25858F" w14:textId="574F4CB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52</w:t>
            </w:r>
          </w:p>
        </w:tc>
        <w:tc>
          <w:tcPr>
            <w:tcW w:w="2200" w:type="dxa"/>
            <w:tcBorders>
              <w:top w:val="nil"/>
              <w:left w:val="nil"/>
              <w:bottom w:val="single" w:sz="4" w:space="0" w:color="auto"/>
              <w:right w:val="single" w:sz="4" w:space="0" w:color="auto"/>
            </w:tcBorders>
            <w:shd w:val="clear" w:color="auto" w:fill="auto"/>
            <w:noWrap/>
            <w:vAlign w:val="center"/>
          </w:tcPr>
          <w:p w14:paraId="5381A3A7" w14:textId="183F06F6"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Nirei</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Fukuzumi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2F701C4E" w14:textId="469AF4B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89</w:t>
            </w:r>
          </w:p>
        </w:tc>
        <w:tc>
          <w:tcPr>
            <w:tcW w:w="2200" w:type="dxa"/>
            <w:tcBorders>
              <w:top w:val="nil"/>
              <w:left w:val="nil"/>
              <w:bottom w:val="single" w:sz="4" w:space="0" w:color="auto"/>
              <w:right w:val="single" w:sz="4" w:space="0" w:color="auto"/>
            </w:tcBorders>
            <w:shd w:val="clear" w:color="auto" w:fill="auto"/>
            <w:noWrap/>
            <w:vAlign w:val="center"/>
          </w:tcPr>
          <w:p w14:paraId="7AFA9F9E" w14:textId="41AB73E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Ralph </w:t>
            </w:r>
            <w:proofErr w:type="spellStart"/>
            <w:r w:rsidRPr="008B26C6">
              <w:rPr>
                <w:rFonts w:eastAsia="Times New Roman"/>
                <w:color w:val="000000"/>
                <w:sz w:val="18"/>
                <w:szCs w:val="18"/>
                <w:lang w:eastAsia="en-GB"/>
              </w:rPr>
              <w:t>Boschung</w:t>
            </w:r>
            <w:proofErr w:type="spellEnd"/>
          </w:p>
        </w:tc>
      </w:tr>
      <w:tr w:rsidR="008136D2" w:rsidRPr="008B26C6" w14:paraId="365320A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0F54E32" w14:textId="4B363E8D"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17</w:t>
            </w:r>
          </w:p>
        </w:tc>
        <w:tc>
          <w:tcPr>
            <w:tcW w:w="2200" w:type="dxa"/>
            <w:tcBorders>
              <w:top w:val="nil"/>
              <w:left w:val="nil"/>
              <w:bottom w:val="single" w:sz="4" w:space="0" w:color="auto"/>
              <w:right w:val="single" w:sz="4" w:space="0" w:color="auto"/>
            </w:tcBorders>
            <w:shd w:val="clear" w:color="auto" w:fill="auto"/>
            <w:noWrap/>
            <w:vAlign w:val="center"/>
          </w:tcPr>
          <w:p w14:paraId="7DC58563" w14:textId="7B0A725F"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Esteban </w:t>
            </w:r>
            <w:proofErr w:type="spellStart"/>
            <w:r>
              <w:rPr>
                <w:rFonts w:eastAsia="Times New Roman"/>
                <w:color w:val="000000"/>
                <w:sz w:val="18"/>
                <w:szCs w:val="18"/>
                <w:lang w:eastAsia="en-GB"/>
              </w:rPr>
              <w:t>Ocon</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1D9B3422" w14:textId="44FAD63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53</w:t>
            </w:r>
          </w:p>
        </w:tc>
        <w:tc>
          <w:tcPr>
            <w:tcW w:w="2200" w:type="dxa"/>
            <w:tcBorders>
              <w:top w:val="nil"/>
              <w:left w:val="nil"/>
              <w:bottom w:val="single" w:sz="4" w:space="0" w:color="auto"/>
              <w:right w:val="single" w:sz="4" w:space="0" w:color="auto"/>
            </w:tcBorders>
            <w:shd w:val="clear" w:color="auto" w:fill="auto"/>
            <w:noWrap/>
            <w:vAlign w:val="center"/>
          </w:tcPr>
          <w:p w14:paraId="662BB7EB" w14:textId="65F90DC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Luca </w:t>
            </w:r>
            <w:proofErr w:type="spellStart"/>
            <w:r w:rsidRPr="008B26C6">
              <w:rPr>
                <w:rFonts w:eastAsia="Times New Roman"/>
                <w:color w:val="000000"/>
                <w:sz w:val="18"/>
                <w:szCs w:val="18"/>
                <w:lang w:eastAsia="en-GB"/>
              </w:rPr>
              <w:t>Ghiotto</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63B9BB9" w14:textId="6989B00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90</w:t>
            </w:r>
          </w:p>
        </w:tc>
        <w:tc>
          <w:tcPr>
            <w:tcW w:w="2200" w:type="dxa"/>
            <w:tcBorders>
              <w:top w:val="nil"/>
              <w:left w:val="nil"/>
              <w:bottom w:val="single" w:sz="4" w:space="0" w:color="auto"/>
              <w:right w:val="single" w:sz="4" w:space="0" w:color="auto"/>
            </w:tcBorders>
            <w:shd w:val="clear" w:color="auto" w:fill="auto"/>
            <w:noWrap/>
            <w:vAlign w:val="center"/>
          </w:tcPr>
          <w:p w14:paraId="27D1CA85" w14:textId="62328083"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Michael Schumacher</w:t>
            </w:r>
          </w:p>
        </w:tc>
      </w:tr>
      <w:tr w:rsidR="008136D2" w:rsidRPr="008B26C6" w14:paraId="37FE317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1802A1" w14:textId="5AD2ADD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19</w:t>
            </w:r>
          </w:p>
        </w:tc>
        <w:tc>
          <w:tcPr>
            <w:tcW w:w="2200" w:type="dxa"/>
            <w:tcBorders>
              <w:top w:val="nil"/>
              <w:left w:val="nil"/>
              <w:bottom w:val="single" w:sz="4" w:space="0" w:color="auto"/>
              <w:right w:val="single" w:sz="4" w:space="0" w:color="auto"/>
            </w:tcBorders>
            <w:shd w:val="clear" w:color="auto" w:fill="auto"/>
            <w:noWrap/>
            <w:vAlign w:val="center"/>
          </w:tcPr>
          <w:p w14:paraId="6A29A62A" w14:textId="5F63A00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Lance Stroll</w:t>
            </w:r>
          </w:p>
        </w:tc>
        <w:tc>
          <w:tcPr>
            <w:tcW w:w="427" w:type="dxa"/>
            <w:tcBorders>
              <w:top w:val="nil"/>
              <w:left w:val="nil"/>
              <w:bottom w:val="single" w:sz="4" w:space="0" w:color="auto"/>
              <w:right w:val="single" w:sz="4" w:space="0" w:color="auto"/>
            </w:tcBorders>
            <w:shd w:val="clear" w:color="auto" w:fill="auto"/>
            <w:noWrap/>
            <w:vAlign w:val="center"/>
          </w:tcPr>
          <w:p w14:paraId="5AD884A1" w14:textId="1E92EA5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54</w:t>
            </w:r>
          </w:p>
        </w:tc>
        <w:tc>
          <w:tcPr>
            <w:tcW w:w="2200" w:type="dxa"/>
            <w:tcBorders>
              <w:top w:val="nil"/>
              <w:left w:val="nil"/>
              <w:bottom w:val="single" w:sz="4" w:space="0" w:color="auto"/>
              <w:right w:val="single" w:sz="4" w:space="0" w:color="auto"/>
            </w:tcBorders>
            <w:shd w:val="clear" w:color="auto" w:fill="auto"/>
            <w:noWrap/>
            <w:vAlign w:val="center"/>
          </w:tcPr>
          <w:p w14:paraId="3F64F97E" w14:textId="05357516"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Lando</w:t>
            </w:r>
            <w:proofErr w:type="spellEnd"/>
            <w:r w:rsidRPr="008B26C6">
              <w:rPr>
                <w:rFonts w:eastAsia="Times New Roman"/>
                <w:color w:val="000000"/>
                <w:sz w:val="18"/>
                <w:szCs w:val="18"/>
                <w:lang w:eastAsia="en-GB"/>
              </w:rPr>
              <w:t xml:space="preserve"> Norris</w:t>
            </w:r>
          </w:p>
        </w:tc>
        <w:tc>
          <w:tcPr>
            <w:tcW w:w="557" w:type="dxa"/>
            <w:tcBorders>
              <w:top w:val="nil"/>
              <w:left w:val="nil"/>
              <w:bottom w:val="single" w:sz="4" w:space="0" w:color="auto"/>
              <w:right w:val="single" w:sz="4" w:space="0" w:color="auto"/>
            </w:tcBorders>
            <w:shd w:val="clear" w:color="auto" w:fill="auto"/>
            <w:noWrap/>
            <w:vAlign w:val="center"/>
          </w:tcPr>
          <w:p w14:paraId="1FC42AEC" w14:textId="4679137B"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91</w:t>
            </w:r>
          </w:p>
        </w:tc>
        <w:tc>
          <w:tcPr>
            <w:tcW w:w="2200" w:type="dxa"/>
            <w:tcBorders>
              <w:top w:val="nil"/>
              <w:left w:val="nil"/>
              <w:bottom w:val="single" w:sz="4" w:space="0" w:color="auto"/>
              <w:right w:val="single" w:sz="4" w:space="0" w:color="auto"/>
            </w:tcBorders>
            <w:shd w:val="clear" w:color="auto" w:fill="auto"/>
            <w:noWrap/>
            <w:vAlign w:val="center"/>
          </w:tcPr>
          <w:p w14:paraId="43AF5289" w14:textId="2DED331F"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Dan </w:t>
            </w:r>
            <w:proofErr w:type="spellStart"/>
            <w:r>
              <w:rPr>
                <w:rFonts w:eastAsia="Times New Roman"/>
                <w:color w:val="000000"/>
                <w:sz w:val="18"/>
                <w:szCs w:val="18"/>
                <w:lang w:eastAsia="en-GB"/>
              </w:rPr>
              <w:t>Ticktum</w:t>
            </w:r>
            <w:proofErr w:type="spellEnd"/>
          </w:p>
        </w:tc>
      </w:tr>
      <w:tr w:rsidR="008136D2" w:rsidRPr="008B26C6" w14:paraId="0A05A0B6"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DBC0742" w14:textId="0BFE98E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20</w:t>
            </w:r>
          </w:p>
        </w:tc>
        <w:tc>
          <w:tcPr>
            <w:tcW w:w="2200" w:type="dxa"/>
            <w:tcBorders>
              <w:top w:val="nil"/>
              <w:left w:val="nil"/>
              <w:bottom w:val="single" w:sz="4" w:space="0" w:color="auto"/>
              <w:right w:val="single" w:sz="4" w:space="0" w:color="auto"/>
            </w:tcBorders>
            <w:shd w:val="clear" w:color="auto" w:fill="auto"/>
            <w:noWrap/>
            <w:vAlign w:val="center"/>
          </w:tcPr>
          <w:p w14:paraId="216F39D5" w14:textId="413D0C3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Arron Barnes</w:t>
            </w:r>
          </w:p>
        </w:tc>
        <w:tc>
          <w:tcPr>
            <w:tcW w:w="427" w:type="dxa"/>
            <w:tcBorders>
              <w:top w:val="nil"/>
              <w:left w:val="nil"/>
              <w:bottom w:val="single" w:sz="4" w:space="0" w:color="auto"/>
              <w:right w:val="single" w:sz="4" w:space="0" w:color="auto"/>
            </w:tcBorders>
            <w:shd w:val="clear" w:color="auto" w:fill="auto"/>
            <w:noWrap/>
            <w:vAlign w:val="center"/>
          </w:tcPr>
          <w:p w14:paraId="430A6577" w14:textId="6ED9802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55</w:t>
            </w:r>
          </w:p>
        </w:tc>
        <w:tc>
          <w:tcPr>
            <w:tcW w:w="2200" w:type="dxa"/>
            <w:tcBorders>
              <w:top w:val="nil"/>
              <w:left w:val="nil"/>
              <w:bottom w:val="single" w:sz="4" w:space="0" w:color="auto"/>
              <w:right w:val="single" w:sz="4" w:space="0" w:color="auto"/>
            </w:tcBorders>
            <w:shd w:val="clear" w:color="auto" w:fill="auto"/>
            <w:noWrap/>
            <w:vAlign w:val="center"/>
          </w:tcPr>
          <w:p w14:paraId="00E34BD8" w14:textId="2916CDC9"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Sérgio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Sette</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Câmara</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2AE14721" w14:textId="7FCEF32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92</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1F729688" w14:textId="4152A5D6"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Marcus Armstrong</w:t>
            </w:r>
          </w:p>
        </w:tc>
      </w:tr>
      <w:tr w:rsidR="008136D2" w:rsidRPr="008B26C6" w14:paraId="222B405C"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4F311EA" w14:textId="5E0A978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21</w:t>
            </w:r>
          </w:p>
        </w:tc>
        <w:tc>
          <w:tcPr>
            <w:tcW w:w="2200" w:type="dxa"/>
            <w:tcBorders>
              <w:top w:val="nil"/>
              <w:left w:val="nil"/>
              <w:bottom w:val="single" w:sz="4" w:space="0" w:color="auto"/>
              <w:right w:val="single" w:sz="4" w:space="0" w:color="auto"/>
            </w:tcBorders>
            <w:shd w:val="clear" w:color="auto" w:fill="auto"/>
            <w:noWrap/>
            <w:vAlign w:val="center"/>
          </w:tcPr>
          <w:p w14:paraId="4C030B25" w14:textId="5765334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Martin Giles</w:t>
            </w:r>
          </w:p>
        </w:tc>
        <w:tc>
          <w:tcPr>
            <w:tcW w:w="427" w:type="dxa"/>
            <w:tcBorders>
              <w:top w:val="nil"/>
              <w:left w:val="nil"/>
              <w:bottom w:val="single" w:sz="4" w:space="0" w:color="auto"/>
              <w:right w:val="single" w:sz="4" w:space="0" w:color="auto"/>
            </w:tcBorders>
            <w:shd w:val="clear" w:color="auto" w:fill="auto"/>
            <w:noWrap/>
            <w:vAlign w:val="center"/>
          </w:tcPr>
          <w:p w14:paraId="2BCF776D" w14:textId="6AE15BA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56</w:t>
            </w:r>
          </w:p>
        </w:tc>
        <w:tc>
          <w:tcPr>
            <w:tcW w:w="2200" w:type="dxa"/>
            <w:tcBorders>
              <w:top w:val="nil"/>
              <w:left w:val="nil"/>
              <w:bottom w:val="single" w:sz="4" w:space="0" w:color="auto"/>
              <w:right w:val="single" w:sz="4" w:space="0" w:color="auto"/>
            </w:tcBorders>
            <w:shd w:val="clear" w:color="auto" w:fill="auto"/>
            <w:noWrap/>
            <w:vAlign w:val="center"/>
          </w:tcPr>
          <w:p w14:paraId="51255ED2" w14:textId="6286FCDF"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Louis </w:t>
            </w:r>
            <w:proofErr w:type="spellStart"/>
            <w:r w:rsidRPr="008B26C6">
              <w:rPr>
                <w:rFonts w:eastAsia="Times New Roman"/>
                <w:color w:val="000000"/>
                <w:sz w:val="18"/>
                <w:szCs w:val="18"/>
                <w:lang w:eastAsia="en-GB"/>
              </w:rPr>
              <w:t>Delétraz</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21B39068" w14:textId="1AB0E307"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93</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0B7B1C3" w14:textId="0F0246AF"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Christian </w:t>
            </w:r>
            <w:proofErr w:type="spellStart"/>
            <w:r>
              <w:rPr>
                <w:rFonts w:eastAsia="Times New Roman"/>
                <w:color w:val="000000"/>
                <w:sz w:val="18"/>
                <w:szCs w:val="18"/>
                <w:lang w:eastAsia="en-GB"/>
              </w:rPr>
              <w:t>Lundgaard</w:t>
            </w:r>
            <w:proofErr w:type="spellEnd"/>
          </w:p>
        </w:tc>
      </w:tr>
      <w:tr w:rsidR="008136D2" w:rsidRPr="008B26C6" w14:paraId="22AFC00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050DDF1" w14:textId="606CD49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22</w:t>
            </w:r>
          </w:p>
        </w:tc>
        <w:tc>
          <w:tcPr>
            <w:tcW w:w="2200" w:type="dxa"/>
            <w:tcBorders>
              <w:top w:val="nil"/>
              <w:left w:val="nil"/>
              <w:bottom w:val="single" w:sz="4" w:space="0" w:color="auto"/>
              <w:right w:val="single" w:sz="4" w:space="0" w:color="auto"/>
            </w:tcBorders>
            <w:shd w:val="clear" w:color="auto" w:fill="auto"/>
            <w:noWrap/>
            <w:vAlign w:val="center"/>
          </w:tcPr>
          <w:p w14:paraId="695F47B1" w14:textId="4A24FF6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Alex Murray</w:t>
            </w:r>
          </w:p>
        </w:tc>
        <w:tc>
          <w:tcPr>
            <w:tcW w:w="427" w:type="dxa"/>
            <w:tcBorders>
              <w:top w:val="nil"/>
              <w:left w:val="nil"/>
              <w:bottom w:val="single" w:sz="4" w:space="0" w:color="auto"/>
              <w:right w:val="single" w:sz="4" w:space="0" w:color="auto"/>
            </w:tcBorders>
            <w:shd w:val="clear" w:color="auto" w:fill="auto"/>
            <w:noWrap/>
            <w:vAlign w:val="center"/>
          </w:tcPr>
          <w:p w14:paraId="074E5182" w14:textId="6F9FEF1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57</w:t>
            </w:r>
          </w:p>
        </w:tc>
        <w:tc>
          <w:tcPr>
            <w:tcW w:w="2200" w:type="dxa"/>
            <w:tcBorders>
              <w:top w:val="nil"/>
              <w:left w:val="nil"/>
              <w:bottom w:val="single" w:sz="4" w:space="0" w:color="auto"/>
              <w:right w:val="single" w:sz="4" w:space="0" w:color="auto"/>
            </w:tcBorders>
            <w:shd w:val="clear" w:color="auto" w:fill="auto"/>
            <w:noWrap/>
            <w:vAlign w:val="center"/>
          </w:tcPr>
          <w:p w14:paraId="62999389" w14:textId="65A5589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Antonio Fuoco</w:t>
            </w:r>
          </w:p>
        </w:tc>
        <w:tc>
          <w:tcPr>
            <w:tcW w:w="557" w:type="dxa"/>
            <w:tcBorders>
              <w:top w:val="nil"/>
              <w:left w:val="nil"/>
              <w:bottom w:val="single" w:sz="4" w:space="0" w:color="auto"/>
              <w:right w:val="single" w:sz="4" w:space="0" w:color="auto"/>
            </w:tcBorders>
            <w:shd w:val="clear" w:color="auto" w:fill="auto"/>
            <w:noWrap/>
            <w:vAlign w:val="center"/>
          </w:tcPr>
          <w:p w14:paraId="38BDC829" w14:textId="655E5175"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94</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63B49B1E" w14:textId="6E67E3F2"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Yuki </w:t>
            </w:r>
            <w:proofErr w:type="spellStart"/>
            <w:r>
              <w:rPr>
                <w:rFonts w:eastAsia="Times New Roman"/>
                <w:color w:val="000000"/>
                <w:sz w:val="18"/>
                <w:szCs w:val="18"/>
                <w:lang w:eastAsia="en-GB"/>
              </w:rPr>
              <w:t>Tsunoda</w:t>
            </w:r>
            <w:proofErr w:type="spellEnd"/>
          </w:p>
        </w:tc>
      </w:tr>
      <w:tr w:rsidR="008136D2" w:rsidRPr="008B26C6" w14:paraId="0A731E00"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B66256E" w14:textId="0867A62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23</w:t>
            </w:r>
          </w:p>
        </w:tc>
        <w:tc>
          <w:tcPr>
            <w:tcW w:w="2200" w:type="dxa"/>
            <w:tcBorders>
              <w:top w:val="nil"/>
              <w:left w:val="nil"/>
              <w:bottom w:val="single" w:sz="4" w:space="0" w:color="auto"/>
              <w:right w:val="single" w:sz="4" w:space="0" w:color="auto"/>
            </w:tcBorders>
            <w:shd w:val="clear" w:color="auto" w:fill="auto"/>
            <w:noWrap/>
            <w:vAlign w:val="center"/>
          </w:tcPr>
          <w:p w14:paraId="28B6CDD8" w14:textId="0B5E10CB"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Lucas Roth</w:t>
            </w:r>
          </w:p>
        </w:tc>
        <w:tc>
          <w:tcPr>
            <w:tcW w:w="427" w:type="dxa"/>
            <w:tcBorders>
              <w:top w:val="nil"/>
              <w:left w:val="nil"/>
              <w:bottom w:val="single" w:sz="4" w:space="0" w:color="auto"/>
              <w:right w:val="single" w:sz="4" w:space="0" w:color="auto"/>
            </w:tcBorders>
            <w:shd w:val="clear" w:color="auto" w:fill="auto"/>
            <w:noWrap/>
            <w:vAlign w:val="center"/>
          </w:tcPr>
          <w:p w14:paraId="0803ABFE" w14:textId="1345960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58</w:t>
            </w:r>
          </w:p>
        </w:tc>
        <w:tc>
          <w:tcPr>
            <w:tcW w:w="2200" w:type="dxa"/>
            <w:tcBorders>
              <w:top w:val="nil"/>
              <w:left w:val="nil"/>
              <w:bottom w:val="single" w:sz="4" w:space="0" w:color="auto"/>
              <w:right w:val="single" w:sz="4" w:space="0" w:color="auto"/>
            </w:tcBorders>
            <w:shd w:val="clear" w:color="auto" w:fill="auto"/>
            <w:noWrap/>
            <w:vAlign w:val="center"/>
          </w:tcPr>
          <w:p w14:paraId="0FE9DE8E" w14:textId="6F98F18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Charles Leclerc</w:t>
            </w:r>
          </w:p>
        </w:tc>
        <w:tc>
          <w:tcPr>
            <w:tcW w:w="557" w:type="dxa"/>
            <w:tcBorders>
              <w:top w:val="nil"/>
              <w:left w:val="nil"/>
              <w:bottom w:val="single" w:sz="4" w:space="0" w:color="auto"/>
              <w:right w:val="single" w:sz="4" w:space="0" w:color="auto"/>
            </w:tcBorders>
            <w:shd w:val="clear" w:color="auto" w:fill="auto"/>
            <w:noWrap/>
            <w:vAlign w:val="center"/>
          </w:tcPr>
          <w:p w14:paraId="1A0BB8AB" w14:textId="22A0B11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95</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4EB82BBF" w14:textId="09B610FA" w:rsidR="008136D2" w:rsidRPr="008B26C6" w:rsidRDefault="008136D2" w:rsidP="008136D2">
            <w:pPr>
              <w:jc w:val="left"/>
              <w:rPr>
                <w:rFonts w:eastAsia="Times New Roman"/>
                <w:color w:val="000000"/>
                <w:sz w:val="18"/>
                <w:szCs w:val="18"/>
                <w:lang w:eastAsia="en-GB"/>
              </w:rPr>
            </w:pPr>
            <w:proofErr w:type="spellStart"/>
            <w:r>
              <w:rPr>
                <w:rFonts w:eastAsia="Times New Roman"/>
                <w:color w:val="000000"/>
                <w:sz w:val="18"/>
                <w:szCs w:val="18"/>
                <w:lang w:eastAsia="en-GB"/>
              </w:rPr>
              <w:t>Jehan</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Daruvala</w:t>
            </w:r>
            <w:proofErr w:type="spellEnd"/>
          </w:p>
        </w:tc>
      </w:tr>
      <w:tr w:rsidR="008136D2" w:rsidRPr="008B26C6" w14:paraId="41D3C1FB"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D5290C8" w14:textId="32B7016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24</w:t>
            </w:r>
          </w:p>
        </w:tc>
        <w:tc>
          <w:tcPr>
            <w:tcW w:w="2200" w:type="dxa"/>
            <w:tcBorders>
              <w:top w:val="nil"/>
              <w:left w:val="nil"/>
              <w:bottom w:val="single" w:sz="4" w:space="0" w:color="auto"/>
              <w:right w:val="single" w:sz="4" w:space="0" w:color="auto"/>
            </w:tcBorders>
            <w:shd w:val="clear" w:color="auto" w:fill="auto"/>
            <w:noWrap/>
            <w:vAlign w:val="center"/>
          </w:tcPr>
          <w:p w14:paraId="63893DFE" w14:textId="31BEAFF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Igor Correia</w:t>
            </w:r>
          </w:p>
        </w:tc>
        <w:tc>
          <w:tcPr>
            <w:tcW w:w="427" w:type="dxa"/>
            <w:tcBorders>
              <w:top w:val="nil"/>
              <w:left w:val="nil"/>
              <w:bottom w:val="single" w:sz="4" w:space="0" w:color="auto"/>
              <w:right w:val="single" w:sz="4" w:space="0" w:color="auto"/>
            </w:tcBorders>
            <w:shd w:val="clear" w:color="auto" w:fill="auto"/>
            <w:noWrap/>
            <w:vAlign w:val="center"/>
          </w:tcPr>
          <w:p w14:paraId="231C247F" w14:textId="59763B87"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59</w:t>
            </w:r>
          </w:p>
        </w:tc>
        <w:tc>
          <w:tcPr>
            <w:tcW w:w="2200" w:type="dxa"/>
            <w:tcBorders>
              <w:top w:val="nil"/>
              <w:left w:val="nil"/>
              <w:bottom w:val="single" w:sz="4" w:space="0" w:color="auto"/>
              <w:right w:val="single" w:sz="4" w:space="0" w:color="auto"/>
            </w:tcBorders>
            <w:shd w:val="clear" w:color="auto" w:fill="auto"/>
            <w:noWrap/>
            <w:vAlign w:val="center"/>
          </w:tcPr>
          <w:p w14:paraId="09B0F335" w14:textId="27D69D8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Pierre </w:t>
            </w:r>
            <w:proofErr w:type="spellStart"/>
            <w:r w:rsidRPr="008B26C6">
              <w:rPr>
                <w:rFonts w:eastAsia="Times New Roman"/>
                <w:color w:val="000000"/>
                <w:sz w:val="18"/>
                <w:szCs w:val="18"/>
                <w:lang w:eastAsia="en-GB"/>
              </w:rPr>
              <w:t>Gasly</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646EEE46" w14:textId="28B60FF4"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96</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EB7F236" w14:textId="6B8EC1E7" w:rsidR="008136D2" w:rsidRPr="008B26C6" w:rsidRDefault="008136D2" w:rsidP="008136D2">
            <w:pPr>
              <w:jc w:val="left"/>
              <w:rPr>
                <w:rFonts w:eastAsia="Times New Roman"/>
                <w:color w:val="000000"/>
                <w:sz w:val="18"/>
                <w:szCs w:val="18"/>
                <w:lang w:eastAsia="en-GB"/>
              </w:rPr>
            </w:pPr>
            <w:proofErr w:type="spellStart"/>
            <w:r>
              <w:rPr>
                <w:rFonts w:eastAsia="Times New Roman"/>
                <w:color w:val="000000"/>
                <w:sz w:val="18"/>
                <w:szCs w:val="18"/>
                <w:lang w:eastAsia="en-GB"/>
              </w:rPr>
              <w:t>Gulherme</w:t>
            </w:r>
            <w:proofErr w:type="spellEnd"/>
            <w:r>
              <w:rPr>
                <w:rFonts w:eastAsia="Times New Roman"/>
                <w:color w:val="000000"/>
                <w:sz w:val="18"/>
                <w:szCs w:val="18"/>
                <w:lang w:eastAsia="en-GB"/>
              </w:rPr>
              <w:t xml:space="preserve"> </w:t>
            </w:r>
            <w:proofErr w:type="spellStart"/>
            <w:r>
              <w:rPr>
                <w:rFonts w:eastAsia="Times New Roman"/>
                <w:color w:val="000000"/>
                <w:sz w:val="18"/>
                <w:szCs w:val="18"/>
                <w:lang w:eastAsia="en-GB"/>
              </w:rPr>
              <w:t>Samaia</w:t>
            </w:r>
            <w:proofErr w:type="spellEnd"/>
          </w:p>
        </w:tc>
      </w:tr>
      <w:tr w:rsidR="008136D2" w:rsidRPr="008B26C6" w14:paraId="71A5C6B8"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3C59525" w14:textId="7B70F90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25</w:t>
            </w:r>
          </w:p>
        </w:tc>
        <w:tc>
          <w:tcPr>
            <w:tcW w:w="2200" w:type="dxa"/>
            <w:tcBorders>
              <w:top w:val="nil"/>
              <w:left w:val="nil"/>
              <w:bottom w:val="single" w:sz="4" w:space="0" w:color="auto"/>
              <w:right w:val="single" w:sz="4" w:space="0" w:color="auto"/>
            </w:tcBorders>
            <w:shd w:val="clear" w:color="auto" w:fill="auto"/>
            <w:noWrap/>
            <w:vAlign w:val="center"/>
          </w:tcPr>
          <w:p w14:paraId="7DF799E8" w14:textId="380F90FD"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Sophie Levasseur</w:t>
            </w:r>
          </w:p>
        </w:tc>
        <w:tc>
          <w:tcPr>
            <w:tcW w:w="427" w:type="dxa"/>
            <w:tcBorders>
              <w:top w:val="nil"/>
              <w:left w:val="nil"/>
              <w:bottom w:val="single" w:sz="4" w:space="0" w:color="auto"/>
              <w:right w:val="single" w:sz="4" w:space="0" w:color="auto"/>
            </w:tcBorders>
            <w:shd w:val="clear" w:color="auto" w:fill="auto"/>
            <w:noWrap/>
            <w:vAlign w:val="center"/>
          </w:tcPr>
          <w:p w14:paraId="1ED86806" w14:textId="6F655A8B"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62</w:t>
            </w:r>
          </w:p>
        </w:tc>
        <w:tc>
          <w:tcPr>
            <w:tcW w:w="2200" w:type="dxa"/>
            <w:tcBorders>
              <w:top w:val="nil"/>
              <w:left w:val="nil"/>
              <w:bottom w:val="single" w:sz="4" w:space="0" w:color="auto"/>
              <w:right w:val="single" w:sz="4" w:space="0" w:color="auto"/>
            </w:tcBorders>
            <w:shd w:val="clear" w:color="auto" w:fill="auto"/>
            <w:noWrap/>
            <w:vAlign w:val="center"/>
          </w:tcPr>
          <w:p w14:paraId="6F1B62B4" w14:textId="1E4F69EE"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Alexander </w:t>
            </w:r>
            <w:proofErr w:type="spellStart"/>
            <w:r w:rsidRPr="008B26C6">
              <w:rPr>
                <w:rFonts w:eastAsia="Times New Roman"/>
                <w:color w:val="000000"/>
                <w:sz w:val="18"/>
                <w:szCs w:val="18"/>
                <w:lang w:eastAsia="en-GB"/>
              </w:rPr>
              <w:t>Albon</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08A679E5" w14:textId="5EB1B8F2"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97</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759F0C3F" w14:textId="631109D5"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Pedro Piquet</w:t>
            </w:r>
          </w:p>
        </w:tc>
      </w:tr>
      <w:tr w:rsidR="008136D2" w:rsidRPr="008B26C6" w14:paraId="46DD1D32"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FC5682B" w14:textId="4839F9F9"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26</w:t>
            </w:r>
          </w:p>
        </w:tc>
        <w:tc>
          <w:tcPr>
            <w:tcW w:w="2200" w:type="dxa"/>
            <w:tcBorders>
              <w:top w:val="nil"/>
              <w:left w:val="nil"/>
              <w:bottom w:val="single" w:sz="4" w:space="0" w:color="auto"/>
              <w:right w:val="single" w:sz="4" w:space="0" w:color="auto"/>
            </w:tcBorders>
            <w:shd w:val="clear" w:color="auto" w:fill="auto"/>
            <w:noWrap/>
            <w:vAlign w:val="center"/>
          </w:tcPr>
          <w:p w14:paraId="533A260B" w14:textId="7337AAE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Jonas Schiffer</w:t>
            </w:r>
          </w:p>
        </w:tc>
        <w:tc>
          <w:tcPr>
            <w:tcW w:w="427" w:type="dxa"/>
            <w:tcBorders>
              <w:top w:val="nil"/>
              <w:left w:val="nil"/>
              <w:bottom w:val="single" w:sz="4" w:space="0" w:color="auto"/>
              <w:right w:val="single" w:sz="4" w:space="0" w:color="auto"/>
            </w:tcBorders>
            <w:shd w:val="clear" w:color="auto" w:fill="auto"/>
            <w:noWrap/>
            <w:vAlign w:val="center"/>
          </w:tcPr>
          <w:p w14:paraId="78D2478A" w14:textId="679F846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63</w:t>
            </w:r>
          </w:p>
        </w:tc>
        <w:tc>
          <w:tcPr>
            <w:tcW w:w="2200" w:type="dxa"/>
            <w:tcBorders>
              <w:top w:val="nil"/>
              <w:left w:val="nil"/>
              <w:bottom w:val="single" w:sz="4" w:space="0" w:color="auto"/>
              <w:right w:val="single" w:sz="4" w:space="0" w:color="auto"/>
            </w:tcBorders>
            <w:shd w:val="clear" w:color="auto" w:fill="auto"/>
            <w:noWrap/>
            <w:vAlign w:val="center"/>
          </w:tcPr>
          <w:p w14:paraId="360F6747" w14:textId="6DA8804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Nicholas </w:t>
            </w:r>
            <w:proofErr w:type="spellStart"/>
            <w:r w:rsidRPr="008B26C6">
              <w:rPr>
                <w:rFonts w:eastAsia="Times New Roman"/>
                <w:color w:val="000000"/>
                <w:sz w:val="18"/>
                <w:szCs w:val="18"/>
                <w:lang w:eastAsia="en-GB"/>
              </w:rPr>
              <w:t>Latifi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07F9E93C" w14:textId="1FB31C21"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98</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19755F7E" w14:textId="354AD91C"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Felipe </w:t>
            </w:r>
            <w:proofErr w:type="spellStart"/>
            <w:r>
              <w:rPr>
                <w:rFonts w:eastAsia="Times New Roman"/>
                <w:color w:val="000000"/>
                <w:sz w:val="18"/>
                <w:szCs w:val="18"/>
                <w:lang w:eastAsia="en-GB"/>
              </w:rPr>
              <w:t>Drugovich</w:t>
            </w:r>
            <w:proofErr w:type="spellEnd"/>
          </w:p>
        </w:tc>
      </w:tr>
      <w:tr w:rsidR="008136D2" w:rsidRPr="008B26C6" w14:paraId="25321FFD"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BB5D863" w14:textId="39A4843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27</w:t>
            </w:r>
          </w:p>
        </w:tc>
        <w:tc>
          <w:tcPr>
            <w:tcW w:w="2200" w:type="dxa"/>
            <w:tcBorders>
              <w:top w:val="nil"/>
              <w:left w:val="nil"/>
              <w:bottom w:val="single" w:sz="4" w:space="0" w:color="auto"/>
              <w:right w:val="single" w:sz="4" w:space="0" w:color="auto"/>
            </w:tcBorders>
            <w:shd w:val="clear" w:color="auto" w:fill="auto"/>
            <w:noWrap/>
            <w:vAlign w:val="center"/>
          </w:tcPr>
          <w:p w14:paraId="7A3B23E8" w14:textId="7771D8AC"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Alain Forest</w:t>
            </w:r>
          </w:p>
        </w:tc>
        <w:tc>
          <w:tcPr>
            <w:tcW w:w="427" w:type="dxa"/>
            <w:tcBorders>
              <w:top w:val="nil"/>
              <w:left w:val="nil"/>
              <w:bottom w:val="single" w:sz="4" w:space="0" w:color="auto"/>
              <w:right w:val="single" w:sz="4" w:space="0" w:color="auto"/>
            </w:tcBorders>
            <w:shd w:val="clear" w:color="auto" w:fill="auto"/>
            <w:noWrap/>
            <w:vAlign w:val="center"/>
          </w:tcPr>
          <w:p w14:paraId="49DD623C" w14:textId="744DD11F"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64</w:t>
            </w:r>
          </w:p>
        </w:tc>
        <w:tc>
          <w:tcPr>
            <w:tcW w:w="2200" w:type="dxa"/>
            <w:tcBorders>
              <w:top w:val="nil"/>
              <w:left w:val="nil"/>
              <w:bottom w:val="single" w:sz="4" w:space="0" w:color="auto"/>
              <w:right w:val="single" w:sz="4" w:space="0" w:color="auto"/>
            </w:tcBorders>
            <w:shd w:val="clear" w:color="auto" w:fill="auto"/>
            <w:noWrap/>
            <w:vAlign w:val="center"/>
          </w:tcPr>
          <w:p w14:paraId="4D0E6173" w14:textId="685C8E6A"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Dorian </w:t>
            </w:r>
            <w:proofErr w:type="spellStart"/>
            <w:r w:rsidRPr="008B26C6">
              <w:rPr>
                <w:rFonts w:eastAsia="Times New Roman"/>
                <w:color w:val="000000"/>
                <w:sz w:val="18"/>
                <w:szCs w:val="18"/>
                <w:lang w:eastAsia="en-GB"/>
              </w:rPr>
              <w:t>Boccolacci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3BBD67D2" w14:textId="1377C6B7"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99</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6C44C478" w14:textId="750F0F27"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Robert Schwartzman</w:t>
            </w:r>
          </w:p>
        </w:tc>
      </w:tr>
      <w:tr w:rsidR="008136D2" w:rsidRPr="008B26C6" w14:paraId="1B54FEAA"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01F213" w14:textId="65922762"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28</w:t>
            </w:r>
          </w:p>
        </w:tc>
        <w:tc>
          <w:tcPr>
            <w:tcW w:w="2200" w:type="dxa"/>
            <w:tcBorders>
              <w:top w:val="nil"/>
              <w:left w:val="nil"/>
              <w:bottom w:val="single" w:sz="4" w:space="0" w:color="auto"/>
              <w:right w:val="single" w:sz="4" w:space="0" w:color="auto"/>
            </w:tcBorders>
            <w:shd w:val="clear" w:color="auto" w:fill="auto"/>
            <w:noWrap/>
            <w:vAlign w:val="center"/>
          </w:tcPr>
          <w:p w14:paraId="58B0691D" w14:textId="32FDBFD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Jay Letourneau</w:t>
            </w:r>
          </w:p>
        </w:tc>
        <w:tc>
          <w:tcPr>
            <w:tcW w:w="427" w:type="dxa"/>
            <w:tcBorders>
              <w:top w:val="nil"/>
              <w:left w:val="nil"/>
              <w:bottom w:val="single" w:sz="4" w:space="0" w:color="auto"/>
              <w:right w:val="single" w:sz="4" w:space="0" w:color="auto"/>
            </w:tcBorders>
            <w:shd w:val="clear" w:color="auto" w:fill="auto"/>
            <w:noWrap/>
            <w:vAlign w:val="center"/>
          </w:tcPr>
          <w:p w14:paraId="02BD6FCE" w14:textId="41D077F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65</w:t>
            </w:r>
          </w:p>
        </w:tc>
        <w:tc>
          <w:tcPr>
            <w:tcW w:w="2200" w:type="dxa"/>
            <w:tcBorders>
              <w:top w:val="nil"/>
              <w:left w:val="nil"/>
              <w:bottom w:val="single" w:sz="4" w:space="0" w:color="auto"/>
              <w:right w:val="single" w:sz="4" w:space="0" w:color="auto"/>
            </w:tcBorders>
            <w:shd w:val="clear" w:color="auto" w:fill="auto"/>
            <w:noWrap/>
            <w:vAlign w:val="center"/>
          </w:tcPr>
          <w:p w14:paraId="3876E563" w14:textId="7596F11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Niko Kari</w:t>
            </w:r>
          </w:p>
        </w:tc>
        <w:tc>
          <w:tcPr>
            <w:tcW w:w="557" w:type="dxa"/>
            <w:tcBorders>
              <w:top w:val="nil"/>
              <w:left w:val="nil"/>
              <w:bottom w:val="single" w:sz="4" w:space="0" w:color="auto"/>
              <w:right w:val="single" w:sz="4" w:space="0" w:color="auto"/>
            </w:tcBorders>
            <w:shd w:val="clear" w:color="auto" w:fill="auto"/>
            <w:noWrap/>
            <w:vAlign w:val="center"/>
          </w:tcPr>
          <w:p w14:paraId="444ADF9B" w14:textId="5DC53F9B"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100</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7712995" w14:textId="732601A3"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Roy </w:t>
            </w:r>
            <w:proofErr w:type="spellStart"/>
            <w:r>
              <w:rPr>
                <w:rFonts w:eastAsia="Times New Roman"/>
                <w:color w:val="000000"/>
                <w:sz w:val="18"/>
                <w:szCs w:val="18"/>
                <w:lang w:eastAsia="en-GB"/>
              </w:rPr>
              <w:t>Nissany</w:t>
            </w:r>
            <w:proofErr w:type="spellEnd"/>
          </w:p>
        </w:tc>
      </w:tr>
      <w:tr w:rsidR="008136D2" w:rsidRPr="008B26C6" w14:paraId="172D3597"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6BA88D1" w14:textId="4BB5111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29</w:t>
            </w:r>
          </w:p>
        </w:tc>
        <w:tc>
          <w:tcPr>
            <w:tcW w:w="2200" w:type="dxa"/>
            <w:tcBorders>
              <w:top w:val="nil"/>
              <w:left w:val="nil"/>
              <w:bottom w:val="single" w:sz="4" w:space="0" w:color="auto"/>
              <w:right w:val="single" w:sz="4" w:space="0" w:color="auto"/>
            </w:tcBorders>
            <w:shd w:val="clear" w:color="auto" w:fill="auto"/>
            <w:noWrap/>
            <w:vAlign w:val="center"/>
          </w:tcPr>
          <w:p w14:paraId="5D1F7139" w14:textId="7C5C85F9"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Esto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Saari</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1A47737F" w14:textId="3AAB8ED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66</w:t>
            </w:r>
          </w:p>
        </w:tc>
        <w:tc>
          <w:tcPr>
            <w:tcW w:w="2200" w:type="dxa"/>
            <w:tcBorders>
              <w:top w:val="nil"/>
              <w:left w:val="nil"/>
              <w:bottom w:val="single" w:sz="4" w:space="0" w:color="auto"/>
              <w:right w:val="single" w:sz="4" w:space="0" w:color="auto"/>
            </w:tcBorders>
            <w:shd w:val="clear" w:color="auto" w:fill="auto"/>
            <w:noWrap/>
            <w:vAlign w:val="center"/>
          </w:tcPr>
          <w:p w14:paraId="4226962B" w14:textId="6294A53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Roberto Merhi</w:t>
            </w:r>
          </w:p>
        </w:tc>
        <w:tc>
          <w:tcPr>
            <w:tcW w:w="557" w:type="dxa"/>
            <w:tcBorders>
              <w:top w:val="nil"/>
              <w:left w:val="nil"/>
              <w:bottom w:val="single" w:sz="4" w:space="0" w:color="auto"/>
              <w:right w:val="single" w:sz="4" w:space="0" w:color="auto"/>
            </w:tcBorders>
            <w:shd w:val="clear" w:color="auto" w:fill="auto"/>
            <w:noWrap/>
            <w:vAlign w:val="center"/>
          </w:tcPr>
          <w:p w14:paraId="5D5BD0F4" w14:textId="1419AC60"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101</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266BF89C" w14:textId="37F6908E"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Marino Sato</w:t>
            </w:r>
          </w:p>
        </w:tc>
      </w:tr>
      <w:tr w:rsidR="008136D2" w:rsidRPr="008B26C6" w14:paraId="4BFBA2D5"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C6DAF2F" w14:textId="048CA8A2"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30</w:t>
            </w:r>
          </w:p>
        </w:tc>
        <w:tc>
          <w:tcPr>
            <w:tcW w:w="2200" w:type="dxa"/>
            <w:tcBorders>
              <w:top w:val="nil"/>
              <w:left w:val="nil"/>
              <w:bottom w:val="single" w:sz="4" w:space="0" w:color="auto"/>
              <w:right w:val="single" w:sz="4" w:space="0" w:color="auto"/>
            </w:tcBorders>
            <w:shd w:val="clear" w:color="auto" w:fill="auto"/>
            <w:noWrap/>
            <w:vAlign w:val="center"/>
          </w:tcPr>
          <w:p w14:paraId="56E662EF" w14:textId="232DF60B"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Yasar Atiyeh</w:t>
            </w:r>
          </w:p>
        </w:tc>
        <w:tc>
          <w:tcPr>
            <w:tcW w:w="427" w:type="dxa"/>
            <w:tcBorders>
              <w:top w:val="nil"/>
              <w:left w:val="nil"/>
              <w:bottom w:val="single" w:sz="4" w:space="0" w:color="auto"/>
              <w:right w:val="single" w:sz="4" w:space="0" w:color="auto"/>
            </w:tcBorders>
            <w:shd w:val="clear" w:color="auto" w:fill="auto"/>
            <w:noWrap/>
            <w:vAlign w:val="center"/>
          </w:tcPr>
          <w:p w14:paraId="5F6E41E4" w14:textId="7B928B7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67</w:t>
            </w:r>
          </w:p>
        </w:tc>
        <w:tc>
          <w:tcPr>
            <w:tcW w:w="2200" w:type="dxa"/>
            <w:tcBorders>
              <w:top w:val="nil"/>
              <w:left w:val="nil"/>
              <w:bottom w:val="single" w:sz="4" w:space="0" w:color="auto"/>
              <w:right w:val="single" w:sz="4" w:space="0" w:color="auto"/>
            </w:tcBorders>
            <w:shd w:val="clear" w:color="auto" w:fill="auto"/>
            <w:noWrap/>
            <w:vAlign w:val="center"/>
          </w:tcPr>
          <w:p w14:paraId="23E2A437" w14:textId="3FFD2A53"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Arjun Maini</w:t>
            </w:r>
          </w:p>
        </w:tc>
        <w:tc>
          <w:tcPr>
            <w:tcW w:w="557" w:type="dxa"/>
            <w:tcBorders>
              <w:top w:val="nil"/>
              <w:left w:val="nil"/>
              <w:bottom w:val="single" w:sz="4" w:space="0" w:color="auto"/>
              <w:right w:val="single" w:sz="4" w:space="0" w:color="auto"/>
            </w:tcBorders>
            <w:shd w:val="clear" w:color="auto" w:fill="auto"/>
            <w:noWrap/>
            <w:vAlign w:val="center"/>
          </w:tcPr>
          <w:p w14:paraId="48C2AA65" w14:textId="09145B7A"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102</w:t>
            </w:r>
          </w:p>
        </w:tc>
        <w:tc>
          <w:tcPr>
            <w:tcW w:w="2200" w:type="dxa"/>
            <w:tcBorders>
              <w:top w:val="nil"/>
              <w:left w:val="nil"/>
              <w:bottom w:val="single" w:sz="4" w:space="0" w:color="auto"/>
              <w:right w:val="single" w:sz="4" w:space="0" w:color="auto"/>
            </w:tcBorders>
            <w:shd w:val="clear" w:color="auto" w:fill="auto"/>
            <w:noWrap/>
            <w:vAlign w:val="center"/>
          </w:tcPr>
          <w:p w14:paraId="6F0FCB6A" w14:textId="6D05FA29"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Aidan Jackson</w:t>
            </w:r>
          </w:p>
        </w:tc>
      </w:tr>
      <w:tr w:rsidR="008136D2" w:rsidRPr="008B26C6" w14:paraId="1CDC8DC5"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A2B301" w14:textId="3544B766"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31</w:t>
            </w:r>
          </w:p>
        </w:tc>
        <w:tc>
          <w:tcPr>
            <w:tcW w:w="2200" w:type="dxa"/>
            <w:tcBorders>
              <w:top w:val="nil"/>
              <w:left w:val="nil"/>
              <w:bottom w:val="single" w:sz="4" w:space="0" w:color="auto"/>
              <w:right w:val="single" w:sz="4" w:space="0" w:color="auto"/>
            </w:tcBorders>
            <w:shd w:val="clear" w:color="auto" w:fill="auto"/>
            <w:noWrap/>
            <w:vAlign w:val="center"/>
          </w:tcPr>
          <w:p w14:paraId="6FB9D6DF" w14:textId="283C8EC3"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Callisto</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Calabresi</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47751AFA" w14:textId="6E4D80C0"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68</w:t>
            </w:r>
          </w:p>
        </w:tc>
        <w:tc>
          <w:tcPr>
            <w:tcW w:w="2200" w:type="dxa"/>
            <w:tcBorders>
              <w:top w:val="nil"/>
              <w:left w:val="nil"/>
              <w:bottom w:val="single" w:sz="4" w:space="0" w:color="auto"/>
              <w:right w:val="single" w:sz="4" w:space="0" w:color="auto"/>
            </w:tcBorders>
            <w:shd w:val="clear" w:color="auto" w:fill="auto"/>
            <w:noWrap/>
            <w:vAlign w:val="center"/>
          </w:tcPr>
          <w:p w14:paraId="7298CD4C" w14:textId="2E51345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Alessio </w:t>
            </w:r>
            <w:proofErr w:type="spellStart"/>
            <w:r w:rsidRPr="008B26C6">
              <w:rPr>
                <w:rFonts w:eastAsia="Times New Roman"/>
                <w:color w:val="000000"/>
                <w:sz w:val="18"/>
                <w:szCs w:val="18"/>
                <w:lang w:eastAsia="en-GB"/>
              </w:rPr>
              <w:t>Lorandi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6B08CCB3" w14:textId="195AE27F"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103</w:t>
            </w:r>
          </w:p>
        </w:tc>
        <w:tc>
          <w:tcPr>
            <w:tcW w:w="2200" w:type="dxa"/>
            <w:tcBorders>
              <w:top w:val="nil"/>
              <w:left w:val="nil"/>
              <w:bottom w:val="single" w:sz="4" w:space="0" w:color="auto"/>
              <w:right w:val="single" w:sz="4" w:space="0" w:color="auto"/>
            </w:tcBorders>
            <w:shd w:val="clear" w:color="auto" w:fill="auto"/>
            <w:noWrap/>
            <w:vAlign w:val="center"/>
          </w:tcPr>
          <w:p w14:paraId="4BA1E50A" w14:textId="4EAFCF51"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Casper </w:t>
            </w:r>
            <w:proofErr w:type="spellStart"/>
            <w:r>
              <w:rPr>
                <w:rFonts w:eastAsia="Times New Roman"/>
                <w:color w:val="000000"/>
                <w:sz w:val="18"/>
                <w:szCs w:val="18"/>
                <w:lang w:eastAsia="en-GB"/>
              </w:rPr>
              <w:t>Akkerman</w:t>
            </w:r>
            <w:proofErr w:type="spellEnd"/>
          </w:p>
        </w:tc>
      </w:tr>
      <w:tr w:rsidR="008136D2" w:rsidRPr="008B26C6" w14:paraId="4AFA58B0"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378FF0" w14:textId="363D85F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32</w:t>
            </w:r>
          </w:p>
        </w:tc>
        <w:tc>
          <w:tcPr>
            <w:tcW w:w="2200" w:type="dxa"/>
            <w:tcBorders>
              <w:top w:val="nil"/>
              <w:left w:val="nil"/>
              <w:bottom w:val="single" w:sz="4" w:space="0" w:color="auto"/>
              <w:right w:val="single" w:sz="4" w:space="0" w:color="auto"/>
            </w:tcBorders>
            <w:shd w:val="clear" w:color="auto" w:fill="auto"/>
            <w:noWrap/>
            <w:vAlign w:val="center"/>
          </w:tcPr>
          <w:p w14:paraId="7299CE10" w14:textId="714A08C2"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Naota</w:t>
            </w:r>
            <w:proofErr w:type="spellEnd"/>
            <w:r w:rsidRPr="008B26C6">
              <w:rPr>
                <w:rFonts w:eastAsia="Times New Roman"/>
                <w:color w:val="000000"/>
                <w:sz w:val="18"/>
                <w:szCs w:val="18"/>
                <w:lang w:eastAsia="en-GB"/>
              </w:rPr>
              <w:t xml:space="preserve"> </w:t>
            </w:r>
            <w:proofErr w:type="spellStart"/>
            <w:r w:rsidRPr="008B26C6">
              <w:rPr>
                <w:rFonts w:eastAsia="Times New Roman"/>
                <w:color w:val="000000"/>
                <w:sz w:val="18"/>
                <w:szCs w:val="18"/>
                <w:lang w:eastAsia="en-GB"/>
              </w:rPr>
              <w:t>Izum</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118340E3" w14:textId="7C51F1B3"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69</w:t>
            </w:r>
          </w:p>
        </w:tc>
        <w:tc>
          <w:tcPr>
            <w:tcW w:w="2200" w:type="dxa"/>
            <w:tcBorders>
              <w:top w:val="nil"/>
              <w:left w:val="nil"/>
              <w:bottom w:val="single" w:sz="4" w:space="0" w:color="auto"/>
              <w:right w:val="single" w:sz="4" w:space="0" w:color="auto"/>
            </w:tcBorders>
            <w:shd w:val="clear" w:color="auto" w:fill="auto"/>
            <w:noWrap/>
            <w:vAlign w:val="center"/>
          </w:tcPr>
          <w:p w14:paraId="735D0EB7" w14:textId="6EB26925"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Ruben Meijer</w:t>
            </w:r>
          </w:p>
        </w:tc>
        <w:tc>
          <w:tcPr>
            <w:tcW w:w="557" w:type="dxa"/>
            <w:tcBorders>
              <w:top w:val="nil"/>
              <w:left w:val="nil"/>
              <w:bottom w:val="single" w:sz="4" w:space="0" w:color="auto"/>
              <w:right w:val="single" w:sz="4" w:space="0" w:color="auto"/>
            </w:tcBorders>
            <w:shd w:val="clear" w:color="auto" w:fill="auto"/>
            <w:noWrap/>
            <w:vAlign w:val="center"/>
          </w:tcPr>
          <w:p w14:paraId="540A82E8" w14:textId="49B14492"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109</w:t>
            </w:r>
          </w:p>
        </w:tc>
        <w:tc>
          <w:tcPr>
            <w:tcW w:w="2200" w:type="dxa"/>
            <w:tcBorders>
              <w:top w:val="nil"/>
              <w:left w:val="nil"/>
              <w:bottom w:val="single" w:sz="4" w:space="0" w:color="auto"/>
              <w:right w:val="single" w:sz="4" w:space="0" w:color="auto"/>
            </w:tcBorders>
            <w:shd w:val="clear" w:color="auto" w:fill="auto"/>
            <w:noWrap/>
            <w:vAlign w:val="center"/>
          </w:tcPr>
          <w:p w14:paraId="324CE502" w14:textId="30A06F54"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Jenson Button</w:t>
            </w:r>
          </w:p>
        </w:tc>
      </w:tr>
      <w:tr w:rsidR="008136D2" w:rsidRPr="008B26C6" w14:paraId="632DC434" w14:textId="77777777" w:rsidTr="008136D2">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1294569" w14:textId="403EF01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33</w:t>
            </w:r>
          </w:p>
        </w:tc>
        <w:tc>
          <w:tcPr>
            <w:tcW w:w="2200" w:type="dxa"/>
            <w:tcBorders>
              <w:top w:val="nil"/>
              <w:left w:val="nil"/>
              <w:bottom w:val="single" w:sz="4" w:space="0" w:color="auto"/>
              <w:right w:val="single" w:sz="4" w:space="0" w:color="auto"/>
            </w:tcBorders>
            <w:shd w:val="clear" w:color="auto" w:fill="auto"/>
            <w:noWrap/>
            <w:vAlign w:val="center"/>
          </w:tcPr>
          <w:p w14:paraId="27588F15" w14:textId="498E694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Howard Clarke</w:t>
            </w:r>
          </w:p>
        </w:tc>
        <w:tc>
          <w:tcPr>
            <w:tcW w:w="427" w:type="dxa"/>
            <w:tcBorders>
              <w:top w:val="nil"/>
              <w:left w:val="nil"/>
              <w:bottom w:val="single" w:sz="4" w:space="0" w:color="auto"/>
              <w:right w:val="single" w:sz="4" w:space="0" w:color="auto"/>
            </w:tcBorders>
            <w:shd w:val="clear" w:color="auto" w:fill="auto"/>
            <w:noWrap/>
            <w:vAlign w:val="center"/>
          </w:tcPr>
          <w:p w14:paraId="0B75EC7A" w14:textId="4D7899DD"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70</w:t>
            </w:r>
          </w:p>
        </w:tc>
        <w:tc>
          <w:tcPr>
            <w:tcW w:w="2200" w:type="dxa"/>
            <w:tcBorders>
              <w:top w:val="nil"/>
              <w:left w:val="nil"/>
              <w:bottom w:val="single" w:sz="4" w:space="0" w:color="auto"/>
              <w:right w:val="single" w:sz="4" w:space="0" w:color="auto"/>
            </w:tcBorders>
            <w:shd w:val="clear" w:color="auto" w:fill="auto"/>
            <w:noWrap/>
            <w:vAlign w:val="center"/>
          </w:tcPr>
          <w:p w14:paraId="45FDCD1D" w14:textId="26B3A301"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Rashid Nair</w:t>
            </w:r>
          </w:p>
        </w:tc>
        <w:tc>
          <w:tcPr>
            <w:tcW w:w="557" w:type="dxa"/>
            <w:tcBorders>
              <w:top w:val="nil"/>
              <w:left w:val="nil"/>
              <w:bottom w:val="single" w:sz="4" w:space="0" w:color="auto"/>
              <w:right w:val="single" w:sz="4" w:space="0" w:color="auto"/>
            </w:tcBorders>
            <w:shd w:val="clear" w:color="auto" w:fill="auto"/>
            <w:noWrap/>
            <w:vAlign w:val="center"/>
          </w:tcPr>
          <w:p w14:paraId="34B2A9FD" w14:textId="15DBBEA3"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110</w:t>
            </w:r>
          </w:p>
        </w:tc>
        <w:tc>
          <w:tcPr>
            <w:tcW w:w="2200" w:type="dxa"/>
            <w:tcBorders>
              <w:top w:val="nil"/>
              <w:left w:val="nil"/>
              <w:bottom w:val="single" w:sz="4" w:space="0" w:color="auto"/>
              <w:right w:val="single" w:sz="4" w:space="0" w:color="auto"/>
            </w:tcBorders>
            <w:shd w:val="clear" w:color="auto" w:fill="auto"/>
            <w:noWrap/>
            <w:vAlign w:val="center"/>
          </w:tcPr>
          <w:p w14:paraId="453025FA" w14:textId="2A2D33E1"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 xml:space="preserve">David </w:t>
            </w:r>
            <w:proofErr w:type="spellStart"/>
            <w:r>
              <w:rPr>
                <w:rFonts w:eastAsia="Times New Roman"/>
                <w:color w:val="000000"/>
                <w:sz w:val="18"/>
                <w:szCs w:val="18"/>
                <w:lang w:eastAsia="en-GB"/>
              </w:rPr>
              <w:t>Coulthard</w:t>
            </w:r>
            <w:proofErr w:type="spellEnd"/>
          </w:p>
        </w:tc>
      </w:tr>
      <w:tr w:rsidR="008136D2" w:rsidRPr="008B26C6" w14:paraId="66176A42"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6966038" w14:textId="776942A5"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34</w:t>
            </w:r>
          </w:p>
        </w:tc>
        <w:tc>
          <w:tcPr>
            <w:tcW w:w="2200" w:type="dxa"/>
            <w:tcBorders>
              <w:top w:val="nil"/>
              <w:left w:val="nil"/>
              <w:bottom w:val="single" w:sz="4" w:space="0" w:color="auto"/>
              <w:right w:val="single" w:sz="4" w:space="0" w:color="auto"/>
            </w:tcBorders>
            <w:shd w:val="clear" w:color="auto" w:fill="auto"/>
            <w:noWrap/>
            <w:vAlign w:val="center"/>
          </w:tcPr>
          <w:p w14:paraId="41F623F4" w14:textId="1C2EB831" w:rsidR="008136D2" w:rsidRPr="008B26C6" w:rsidRDefault="008136D2" w:rsidP="008136D2">
            <w:pPr>
              <w:jc w:val="left"/>
              <w:rPr>
                <w:rFonts w:eastAsia="Times New Roman"/>
                <w:color w:val="000000"/>
                <w:sz w:val="18"/>
                <w:szCs w:val="18"/>
                <w:lang w:eastAsia="en-GB"/>
              </w:rPr>
            </w:pPr>
            <w:proofErr w:type="spellStart"/>
            <w:r w:rsidRPr="008B26C6">
              <w:rPr>
                <w:rFonts w:eastAsia="Times New Roman"/>
                <w:color w:val="000000"/>
                <w:sz w:val="18"/>
                <w:szCs w:val="18"/>
                <w:lang w:eastAsia="en-GB"/>
              </w:rPr>
              <w:t>Wilheim</w:t>
            </w:r>
            <w:proofErr w:type="spellEnd"/>
            <w:r w:rsidRPr="008B26C6">
              <w:rPr>
                <w:rFonts w:eastAsia="Times New Roman"/>
                <w:color w:val="000000"/>
                <w:sz w:val="18"/>
                <w:szCs w:val="18"/>
                <w:lang w:eastAsia="en-GB"/>
              </w:rPr>
              <w:t xml:space="preserve"> Kaufmann</w:t>
            </w:r>
          </w:p>
        </w:tc>
        <w:tc>
          <w:tcPr>
            <w:tcW w:w="427" w:type="dxa"/>
            <w:tcBorders>
              <w:top w:val="nil"/>
              <w:left w:val="nil"/>
              <w:bottom w:val="single" w:sz="4" w:space="0" w:color="auto"/>
              <w:right w:val="single" w:sz="4" w:space="0" w:color="auto"/>
            </w:tcBorders>
            <w:shd w:val="clear" w:color="auto" w:fill="auto"/>
            <w:noWrap/>
            <w:vAlign w:val="center"/>
          </w:tcPr>
          <w:p w14:paraId="1ACE18CA" w14:textId="5481308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71</w:t>
            </w:r>
          </w:p>
        </w:tc>
        <w:tc>
          <w:tcPr>
            <w:tcW w:w="2200" w:type="dxa"/>
            <w:tcBorders>
              <w:top w:val="nil"/>
              <w:left w:val="nil"/>
              <w:bottom w:val="single" w:sz="4" w:space="0" w:color="auto"/>
              <w:right w:val="single" w:sz="4" w:space="0" w:color="auto"/>
            </w:tcBorders>
            <w:shd w:val="clear" w:color="auto" w:fill="auto"/>
            <w:noWrap/>
            <w:vAlign w:val="center"/>
          </w:tcPr>
          <w:p w14:paraId="6F99CC5B" w14:textId="7B2FC312"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Jack Tremblay</w:t>
            </w:r>
          </w:p>
        </w:tc>
        <w:tc>
          <w:tcPr>
            <w:tcW w:w="557" w:type="dxa"/>
            <w:tcBorders>
              <w:top w:val="nil"/>
              <w:left w:val="nil"/>
              <w:bottom w:val="single" w:sz="4" w:space="0" w:color="auto"/>
              <w:right w:val="single" w:sz="4" w:space="0" w:color="auto"/>
            </w:tcBorders>
            <w:shd w:val="clear" w:color="auto" w:fill="auto"/>
            <w:noWrap/>
            <w:vAlign w:val="center"/>
          </w:tcPr>
          <w:p w14:paraId="7A41AA21" w14:textId="232C0F37" w:rsidR="008136D2" w:rsidRDefault="008136D2" w:rsidP="008136D2">
            <w:pPr>
              <w:jc w:val="center"/>
              <w:rPr>
                <w:rFonts w:eastAsia="Times New Roman"/>
                <w:color w:val="000000"/>
                <w:sz w:val="18"/>
                <w:szCs w:val="18"/>
                <w:lang w:eastAsia="en-GB"/>
              </w:rPr>
            </w:pPr>
            <w:r>
              <w:rPr>
                <w:rFonts w:eastAsia="Times New Roman"/>
                <w:color w:val="000000"/>
                <w:sz w:val="18"/>
                <w:szCs w:val="18"/>
                <w:lang w:eastAsia="en-GB"/>
              </w:rPr>
              <w:t>111</w:t>
            </w:r>
          </w:p>
        </w:tc>
        <w:tc>
          <w:tcPr>
            <w:tcW w:w="2200" w:type="dxa"/>
            <w:tcBorders>
              <w:top w:val="nil"/>
              <w:left w:val="nil"/>
              <w:bottom w:val="single" w:sz="4" w:space="0" w:color="auto"/>
              <w:right w:val="single" w:sz="4" w:space="0" w:color="auto"/>
            </w:tcBorders>
            <w:shd w:val="clear" w:color="auto" w:fill="auto"/>
            <w:noWrap/>
            <w:vAlign w:val="center"/>
          </w:tcPr>
          <w:p w14:paraId="4428A38E" w14:textId="6C50679A" w:rsidR="008136D2" w:rsidRDefault="008136D2" w:rsidP="008136D2">
            <w:pPr>
              <w:jc w:val="left"/>
              <w:rPr>
                <w:rFonts w:eastAsia="Times New Roman"/>
                <w:color w:val="000000"/>
                <w:sz w:val="18"/>
                <w:szCs w:val="18"/>
                <w:lang w:eastAsia="en-GB"/>
              </w:rPr>
            </w:pPr>
            <w:r>
              <w:rPr>
                <w:rFonts w:eastAsia="Times New Roman"/>
                <w:color w:val="000000"/>
                <w:sz w:val="18"/>
                <w:szCs w:val="18"/>
                <w:lang w:eastAsia="en-GB"/>
              </w:rPr>
              <w:t>Nico Rosberg</w:t>
            </w:r>
          </w:p>
        </w:tc>
      </w:tr>
      <w:tr w:rsidR="008136D2" w:rsidRPr="008B26C6" w14:paraId="5BEE0221"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236D50B" w14:textId="475CFA34"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35</w:t>
            </w:r>
          </w:p>
        </w:tc>
        <w:tc>
          <w:tcPr>
            <w:tcW w:w="2200" w:type="dxa"/>
            <w:tcBorders>
              <w:top w:val="nil"/>
              <w:left w:val="nil"/>
              <w:bottom w:val="single" w:sz="4" w:space="0" w:color="auto"/>
              <w:right w:val="single" w:sz="4" w:space="0" w:color="auto"/>
            </w:tcBorders>
            <w:shd w:val="clear" w:color="auto" w:fill="auto"/>
            <w:noWrap/>
            <w:vAlign w:val="center"/>
          </w:tcPr>
          <w:p w14:paraId="6C97FCDB" w14:textId="54F784E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Marie </w:t>
            </w:r>
            <w:proofErr w:type="spellStart"/>
            <w:r w:rsidRPr="008B26C6">
              <w:rPr>
                <w:rFonts w:eastAsia="Times New Roman"/>
                <w:color w:val="000000"/>
                <w:sz w:val="18"/>
                <w:szCs w:val="18"/>
                <w:lang w:eastAsia="en-GB"/>
              </w:rPr>
              <w:t>Laursen</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1DCC530C" w14:textId="725B786E"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72</w:t>
            </w:r>
          </w:p>
        </w:tc>
        <w:tc>
          <w:tcPr>
            <w:tcW w:w="2200" w:type="dxa"/>
            <w:tcBorders>
              <w:top w:val="nil"/>
              <w:left w:val="nil"/>
              <w:bottom w:val="single" w:sz="4" w:space="0" w:color="auto"/>
              <w:right w:val="single" w:sz="4" w:space="0" w:color="auto"/>
            </w:tcBorders>
            <w:shd w:val="clear" w:color="auto" w:fill="auto"/>
            <w:noWrap/>
            <w:vAlign w:val="center"/>
          </w:tcPr>
          <w:p w14:paraId="429AC601" w14:textId="3A280D92"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Devon Butler</w:t>
            </w:r>
          </w:p>
        </w:tc>
        <w:tc>
          <w:tcPr>
            <w:tcW w:w="557" w:type="dxa"/>
            <w:tcBorders>
              <w:top w:val="nil"/>
              <w:left w:val="nil"/>
              <w:bottom w:val="single" w:sz="4" w:space="0" w:color="auto"/>
              <w:right w:val="single" w:sz="4" w:space="0" w:color="auto"/>
            </w:tcBorders>
            <w:shd w:val="clear" w:color="auto" w:fill="auto"/>
            <w:noWrap/>
            <w:vAlign w:val="center"/>
          </w:tcPr>
          <w:p w14:paraId="46AAFB9D" w14:textId="77777777" w:rsidR="008136D2"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8839B6A" w14:textId="77777777" w:rsidR="008136D2" w:rsidRDefault="008136D2" w:rsidP="008136D2">
            <w:pPr>
              <w:jc w:val="left"/>
              <w:rPr>
                <w:rFonts w:eastAsia="Times New Roman"/>
                <w:color w:val="000000"/>
                <w:sz w:val="18"/>
                <w:szCs w:val="18"/>
                <w:lang w:eastAsia="en-GB"/>
              </w:rPr>
            </w:pPr>
          </w:p>
        </w:tc>
      </w:tr>
      <w:tr w:rsidR="008136D2" w:rsidRPr="008B26C6" w14:paraId="4D8BC345"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3E3166" w14:textId="36B1FD2A"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36</w:t>
            </w:r>
          </w:p>
        </w:tc>
        <w:tc>
          <w:tcPr>
            <w:tcW w:w="2200" w:type="dxa"/>
            <w:tcBorders>
              <w:top w:val="nil"/>
              <w:left w:val="nil"/>
              <w:bottom w:val="single" w:sz="4" w:space="0" w:color="auto"/>
              <w:right w:val="single" w:sz="4" w:space="0" w:color="auto"/>
            </w:tcBorders>
            <w:shd w:val="clear" w:color="auto" w:fill="auto"/>
            <w:noWrap/>
            <w:vAlign w:val="center"/>
          </w:tcPr>
          <w:p w14:paraId="22F9F2E5" w14:textId="654A0208"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Flavio Nieves</w:t>
            </w:r>
          </w:p>
        </w:tc>
        <w:tc>
          <w:tcPr>
            <w:tcW w:w="427" w:type="dxa"/>
            <w:tcBorders>
              <w:top w:val="nil"/>
              <w:left w:val="nil"/>
              <w:bottom w:val="single" w:sz="4" w:space="0" w:color="auto"/>
              <w:right w:val="single" w:sz="4" w:space="0" w:color="auto"/>
            </w:tcBorders>
            <w:shd w:val="clear" w:color="auto" w:fill="auto"/>
            <w:noWrap/>
            <w:vAlign w:val="center"/>
          </w:tcPr>
          <w:p w14:paraId="69E7F0B0" w14:textId="2D9D6C63" w:rsidR="008136D2" w:rsidRPr="008B26C6" w:rsidRDefault="008136D2" w:rsidP="008136D2">
            <w:pPr>
              <w:jc w:val="center"/>
              <w:rPr>
                <w:rFonts w:eastAsia="Times New Roman"/>
                <w:color w:val="000000"/>
                <w:sz w:val="18"/>
                <w:szCs w:val="18"/>
                <w:lang w:eastAsia="en-GB"/>
              </w:rPr>
            </w:pPr>
            <w:r>
              <w:rPr>
                <w:rFonts w:eastAsia="Times New Roman"/>
                <w:color w:val="000000"/>
                <w:sz w:val="18"/>
                <w:szCs w:val="18"/>
                <w:lang w:eastAsia="en-GB"/>
              </w:rPr>
              <w:t>73</w:t>
            </w:r>
          </w:p>
        </w:tc>
        <w:tc>
          <w:tcPr>
            <w:tcW w:w="2200" w:type="dxa"/>
            <w:tcBorders>
              <w:top w:val="nil"/>
              <w:left w:val="nil"/>
              <w:bottom w:val="single" w:sz="4" w:space="0" w:color="auto"/>
              <w:right w:val="single" w:sz="4" w:space="0" w:color="auto"/>
            </w:tcBorders>
            <w:shd w:val="clear" w:color="auto" w:fill="auto"/>
            <w:noWrap/>
            <w:vAlign w:val="center"/>
          </w:tcPr>
          <w:p w14:paraId="0209844E" w14:textId="0B53DD59" w:rsidR="008136D2" w:rsidRPr="008B26C6" w:rsidRDefault="008136D2" w:rsidP="008136D2">
            <w:pPr>
              <w:jc w:val="left"/>
              <w:rPr>
                <w:rFonts w:eastAsia="Times New Roman"/>
                <w:color w:val="000000"/>
                <w:sz w:val="18"/>
                <w:szCs w:val="18"/>
                <w:lang w:eastAsia="en-GB"/>
              </w:rPr>
            </w:pPr>
            <w:r>
              <w:rPr>
                <w:rFonts w:eastAsia="Times New Roman"/>
                <w:color w:val="000000"/>
                <w:sz w:val="18"/>
                <w:szCs w:val="18"/>
                <w:lang w:eastAsia="en-GB"/>
              </w:rPr>
              <w:t>Lukas Weber</w:t>
            </w:r>
          </w:p>
        </w:tc>
        <w:tc>
          <w:tcPr>
            <w:tcW w:w="557" w:type="dxa"/>
            <w:tcBorders>
              <w:top w:val="nil"/>
              <w:left w:val="nil"/>
              <w:bottom w:val="single" w:sz="4" w:space="0" w:color="auto"/>
              <w:right w:val="single" w:sz="4" w:space="0" w:color="auto"/>
            </w:tcBorders>
            <w:shd w:val="clear" w:color="auto" w:fill="auto"/>
            <w:noWrap/>
            <w:vAlign w:val="center"/>
          </w:tcPr>
          <w:p w14:paraId="42255B2F" w14:textId="77777777" w:rsidR="008136D2"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E27F26B" w14:textId="77777777" w:rsidR="008136D2" w:rsidRDefault="008136D2" w:rsidP="008136D2">
            <w:pPr>
              <w:jc w:val="left"/>
              <w:rPr>
                <w:rFonts w:eastAsia="Times New Roman"/>
                <w:color w:val="000000"/>
                <w:sz w:val="18"/>
                <w:szCs w:val="18"/>
                <w:lang w:eastAsia="en-GB"/>
              </w:rPr>
            </w:pPr>
          </w:p>
        </w:tc>
      </w:tr>
      <w:tr w:rsidR="008136D2" w:rsidRPr="008B26C6" w14:paraId="707B662B"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5CF0417" w14:textId="633CDB93"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37</w:t>
            </w:r>
          </w:p>
        </w:tc>
        <w:tc>
          <w:tcPr>
            <w:tcW w:w="2200" w:type="dxa"/>
            <w:tcBorders>
              <w:top w:val="nil"/>
              <w:left w:val="nil"/>
              <w:bottom w:val="single" w:sz="4" w:space="0" w:color="auto"/>
              <w:right w:val="single" w:sz="4" w:space="0" w:color="auto"/>
            </w:tcBorders>
            <w:shd w:val="clear" w:color="auto" w:fill="auto"/>
            <w:noWrap/>
            <w:vAlign w:val="center"/>
          </w:tcPr>
          <w:p w14:paraId="71DC878C" w14:textId="30C07B1B"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Peter </w:t>
            </w:r>
            <w:proofErr w:type="spellStart"/>
            <w:r w:rsidRPr="008B26C6">
              <w:rPr>
                <w:rFonts w:eastAsia="Times New Roman"/>
                <w:color w:val="000000"/>
                <w:sz w:val="18"/>
                <w:szCs w:val="18"/>
                <w:lang w:eastAsia="en-GB"/>
              </w:rPr>
              <w:t>Belousov</w:t>
            </w:r>
            <w:proofErr w:type="spellEnd"/>
          </w:p>
        </w:tc>
        <w:tc>
          <w:tcPr>
            <w:tcW w:w="427" w:type="dxa"/>
            <w:tcBorders>
              <w:top w:val="nil"/>
              <w:left w:val="nil"/>
              <w:bottom w:val="single" w:sz="4" w:space="0" w:color="auto"/>
              <w:right w:val="single" w:sz="4" w:space="0" w:color="auto"/>
            </w:tcBorders>
            <w:shd w:val="clear" w:color="auto" w:fill="auto"/>
            <w:noWrap/>
            <w:vAlign w:val="center"/>
          </w:tcPr>
          <w:p w14:paraId="3448F19B" w14:textId="2B5F4878"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74</w:t>
            </w:r>
          </w:p>
        </w:tc>
        <w:tc>
          <w:tcPr>
            <w:tcW w:w="2200" w:type="dxa"/>
            <w:tcBorders>
              <w:top w:val="nil"/>
              <w:left w:val="nil"/>
              <w:bottom w:val="single" w:sz="4" w:space="0" w:color="auto"/>
              <w:right w:val="single" w:sz="4" w:space="0" w:color="auto"/>
            </w:tcBorders>
            <w:shd w:val="clear" w:color="auto" w:fill="auto"/>
            <w:noWrap/>
            <w:vAlign w:val="center"/>
          </w:tcPr>
          <w:p w14:paraId="6D69A8F0" w14:textId="016BF2B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 xml:space="preserve">Antonio </w:t>
            </w:r>
            <w:proofErr w:type="spellStart"/>
            <w:r w:rsidRPr="008B26C6">
              <w:rPr>
                <w:rFonts w:eastAsia="Times New Roman"/>
                <w:color w:val="000000"/>
                <w:sz w:val="18"/>
                <w:szCs w:val="18"/>
                <w:lang w:eastAsia="en-GB"/>
              </w:rPr>
              <w:t>Giovinazzi</w:t>
            </w:r>
            <w:proofErr w:type="spellEnd"/>
          </w:p>
        </w:tc>
        <w:tc>
          <w:tcPr>
            <w:tcW w:w="557" w:type="dxa"/>
            <w:tcBorders>
              <w:top w:val="nil"/>
              <w:left w:val="nil"/>
              <w:bottom w:val="single" w:sz="4" w:space="0" w:color="auto"/>
              <w:right w:val="single" w:sz="4" w:space="0" w:color="auto"/>
            </w:tcBorders>
            <w:shd w:val="clear" w:color="auto" w:fill="auto"/>
            <w:noWrap/>
            <w:vAlign w:val="center"/>
          </w:tcPr>
          <w:p w14:paraId="0982F308" w14:textId="77777777" w:rsidR="008136D2"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7FB2267C" w14:textId="77777777" w:rsidR="008136D2" w:rsidRDefault="008136D2" w:rsidP="008136D2">
            <w:pPr>
              <w:jc w:val="left"/>
              <w:rPr>
                <w:rFonts w:eastAsia="Times New Roman"/>
                <w:color w:val="000000"/>
                <w:sz w:val="18"/>
                <w:szCs w:val="18"/>
                <w:lang w:eastAsia="en-GB"/>
              </w:rPr>
            </w:pPr>
          </w:p>
        </w:tc>
      </w:tr>
      <w:tr w:rsidR="008136D2" w:rsidRPr="008B26C6" w14:paraId="713CC01D" w14:textId="77777777" w:rsidTr="000002D0">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DCCFDAB" w14:textId="633F9971"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38</w:t>
            </w:r>
          </w:p>
        </w:tc>
        <w:tc>
          <w:tcPr>
            <w:tcW w:w="2200" w:type="dxa"/>
            <w:tcBorders>
              <w:top w:val="nil"/>
              <w:left w:val="nil"/>
              <w:bottom w:val="single" w:sz="4" w:space="0" w:color="auto"/>
              <w:right w:val="single" w:sz="4" w:space="0" w:color="auto"/>
            </w:tcBorders>
            <w:shd w:val="clear" w:color="auto" w:fill="auto"/>
            <w:noWrap/>
            <w:vAlign w:val="center"/>
          </w:tcPr>
          <w:p w14:paraId="6C2C6FD8" w14:textId="19EE6DB4"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Klimek Michalski</w:t>
            </w:r>
          </w:p>
        </w:tc>
        <w:tc>
          <w:tcPr>
            <w:tcW w:w="427" w:type="dxa"/>
            <w:tcBorders>
              <w:top w:val="nil"/>
              <w:left w:val="nil"/>
              <w:bottom w:val="single" w:sz="4" w:space="0" w:color="auto"/>
              <w:right w:val="single" w:sz="4" w:space="0" w:color="auto"/>
            </w:tcBorders>
            <w:shd w:val="clear" w:color="auto" w:fill="auto"/>
            <w:noWrap/>
            <w:vAlign w:val="center"/>
          </w:tcPr>
          <w:p w14:paraId="7FCBB2DE" w14:textId="254B4F7E" w:rsidR="008136D2" w:rsidRPr="008B26C6" w:rsidRDefault="008136D2" w:rsidP="008136D2">
            <w:pPr>
              <w:jc w:val="center"/>
              <w:rPr>
                <w:rFonts w:eastAsia="Times New Roman"/>
                <w:color w:val="000000"/>
                <w:sz w:val="18"/>
                <w:szCs w:val="18"/>
                <w:lang w:eastAsia="en-GB"/>
              </w:rPr>
            </w:pPr>
            <w:r w:rsidRPr="008B26C6">
              <w:rPr>
                <w:rFonts w:eastAsia="Times New Roman"/>
                <w:color w:val="000000"/>
                <w:sz w:val="18"/>
                <w:szCs w:val="18"/>
                <w:lang w:eastAsia="en-GB"/>
              </w:rPr>
              <w:t>75</w:t>
            </w:r>
          </w:p>
        </w:tc>
        <w:tc>
          <w:tcPr>
            <w:tcW w:w="2200" w:type="dxa"/>
            <w:tcBorders>
              <w:top w:val="nil"/>
              <w:left w:val="nil"/>
              <w:bottom w:val="single" w:sz="4" w:space="0" w:color="auto"/>
              <w:right w:val="single" w:sz="4" w:space="0" w:color="auto"/>
            </w:tcBorders>
            <w:shd w:val="clear" w:color="auto" w:fill="auto"/>
            <w:noWrap/>
            <w:vAlign w:val="center"/>
          </w:tcPr>
          <w:p w14:paraId="4499E329" w14:textId="553555A9" w:rsidR="008136D2" w:rsidRPr="008B26C6" w:rsidRDefault="008136D2" w:rsidP="008136D2">
            <w:pPr>
              <w:jc w:val="left"/>
              <w:rPr>
                <w:rFonts w:eastAsia="Times New Roman"/>
                <w:color w:val="000000"/>
                <w:sz w:val="18"/>
                <w:szCs w:val="18"/>
                <w:lang w:eastAsia="en-GB"/>
              </w:rPr>
            </w:pPr>
            <w:r w:rsidRPr="008B26C6">
              <w:rPr>
                <w:rFonts w:eastAsia="Times New Roman"/>
                <w:color w:val="000000"/>
                <w:sz w:val="18"/>
                <w:szCs w:val="18"/>
                <w:lang w:eastAsia="en-GB"/>
              </w:rPr>
              <w:t>Robert Kubica</w:t>
            </w:r>
          </w:p>
        </w:tc>
        <w:tc>
          <w:tcPr>
            <w:tcW w:w="557" w:type="dxa"/>
            <w:tcBorders>
              <w:top w:val="nil"/>
              <w:left w:val="nil"/>
              <w:bottom w:val="single" w:sz="4" w:space="0" w:color="auto"/>
              <w:right w:val="single" w:sz="4" w:space="0" w:color="auto"/>
            </w:tcBorders>
            <w:shd w:val="clear" w:color="auto" w:fill="auto"/>
            <w:noWrap/>
            <w:vAlign w:val="center"/>
          </w:tcPr>
          <w:p w14:paraId="5EAC871E" w14:textId="4F5335BF" w:rsidR="008136D2" w:rsidRPr="008B26C6" w:rsidRDefault="008136D2" w:rsidP="008136D2">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1BC860F8" w14:textId="6C713D8D" w:rsidR="008136D2" w:rsidRPr="008B26C6" w:rsidRDefault="008136D2" w:rsidP="008136D2">
            <w:pPr>
              <w:jc w:val="left"/>
              <w:rPr>
                <w:rFonts w:eastAsia="Times New Roman"/>
                <w:color w:val="000000"/>
                <w:sz w:val="18"/>
                <w:szCs w:val="18"/>
                <w:lang w:eastAsia="en-GB"/>
              </w:rPr>
            </w:pPr>
          </w:p>
        </w:tc>
      </w:tr>
    </w:tbl>
    <w:p w14:paraId="42A31750" w14:textId="77777777" w:rsidR="008B26C6" w:rsidRDefault="008B26C6" w:rsidP="008B26C6"/>
    <w:p w14:paraId="05C23ECB" w14:textId="77777777" w:rsidR="008B26C6" w:rsidRPr="008B26C6" w:rsidRDefault="008B26C6" w:rsidP="008B26C6"/>
    <w:p w14:paraId="07EFA659" w14:textId="77777777" w:rsidR="008971CF" w:rsidRDefault="008971CF" w:rsidP="008971CF"/>
    <w:p w14:paraId="0FCD6B71" w14:textId="77777777" w:rsidR="004A5408" w:rsidRDefault="004A5408" w:rsidP="00946577">
      <w:pPr>
        <w:pStyle w:val="Heading2"/>
      </w:pPr>
    </w:p>
    <w:p w14:paraId="569F8FFD" w14:textId="77777777" w:rsidR="008971CF" w:rsidRDefault="008971CF">
      <w:pPr>
        <w:spacing w:after="200" w:line="276" w:lineRule="auto"/>
        <w:jc w:val="left"/>
        <w:rPr>
          <w:b/>
          <w:sz w:val="28"/>
          <w:szCs w:val="24"/>
        </w:rPr>
      </w:pPr>
      <w:r>
        <w:br w:type="page"/>
      </w:r>
    </w:p>
    <w:p w14:paraId="4263B0C1" w14:textId="77777777" w:rsidR="001B248F" w:rsidRDefault="001B248F" w:rsidP="00946577">
      <w:pPr>
        <w:pStyle w:val="Heading2"/>
      </w:pPr>
      <w:r>
        <w:lastRenderedPageBreak/>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Hungaroring</w:t>
            </w:r>
            <w:proofErr w:type="spellEnd"/>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Suzuka</w:t>
            </w:r>
            <w:proofErr w:type="spellEnd"/>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proofErr w:type="spellStart"/>
            <w:r w:rsidRPr="008971CF">
              <w:rPr>
                <w:rFonts w:eastAsia="Times New Roman"/>
                <w:color w:val="000000"/>
                <w:sz w:val="18"/>
                <w:lang w:eastAsia="en-GB"/>
              </w:rPr>
              <w:t>Sakhir</w:t>
            </w:r>
            <w:proofErr w:type="spellEnd"/>
            <w:r w:rsidRPr="008971CF">
              <w:rPr>
                <w:rFonts w:eastAsia="Times New Roman"/>
                <w:color w:val="000000"/>
                <w:sz w:val="18"/>
                <w:lang w:eastAsia="en-GB"/>
              </w:rPr>
              <w:t xml:space="preserve">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proofErr w:type="spellStart"/>
            <w:r>
              <w:rPr>
                <w:rFonts w:eastAsia="Times New Roman"/>
                <w:color w:val="000000"/>
                <w:sz w:val="18"/>
                <w:lang w:eastAsia="en-GB"/>
              </w:rPr>
              <w:t>Suzuka</w:t>
            </w:r>
            <w:proofErr w:type="spellEnd"/>
            <w:r>
              <w:rPr>
                <w:rFonts w:eastAsia="Times New Roman"/>
                <w:color w:val="000000"/>
                <w:sz w:val="18"/>
                <w:lang w:eastAsia="en-GB"/>
              </w:rPr>
              <w:t xml:space="preserve">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proofErr w:type="spellStart"/>
            <w:r>
              <w:rPr>
                <w:rFonts w:eastAsia="Times New Roman"/>
                <w:color w:val="000000"/>
                <w:sz w:val="18"/>
                <w:lang w:eastAsia="en-GB"/>
              </w:rPr>
              <w:t>Zandvoort</w:t>
            </w:r>
            <w:proofErr w:type="spellEnd"/>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proofErr w:type="spellStart"/>
            <w:r>
              <w:rPr>
                <w:rFonts w:eastAsia="Times New Roman"/>
                <w:color w:val="000000"/>
                <w:sz w:val="18"/>
                <w:lang w:eastAsia="en-GB"/>
              </w:rPr>
              <w:t>Imola</w:t>
            </w:r>
            <w:proofErr w:type="spellEnd"/>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proofErr w:type="spellStart"/>
            <w:r w:rsidRPr="0010138D">
              <w:rPr>
                <w:sz w:val="18"/>
                <w:szCs w:val="18"/>
                <w:shd w:val="clear" w:color="auto" w:fill="FFFFFF"/>
              </w:rPr>
              <w:t>Portimão</w:t>
            </w:r>
            <w:proofErr w:type="spellEnd"/>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xml:space="preserve">Hong </w:t>
            </w:r>
            <w:proofErr w:type="spellStart"/>
            <w:r w:rsidRPr="008971CF">
              <w:rPr>
                <w:rFonts w:eastAsia="Times New Roman"/>
                <w:color w:val="000000"/>
                <w:sz w:val="18"/>
                <w:szCs w:val="18"/>
                <w:lang w:eastAsia="en-GB"/>
              </w:rPr>
              <w:t>Konger</w:t>
            </w:r>
            <w:proofErr w:type="spellEnd"/>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515CDAA5" w14:textId="77777777" w:rsidR="004040E0" w:rsidRDefault="004040E0" w:rsidP="004040E0"/>
    <w:p w14:paraId="723CC614" w14:textId="77777777" w:rsidR="00E16FDE" w:rsidRDefault="001B248F" w:rsidP="00946577">
      <w:pPr>
        <w:pStyle w:val="Heading2"/>
      </w:pPr>
      <w:r>
        <w:br w:type="page"/>
      </w:r>
      <w:r w:rsidR="00E16FDE">
        <w:lastRenderedPageBreak/>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 xml:space="preserve">These flags are used in the telemetry packet to determine if any buttons are being held on the controlling device. If the value below logical ANDed with the button status is </w:t>
      </w:r>
      <w:proofErr w:type="gramStart"/>
      <w:r>
        <w:t>set</w:t>
      </w:r>
      <w:proofErr w:type="gramEnd"/>
      <w:r>
        <w:t xml:space="preserve">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lastRenderedPageBreak/>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bl>
    <w:p w14:paraId="452D3367" w14:textId="77777777" w:rsidR="00013362" w:rsidRDefault="00013362" w:rsidP="001B248F">
      <w:pPr>
        <w:pStyle w:val="Heading1"/>
      </w:pPr>
      <w:bookmarkStart w:id="7" w:name="_Toc9352354"/>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41</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42</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43</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44</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 xml:space="preserve">Unserved </w:t>
            </w:r>
            <w:proofErr w:type="gramStart"/>
            <w:r>
              <w:rPr>
                <w:rFonts w:eastAsia="Times New Roman"/>
                <w:color w:val="000000"/>
                <w:sz w:val="18"/>
                <w:szCs w:val="18"/>
                <w:lang w:eastAsia="en-GB"/>
              </w:rPr>
              <w:t>stop</w:t>
            </w:r>
            <w:proofErr w:type="gramEnd"/>
            <w:r>
              <w:rPr>
                <w:rFonts w:eastAsia="Times New Roman"/>
                <w:color w:val="000000"/>
                <w:sz w:val="18"/>
                <w:szCs w:val="18"/>
                <w:lang w:eastAsia="en-GB"/>
              </w:rPr>
              <w:t xml:space="preserve">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45</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46</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47</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7777777" w:rsidR="003F361E" w:rsidRDefault="003F361E" w:rsidP="00777479">
            <w:pPr>
              <w:jc w:val="left"/>
              <w:rPr>
                <w:rFonts w:eastAsia="Times New Roman"/>
                <w:color w:val="000000"/>
                <w:sz w:val="18"/>
                <w:szCs w:val="18"/>
                <w:lang w:eastAsia="en-GB"/>
              </w:rPr>
            </w:pPr>
            <w:r>
              <w:rPr>
                <w:rFonts w:eastAsia="Times New Roman"/>
                <w:color w:val="000000"/>
                <w:sz w:val="18"/>
                <w:szCs w:val="18"/>
                <w:lang w:eastAsia="en-GB"/>
              </w:rPr>
              <w:t>48</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2E75C3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Heading1"/>
      </w:pPr>
      <w:r>
        <w:t>Legal Notice</w:t>
      </w:r>
      <w:bookmarkEnd w:id="5"/>
      <w:bookmarkEnd w:id="6"/>
      <w:bookmarkEnd w:id="7"/>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77777777" w:rsidR="001B248F" w:rsidRPr="002C282F" w:rsidRDefault="000356F1" w:rsidP="002C282F">
      <w:pPr>
        <w:jc w:val="center"/>
        <w:rPr>
          <w:sz w:val="16"/>
          <w:lang w:val="en-US"/>
        </w:rPr>
      </w:pPr>
      <w:r w:rsidRPr="002C282F">
        <w:rPr>
          <w:sz w:val="16"/>
          <w:lang w:val="en-US"/>
        </w:rPr>
        <w:t>F1 20</w:t>
      </w:r>
      <w:r w:rsidR="000D7C1C">
        <w:rPr>
          <w:sz w:val="16"/>
          <w:lang w:val="en-US"/>
        </w:rPr>
        <w:t>2</w:t>
      </w:r>
      <w:r w:rsidR="00E34E9B">
        <w:rPr>
          <w:sz w:val="16"/>
          <w:lang w:val="en-US"/>
        </w:rPr>
        <w:t>1</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E34E9B">
        <w:rPr>
          <w:sz w:val="16"/>
          <w:lang w:val="en-US"/>
        </w:rPr>
        <w:t>1</w:t>
      </w:r>
      <w:r w:rsidR="001B248F" w:rsidRPr="002C282F">
        <w:rPr>
          <w:sz w:val="16"/>
          <w:lang w:val="en-US"/>
        </w:rPr>
        <w:t xml:space="preserve"> The </w:t>
      </w:r>
      <w:proofErr w:type="spellStart"/>
      <w:r w:rsidR="001B248F" w:rsidRPr="002C282F">
        <w:rPr>
          <w:sz w:val="16"/>
          <w:lang w:val="en-US"/>
        </w:rPr>
        <w:t>Codemasters</w:t>
      </w:r>
      <w:proofErr w:type="spellEnd"/>
      <w:r w:rsidR="001B248F" w:rsidRPr="002C282F">
        <w:rPr>
          <w:sz w:val="16"/>
          <w:lang w:val="en-US"/>
        </w:rPr>
        <w:t xml:space="preserve"> Software Company Limited ("</w:t>
      </w:r>
      <w:proofErr w:type="spellStart"/>
      <w:r w:rsidR="001B248F" w:rsidRPr="002C282F">
        <w:rPr>
          <w:sz w:val="16"/>
          <w:lang w:val="en-US"/>
        </w:rPr>
        <w:t>Codemasters</w:t>
      </w:r>
      <w:proofErr w:type="spellEnd"/>
      <w:r w:rsidR="001B248F" w:rsidRPr="002C282F">
        <w:rPr>
          <w:sz w:val="16"/>
          <w:lang w:val="en-US"/>
        </w:rPr>
        <w:t>"). All rights reserved. "</w:t>
      </w:r>
      <w:proofErr w:type="spellStart"/>
      <w:proofErr w:type="gramStart"/>
      <w:r w:rsidR="001B248F" w:rsidRPr="002C282F">
        <w:rPr>
          <w:sz w:val="16"/>
          <w:lang w:val="en-US"/>
        </w:rPr>
        <w:t>Codemasters</w:t>
      </w:r>
      <w:proofErr w:type="spellEnd"/>
      <w:r w:rsidR="001B248F" w:rsidRPr="002C282F">
        <w:rPr>
          <w:sz w:val="16"/>
          <w:lang w:val="en-US"/>
        </w:rPr>
        <w:t>”®</w:t>
      </w:r>
      <w:proofErr w:type="gramEnd"/>
      <w:r w:rsidR="001B248F" w:rsidRPr="002C282F">
        <w:rPr>
          <w:sz w:val="16"/>
          <w:lang w:val="en-US"/>
        </w:rPr>
        <w:t xml:space="preserve">, “Ego”® and the </w:t>
      </w:r>
      <w:proofErr w:type="spellStart"/>
      <w:r w:rsidR="001B248F" w:rsidRPr="002C282F">
        <w:rPr>
          <w:sz w:val="16"/>
          <w:lang w:val="en-US"/>
        </w:rPr>
        <w:t>Codemasters</w:t>
      </w:r>
      <w:proofErr w:type="spellEnd"/>
      <w:r w:rsidR="001B248F" w:rsidRPr="002C282F">
        <w:rPr>
          <w:sz w:val="16"/>
          <w:lang w:val="en-US"/>
        </w:rPr>
        <w:t xml:space="preserve"> logo are registered trademarks owned by </w:t>
      </w:r>
      <w:proofErr w:type="spellStart"/>
      <w:r w:rsidR="001B248F" w:rsidRPr="002C282F">
        <w:rPr>
          <w:sz w:val="16"/>
          <w:lang w:val="en-US"/>
        </w:rPr>
        <w:t>Codemasters</w:t>
      </w:r>
      <w:proofErr w:type="spellEnd"/>
      <w:r w:rsidR="001B248F" w:rsidRPr="002C282F">
        <w:rPr>
          <w:sz w:val="16"/>
          <w:lang w:val="en-US"/>
        </w:rPr>
        <w:t>. “</w:t>
      </w:r>
      <w:proofErr w:type="spellStart"/>
      <w:r w:rsidR="001B248F" w:rsidRPr="002C282F">
        <w:rPr>
          <w:sz w:val="16"/>
          <w:lang w:val="en-US"/>
        </w:rPr>
        <w:t>Codemasters</w:t>
      </w:r>
      <w:proofErr w:type="spellEnd"/>
      <w:r w:rsidR="001B248F" w:rsidRPr="002C282F">
        <w:rPr>
          <w:sz w:val="16"/>
          <w:lang w:val="en-US"/>
        </w:rPr>
        <w:t xml:space="preserve"> </w:t>
      </w:r>
      <w:proofErr w:type="gramStart"/>
      <w:r w:rsidR="001B248F" w:rsidRPr="002C282F">
        <w:rPr>
          <w:sz w:val="16"/>
          <w:lang w:val="en-US"/>
        </w:rPr>
        <w:t>Racing”™</w:t>
      </w:r>
      <w:proofErr w:type="gramEnd"/>
      <w:r w:rsidR="001B248F" w:rsidRPr="002C282F">
        <w:rPr>
          <w:sz w:val="16"/>
          <w:lang w:val="en-US"/>
        </w:rPr>
        <w:t xml:space="preserve"> is a trade mark of </w:t>
      </w:r>
      <w:proofErr w:type="spellStart"/>
      <w:r w:rsidR="001B248F" w:rsidRPr="002C282F">
        <w:rPr>
          <w:sz w:val="16"/>
          <w:lang w:val="en-US"/>
        </w:rPr>
        <w:t>Codemasters</w:t>
      </w:r>
      <w:proofErr w:type="spellEnd"/>
      <w:r w:rsidR="001B248F" w:rsidRPr="002C282F">
        <w:rPr>
          <w:sz w:val="16"/>
          <w:lang w:val="en-US"/>
        </w:rPr>
        <w:t>.</w:t>
      </w:r>
    </w:p>
    <w:p w14:paraId="4CF8DBEC" w14:textId="77777777" w:rsidR="001B248F" w:rsidRPr="002C282F" w:rsidRDefault="001B248F" w:rsidP="002C282F">
      <w:pPr>
        <w:jc w:val="cente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2C282F">
      <w:pPr>
        <w:jc w:val="center"/>
        <w:rPr>
          <w:sz w:val="16"/>
          <w:lang w:val="en-US"/>
        </w:rPr>
      </w:pPr>
      <w:r w:rsidRPr="002C282F">
        <w:rPr>
          <w:sz w:val="16"/>
          <w:lang w:val="en-US"/>
        </w:rPr>
        <w:t xml:space="preserve">All other copyrights or trademarks are the property of their respective owners and are being used under license. </w:t>
      </w:r>
      <w:proofErr w:type="spellStart"/>
      <w:r w:rsidRPr="002C282F">
        <w:rPr>
          <w:sz w:val="16"/>
          <w:lang w:val="en-US"/>
        </w:rPr>
        <w:t>Unauthorised</w:t>
      </w:r>
      <w:proofErr w:type="spellEnd"/>
      <w:r w:rsidRPr="002C282F">
        <w:rPr>
          <w:sz w:val="16"/>
          <w:lang w:val="en-US"/>
        </w:rPr>
        <w:t xml:space="preserve"> copying, adaptation, rental, lending, re-sale, arcade use, charging for use, broadcast, cable transmission, public performance, distribution or extraction of this product or any </w:t>
      </w:r>
      <w:proofErr w:type="gramStart"/>
      <w:r w:rsidRPr="002C282F">
        <w:rPr>
          <w:sz w:val="16"/>
          <w:lang w:val="en-US"/>
        </w:rPr>
        <w:t>trade mark</w:t>
      </w:r>
      <w:proofErr w:type="gramEnd"/>
      <w:r w:rsidRPr="002C282F">
        <w:rPr>
          <w:sz w:val="16"/>
          <w:lang w:val="en-US"/>
        </w:rPr>
        <w:t xml:space="preserve"> or copyright work that forms part of this product is prohibited. Developed and published by </w:t>
      </w:r>
      <w:proofErr w:type="spellStart"/>
      <w:r w:rsidRPr="002C282F">
        <w:rPr>
          <w:sz w:val="16"/>
          <w:lang w:val="en-US"/>
        </w:rPr>
        <w:t>Codemasters</w:t>
      </w:r>
      <w:proofErr w:type="spellEnd"/>
      <w:r w:rsidRPr="002C282F">
        <w:rPr>
          <w:sz w:val="16"/>
          <w:lang w:val="en-US"/>
        </w:rPr>
        <w:t>.</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F7011" w14:textId="77777777" w:rsidR="00E951B3" w:rsidRDefault="00E951B3" w:rsidP="007308B5">
      <w:r>
        <w:separator/>
      </w:r>
    </w:p>
    <w:p w14:paraId="078B16D8" w14:textId="77777777" w:rsidR="00E951B3" w:rsidRDefault="00E951B3"/>
  </w:endnote>
  <w:endnote w:type="continuationSeparator" w:id="0">
    <w:p w14:paraId="2F4C56D0" w14:textId="77777777" w:rsidR="00E951B3" w:rsidRDefault="00E951B3" w:rsidP="007308B5">
      <w:r>
        <w:continuationSeparator/>
      </w:r>
    </w:p>
    <w:p w14:paraId="1EAB3BE9" w14:textId="77777777" w:rsidR="00E951B3" w:rsidRDefault="00E95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29313" w14:textId="77777777" w:rsidR="00E951B3" w:rsidRDefault="00E951B3" w:rsidP="007308B5">
      <w:r>
        <w:separator/>
      </w:r>
    </w:p>
    <w:p w14:paraId="38514DAB" w14:textId="77777777" w:rsidR="00E951B3" w:rsidRDefault="00E951B3"/>
  </w:footnote>
  <w:footnote w:type="continuationSeparator" w:id="0">
    <w:p w14:paraId="5CE1AF48" w14:textId="77777777" w:rsidR="00E951B3" w:rsidRDefault="00E951B3" w:rsidP="007308B5">
      <w:r>
        <w:continuationSeparator/>
      </w:r>
    </w:p>
    <w:p w14:paraId="590E48D4" w14:textId="77777777" w:rsidR="00E951B3" w:rsidRDefault="00E951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BCB4" w14:textId="77777777" w:rsidR="006B1C81" w:rsidRDefault="006B1C81" w:rsidP="007308B5">
    <w:pPr>
      <w:pStyle w:val="Header"/>
    </w:pPr>
    <w:r>
      <w:rPr>
        <w:noProof/>
        <w:lang w:eastAsia="zh-CN"/>
      </w:rPr>
      <w:drawing>
        <wp:anchor distT="0" distB="0" distL="114300" distR="114300" simplePos="0" relativeHeight="251659264" behindDoc="0" locked="0" layoutInCell="1" allowOverlap="1" wp14:anchorId="3B76604B" wp14:editId="4758E3E7">
          <wp:simplePos x="0" y="0"/>
          <wp:positionH relativeFrom="column">
            <wp:posOffset>4562475</wp:posOffset>
          </wp:positionH>
          <wp:positionV relativeFrom="paragraph">
            <wp:posOffset>17145</wp:posOffset>
          </wp:positionV>
          <wp:extent cx="1323975" cy="304800"/>
          <wp:effectExtent l="19050" t="0" r="9525" b="0"/>
          <wp:wrapNone/>
          <wp:docPr id="3" name="Picture 1" descr="codemasters-logo-sma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odemasters-logo-small"/>
                  <pic:cNvPicPr>
                    <a:picLocks noChangeArrowheads="1"/>
                  </pic:cNvPicPr>
                </pic:nvPicPr>
                <pic:blipFill>
                  <a:blip r:embed="rId1"/>
                  <a:srcRect/>
                  <a:stretch>
                    <a:fillRect/>
                  </a:stretch>
                </pic:blipFill>
                <pic:spPr bwMode="auto">
                  <a:xfrm>
                    <a:off x="0" y="0"/>
                    <a:ext cx="1323975" cy="304800"/>
                  </a:xfrm>
                  <a:prstGeom prst="rect">
                    <a:avLst/>
                  </a:prstGeom>
                  <a:noFill/>
                  <a:ln w="9525">
                    <a:noFill/>
                    <a:miter lim="800000"/>
                    <a:headEnd/>
                    <a:tailEnd/>
                  </a:ln>
                </pic:spPr>
              </pic:pic>
            </a:graphicData>
          </a:graphic>
        </wp:anchor>
      </w:drawing>
    </w:r>
    <w:r w:rsidRPr="00E34E9B">
      <w:rPr>
        <w:noProof/>
      </w:rPr>
      <w:drawing>
        <wp:inline distT="0" distB="0" distL="0" distR="0" wp14:anchorId="382BF9C6" wp14:editId="0A19E724">
          <wp:extent cx="1308100" cy="490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317973" cy="494240"/>
                  </a:xfrm>
                  <a:prstGeom prst="rect">
                    <a:avLst/>
                  </a:prstGeom>
                </pic:spPr>
              </pic:pic>
            </a:graphicData>
          </a:graphic>
        </wp:inline>
      </w:drawing>
    </w:r>
  </w:p>
  <w:p w14:paraId="15D6F2E0" w14:textId="77777777" w:rsidR="006B1C81" w:rsidRDefault="006B1C81" w:rsidP="007308B5">
    <w:pPr>
      <w:pStyle w:val="Header"/>
    </w:pPr>
  </w:p>
  <w:p w14:paraId="723038AA" w14:textId="77777777" w:rsidR="006B1C81" w:rsidRDefault="006B1C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24"/>
  </w:num>
  <w:num w:numId="4">
    <w:abstractNumId w:val="23"/>
  </w:num>
  <w:num w:numId="5">
    <w:abstractNumId w:val="11"/>
  </w:num>
  <w:num w:numId="6">
    <w:abstractNumId w:val="25"/>
  </w:num>
  <w:num w:numId="7">
    <w:abstractNumId w:val="21"/>
  </w:num>
  <w:num w:numId="8">
    <w:abstractNumId w:val="12"/>
  </w:num>
  <w:num w:numId="9">
    <w:abstractNumId w:val="6"/>
  </w:num>
  <w:num w:numId="10">
    <w:abstractNumId w:val="30"/>
  </w:num>
  <w:num w:numId="11">
    <w:abstractNumId w:val="18"/>
  </w:num>
  <w:num w:numId="12">
    <w:abstractNumId w:val="19"/>
  </w:num>
  <w:num w:numId="13">
    <w:abstractNumId w:val="10"/>
  </w:num>
  <w:num w:numId="14">
    <w:abstractNumId w:val="22"/>
  </w:num>
  <w:num w:numId="15">
    <w:abstractNumId w:val="3"/>
  </w:num>
  <w:num w:numId="16">
    <w:abstractNumId w:val="9"/>
  </w:num>
  <w:num w:numId="17">
    <w:abstractNumId w:val="5"/>
  </w:num>
  <w:num w:numId="18">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4"/>
  </w:num>
  <w:num w:numId="22">
    <w:abstractNumId w:val="7"/>
  </w:num>
  <w:num w:numId="23">
    <w:abstractNumId w:val="27"/>
  </w:num>
  <w:num w:numId="24">
    <w:abstractNumId w:val="29"/>
  </w:num>
  <w:num w:numId="25">
    <w:abstractNumId w:val="16"/>
  </w:num>
  <w:num w:numId="26">
    <w:abstractNumId w:val="26"/>
  </w:num>
  <w:num w:numId="27">
    <w:abstractNumId w:val="17"/>
  </w:num>
  <w:num w:numId="28">
    <w:abstractNumId w:val="13"/>
  </w:num>
  <w:num w:numId="29">
    <w:abstractNumId w:val="15"/>
  </w:num>
  <w:num w:numId="30">
    <w:abstractNumId w:val="2"/>
  </w:num>
  <w:num w:numId="31">
    <w:abstractNumId w:val="20"/>
  </w:num>
  <w:num w:numId="32">
    <w:abstractNumId w:val="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083C"/>
    <w:rsid w:val="000002D0"/>
    <w:rsid w:val="00000503"/>
    <w:rsid w:val="00000CF7"/>
    <w:rsid w:val="00001F51"/>
    <w:rsid w:val="0000492E"/>
    <w:rsid w:val="000069AC"/>
    <w:rsid w:val="00011E67"/>
    <w:rsid w:val="0001235F"/>
    <w:rsid w:val="00013362"/>
    <w:rsid w:val="0001496B"/>
    <w:rsid w:val="00016AAF"/>
    <w:rsid w:val="0001784D"/>
    <w:rsid w:val="00017A6F"/>
    <w:rsid w:val="00017CE1"/>
    <w:rsid w:val="00021977"/>
    <w:rsid w:val="000219BA"/>
    <w:rsid w:val="00025316"/>
    <w:rsid w:val="00030FDA"/>
    <w:rsid w:val="00031125"/>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84"/>
    <w:rsid w:val="0005723B"/>
    <w:rsid w:val="0006029E"/>
    <w:rsid w:val="0006356C"/>
    <w:rsid w:val="00064363"/>
    <w:rsid w:val="0006503D"/>
    <w:rsid w:val="00070633"/>
    <w:rsid w:val="000708E5"/>
    <w:rsid w:val="00072284"/>
    <w:rsid w:val="0007364B"/>
    <w:rsid w:val="00073BFD"/>
    <w:rsid w:val="00081DBE"/>
    <w:rsid w:val="00081E88"/>
    <w:rsid w:val="0008242A"/>
    <w:rsid w:val="00082B31"/>
    <w:rsid w:val="000856F5"/>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77A5"/>
    <w:rsid w:val="00122446"/>
    <w:rsid w:val="00124319"/>
    <w:rsid w:val="0012568F"/>
    <w:rsid w:val="00126977"/>
    <w:rsid w:val="00131645"/>
    <w:rsid w:val="001331BC"/>
    <w:rsid w:val="00133315"/>
    <w:rsid w:val="00133EF7"/>
    <w:rsid w:val="001346AE"/>
    <w:rsid w:val="0013755E"/>
    <w:rsid w:val="0013799B"/>
    <w:rsid w:val="0014247D"/>
    <w:rsid w:val="0014279B"/>
    <w:rsid w:val="00144F05"/>
    <w:rsid w:val="00146967"/>
    <w:rsid w:val="0015209B"/>
    <w:rsid w:val="00155287"/>
    <w:rsid w:val="00155E5A"/>
    <w:rsid w:val="00161E3A"/>
    <w:rsid w:val="001624C3"/>
    <w:rsid w:val="00163CE2"/>
    <w:rsid w:val="00164189"/>
    <w:rsid w:val="001667A3"/>
    <w:rsid w:val="001710ED"/>
    <w:rsid w:val="0017138D"/>
    <w:rsid w:val="00171648"/>
    <w:rsid w:val="0017442B"/>
    <w:rsid w:val="0017708C"/>
    <w:rsid w:val="001777D0"/>
    <w:rsid w:val="0018137C"/>
    <w:rsid w:val="00181D1E"/>
    <w:rsid w:val="00182FED"/>
    <w:rsid w:val="001847A4"/>
    <w:rsid w:val="00185748"/>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3524F"/>
    <w:rsid w:val="00240124"/>
    <w:rsid w:val="00240317"/>
    <w:rsid w:val="00240C74"/>
    <w:rsid w:val="00243403"/>
    <w:rsid w:val="00244C7A"/>
    <w:rsid w:val="002457A0"/>
    <w:rsid w:val="00245CF1"/>
    <w:rsid w:val="00247B43"/>
    <w:rsid w:val="00247BC3"/>
    <w:rsid w:val="0025231D"/>
    <w:rsid w:val="00254737"/>
    <w:rsid w:val="00254F46"/>
    <w:rsid w:val="00260711"/>
    <w:rsid w:val="00261397"/>
    <w:rsid w:val="00261C43"/>
    <w:rsid w:val="00265BF6"/>
    <w:rsid w:val="00265F60"/>
    <w:rsid w:val="0026659D"/>
    <w:rsid w:val="00277B70"/>
    <w:rsid w:val="00280043"/>
    <w:rsid w:val="00280329"/>
    <w:rsid w:val="00281CDC"/>
    <w:rsid w:val="0028203C"/>
    <w:rsid w:val="00282A05"/>
    <w:rsid w:val="00282AB9"/>
    <w:rsid w:val="002857F7"/>
    <w:rsid w:val="00286156"/>
    <w:rsid w:val="00290650"/>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5164F"/>
    <w:rsid w:val="003521F8"/>
    <w:rsid w:val="003538C4"/>
    <w:rsid w:val="003616B4"/>
    <w:rsid w:val="00361AF2"/>
    <w:rsid w:val="00363B20"/>
    <w:rsid w:val="00364654"/>
    <w:rsid w:val="003668D7"/>
    <w:rsid w:val="00371C95"/>
    <w:rsid w:val="00374937"/>
    <w:rsid w:val="00380335"/>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5EA0"/>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8028C"/>
    <w:rsid w:val="00480A5B"/>
    <w:rsid w:val="00484F61"/>
    <w:rsid w:val="00486865"/>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E3E"/>
    <w:rsid w:val="005122EE"/>
    <w:rsid w:val="0051276B"/>
    <w:rsid w:val="00514EF4"/>
    <w:rsid w:val="0051696D"/>
    <w:rsid w:val="00516B9A"/>
    <w:rsid w:val="00516E37"/>
    <w:rsid w:val="00517877"/>
    <w:rsid w:val="00517ECB"/>
    <w:rsid w:val="00521673"/>
    <w:rsid w:val="005226FD"/>
    <w:rsid w:val="00525FF1"/>
    <w:rsid w:val="005311F8"/>
    <w:rsid w:val="00532A83"/>
    <w:rsid w:val="00533178"/>
    <w:rsid w:val="00536F3C"/>
    <w:rsid w:val="005371EE"/>
    <w:rsid w:val="005373B7"/>
    <w:rsid w:val="00537B9A"/>
    <w:rsid w:val="00546EFD"/>
    <w:rsid w:val="00552EFE"/>
    <w:rsid w:val="00553464"/>
    <w:rsid w:val="005537BD"/>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240B"/>
    <w:rsid w:val="005E6798"/>
    <w:rsid w:val="005E67FE"/>
    <w:rsid w:val="005F2CCC"/>
    <w:rsid w:val="005F300C"/>
    <w:rsid w:val="005F31BA"/>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2B6E"/>
    <w:rsid w:val="00635624"/>
    <w:rsid w:val="006374BE"/>
    <w:rsid w:val="00640FC2"/>
    <w:rsid w:val="00642364"/>
    <w:rsid w:val="00642BA8"/>
    <w:rsid w:val="00645475"/>
    <w:rsid w:val="006545FE"/>
    <w:rsid w:val="00655D87"/>
    <w:rsid w:val="00657A81"/>
    <w:rsid w:val="0066050F"/>
    <w:rsid w:val="00660A9C"/>
    <w:rsid w:val="0066132B"/>
    <w:rsid w:val="00663B0C"/>
    <w:rsid w:val="00665063"/>
    <w:rsid w:val="006650E7"/>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A3867"/>
    <w:rsid w:val="006B1210"/>
    <w:rsid w:val="006B1C81"/>
    <w:rsid w:val="006B220B"/>
    <w:rsid w:val="006B519C"/>
    <w:rsid w:val="006B5538"/>
    <w:rsid w:val="006B607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43AE1"/>
    <w:rsid w:val="00747346"/>
    <w:rsid w:val="00747438"/>
    <w:rsid w:val="00747455"/>
    <w:rsid w:val="0075020D"/>
    <w:rsid w:val="007554A5"/>
    <w:rsid w:val="00761566"/>
    <w:rsid w:val="00761CBB"/>
    <w:rsid w:val="007623BF"/>
    <w:rsid w:val="00762821"/>
    <w:rsid w:val="00764DFB"/>
    <w:rsid w:val="0076680A"/>
    <w:rsid w:val="00766A13"/>
    <w:rsid w:val="0076796A"/>
    <w:rsid w:val="00773077"/>
    <w:rsid w:val="00777479"/>
    <w:rsid w:val="00781B1F"/>
    <w:rsid w:val="00783121"/>
    <w:rsid w:val="0078312D"/>
    <w:rsid w:val="00784D49"/>
    <w:rsid w:val="0078599E"/>
    <w:rsid w:val="00786735"/>
    <w:rsid w:val="00787276"/>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6A7C"/>
    <w:rsid w:val="007D066D"/>
    <w:rsid w:val="007D2530"/>
    <w:rsid w:val="007D5710"/>
    <w:rsid w:val="007E0779"/>
    <w:rsid w:val="007E116D"/>
    <w:rsid w:val="007E7B65"/>
    <w:rsid w:val="007F0741"/>
    <w:rsid w:val="007F138B"/>
    <w:rsid w:val="007F3E42"/>
    <w:rsid w:val="007F5F44"/>
    <w:rsid w:val="007F62E5"/>
    <w:rsid w:val="007F6D8D"/>
    <w:rsid w:val="00802C95"/>
    <w:rsid w:val="00804CA4"/>
    <w:rsid w:val="008056FE"/>
    <w:rsid w:val="00805832"/>
    <w:rsid w:val="00805FC3"/>
    <w:rsid w:val="00810798"/>
    <w:rsid w:val="00812C10"/>
    <w:rsid w:val="00812E40"/>
    <w:rsid w:val="008133D2"/>
    <w:rsid w:val="008136D2"/>
    <w:rsid w:val="00813BF4"/>
    <w:rsid w:val="00813C05"/>
    <w:rsid w:val="00816D28"/>
    <w:rsid w:val="00821097"/>
    <w:rsid w:val="00822C12"/>
    <w:rsid w:val="00822FEB"/>
    <w:rsid w:val="0082429D"/>
    <w:rsid w:val="00825231"/>
    <w:rsid w:val="00835A0F"/>
    <w:rsid w:val="00835E01"/>
    <w:rsid w:val="008366AD"/>
    <w:rsid w:val="00836DB3"/>
    <w:rsid w:val="00836EA3"/>
    <w:rsid w:val="00842648"/>
    <w:rsid w:val="008428F4"/>
    <w:rsid w:val="00842DAF"/>
    <w:rsid w:val="00843D32"/>
    <w:rsid w:val="0084508A"/>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7931"/>
    <w:rsid w:val="008904FA"/>
    <w:rsid w:val="008921C0"/>
    <w:rsid w:val="008926D7"/>
    <w:rsid w:val="008951BB"/>
    <w:rsid w:val="008952BE"/>
    <w:rsid w:val="008971CF"/>
    <w:rsid w:val="008A2105"/>
    <w:rsid w:val="008A4159"/>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2046"/>
    <w:rsid w:val="009428C5"/>
    <w:rsid w:val="00942FA3"/>
    <w:rsid w:val="009432F8"/>
    <w:rsid w:val="0094619D"/>
    <w:rsid w:val="00946577"/>
    <w:rsid w:val="0094679B"/>
    <w:rsid w:val="009471F1"/>
    <w:rsid w:val="00947E3E"/>
    <w:rsid w:val="00951357"/>
    <w:rsid w:val="00951A2A"/>
    <w:rsid w:val="0095241C"/>
    <w:rsid w:val="00956F42"/>
    <w:rsid w:val="00957DE0"/>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646"/>
    <w:rsid w:val="009A6434"/>
    <w:rsid w:val="009A76CF"/>
    <w:rsid w:val="009A777B"/>
    <w:rsid w:val="009B0F1A"/>
    <w:rsid w:val="009B27BB"/>
    <w:rsid w:val="009B3E51"/>
    <w:rsid w:val="009B7CD9"/>
    <w:rsid w:val="009C03A9"/>
    <w:rsid w:val="009C5135"/>
    <w:rsid w:val="009D1291"/>
    <w:rsid w:val="009D3337"/>
    <w:rsid w:val="009D398D"/>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38CC"/>
    <w:rsid w:val="00A34F1E"/>
    <w:rsid w:val="00A355B9"/>
    <w:rsid w:val="00A3597D"/>
    <w:rsid w:val="00A37ACD"/>
    <w:rsid w:val="00A37CC4"/>
    <w:rsid w:val="00A45669"/>
    <w:rsid w:val="00A4705A"/>
    <w:rsid w:val="00A47979"/>
    <w:rsid w:val="00A47F90"/>
    <w:rsid w:val="00A52821"/>
    <w:rsid w:val="00A54871"/>
    <w:rsid w:val="00A55C32"/>
    <w:rsid w:val="00A56209"/>
    <w:rsid w:val="00A5687C"/>
    <w:rsid w:val="00A574CD"/>
    <w:rsid w:val="00A621F5"/>
    <w:rsid w:val="00A62D4D"/>
    <w:rsid w:val="00A71EA0"/>
    <w:rsid w:val="00A7242D"/>
    <w:rsid w:val="00A726AE"/>
    <w:rsid w:val="00A73E35"/>
    <w:rsid w:val="00A74651"/>
    <w:rsid w:val="00A74E3C"/>
    <w:rsid w:val="00A779E1"/>
    <w:rsid w:val="00A8098C"/>
    <w:rsid w:val="00A82301"/>
    <w:rsid w:val="00A832F0"/>
    <w:rsid w:val="00A83ABA"/>
    <w:rsid w:val="00A8689B"/>
    <w:rsid w:val="00A87DFE"/>
    <w:rsid w:val="00A908E7"/>
    <w:rsid w:val="00A91960"/>
    <w:rsid w:val="00A948D2"/>
    <w:rsid w:val="00A95682"/>
    <w:rsid w:val="00A95906"/>
    <w:rsid w:val="00A95ACC"/>
    <w:rsid w:val="00A96940"/>
    <w:rsid w:val="00A96986"/>
    <w:rsid w:val="00AA0A39"/>
    <w:rsid w:val="00AA2FF6"/>
    <w:rsid w:val="00AA3F0C"/>
    <w:rsid w:val="00AA470F"/>
    <w:rsid w:val="00AA5BFB"/>
    <w:rsid w:val="00AA77D4"/>
    <w:rsid w:val="00AB295C"/>
    <w:rsid w:val="00AB2FCA"/>
    <w:rsid w:val="00AB3991"/>
    <w:rsid w:val="00AB605C"/>
    <w:rsid w:val="00AB7AEC"/>
    <w:rsid w:val="00AC0DBA"/>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F0148"/>
    <w:rsid w:val="00AF34DA"/>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A12"/>
    <w:rsid w:val="00B93238"/>
    <w:rsid w:val="00B94C9C"/>
    <w:rsid w:val="00B94D48"/>
    <w:rsid w:val="00B94F23"/>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72BB"/>
    <w:rsid w:val="00BD15EE"/>
    <w:rsid w:val="00BD3A1E"/>
    <w:rsid w:val="00BD3EB4"/>
    <w:rsid w:val="00BE0CAB"/>
    <w:rsid w:val="00BE64BE"/>
    <w:rsid w:val="00BE67EC"/>
    <w:rsid w:val="00BF32AA"/>
    <w:rsid w:val="00BF3A66"/>
    <w:rsid w:val="00BF3FD5"/>
    <w:rsid w:val="00BF52BA"/>
    <w:rsid w:val="00BF59DC"/>
    <w:rsid w:val="00BF6070"/>
    <w:rsid w:val="00C01E4F"/>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1266"/>
    <w:rsid w:val="00C61AC0"/>
    <w:rsid w:val="00C62ADE"/>
    <w:rsid w:val="00C642BE"/>
    <w:rsid w:val="00C649C8"/>
    <w:rsid w:val="00C64EAC"/>
    <w:rsid w:val="00C73D9D"/>
    <w:rsid w:val="00C7421F"/>
    <w:rsid w:val="00C76EA5"/>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55BB"/>
    <w:rsid w:val="00C95D53"/>
    <w:rsid w:val="00C96CD5"/>
    <w:rsid w:val="00CA29F8"/>
    <w:rsid w:val="00CA2EC1"/>
    <w:rsid w:val="00CA4BEC"/>
    <w:rsid w:val="00CA606C"/>
    <w:rsid w:val="00CB22AD"/>
    <w:rsid w:val="00CB3F3E"/>
    <w:rsid w:val="00CB4EDC"/>
    <w:rsid w:val="00CB61A1"/>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60BA"/>
    <w:rsid w:val="00D11171"/>
    <w:rsid w:val="00D11FB4"/>
    <w:rsid w:val="00D12FBD"/>
    <w:rsid w:val="00D13147"/>
    <w:rsid w:val="00D13D4C"/>
    <w:rsid w:val="00D14171"/>
    <w:rsid w:val="00D15BA1"/>
    <w:rsid w:val="00D161C3"/>
    <w:rsid w:val="00D16D24"/>
    <w:rsid w:val="00D20989"/>
    <w:rsid w:val="00D21A30"/>
    <w:rsid w:val="00D21E54"/>
    <w:rsid w:val="00D25EFF"/>
    <w:rsid w:val="00D26348"/>
    <w:rsid w:val="00D27CDC"/>
    <w:rsid w:val="00D31635"/>
    <w:rsid w:val="00D3308F"/>
    <w:rsid w:val="00D33E28"/>
    <w:rsid w:val="00D347BF"/>
    <w:rsid w:val="00D351B1"/>
    <w:rsid w:val="00D3731C"/>
    <w:rsid w:val="00D4030D"/>
    <w:rsid w:val="00D419A6"/>
    <w:rsid w:val="00D440AC"/>
    <w:rsid w:val="00D4596A"/>
    <w:rsid w:val="00D45C6C"/>
    <w:rsid w:val="00D47BE3"/>
    <w:rsid w:val="00D47E75"/>
    <w:rsid w:val="00D51569"/>
    <w:rsid w:val="00D5196A"/>
    <w:rsid w:val="00D52352"/>
    <w:rsid w:val="00D52E71"/>
    <w:rsid w:val="00D54C76"/>
    <w:rsid w:val="00D55B2B"/>
    <w:rsid w:val="00D5639B"/>
    <w:rsid w:val="00D57639"/>
    <w:rsid w:val="00D57F95"/>
    <w:rsid w:val="00D6462A"/>
    <w:rsid w:val="00D6633E"/>
    <w:rsid w:val="00D66563"/>
    <w:rsid w:val="00D6670C"/>
    <w:rsid w:val="00D67DC9"/>
    <w:rsid w:val="00D71712"/>
    <w:rsid w:val="00D72BDF"/>
    <w:rsid w:val="00D75143"/>
    <w:rsid w:val="00D75422"/>
    <w:rsid w:val="00D76991"/>
    <w:rsid w:val="00D80E27"/>
    <w:rsid w:val="00D81F77"/>
    <w:rsid w:val="00D839E4"/>
    <w:rsid w:val="00D851ED"/>
    <w:rsid w:val="00D86FFB"/>
    <w:rsid w:val="00D926CC"/>
    <w:rsid w:val="00D932BA"/>
    <w:rsid w:val="00D9359A"/>
    <w:rsid w:val="00D94AA0"/>
    <w:rsid w:val="00DA4DD7"/>
    <w:rsid w:val="00DA6FFC"/>
    <w:rsid w:val="00DB014F"/>
    <w:rsid w:val="00DB2465"/>
    <w:rsid w:val="00DB38EF"/>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E7387"/>
    <w:rsid w:val="00DF2290"/>
    <w:rsid w:val="00DF24FC"/>
    <w:rsid w:val="00DF5215"/>
    <w:rsid w:val="00DF54C1"/>
    <w:rsid w:val="00DF5EAD"/>
    <w:rsid w:val="00DF6624"/>
    <w:rsid w:val="00DF6838"/>
    <w:rsid w:val="00E001A4"/>
    <w:rsid w:val="00E018F6"/>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CCE"/>
    <w:rsid w:val="00E83E6D"/>
    <w:rsid w:val="00E848C2"/>
    <w:rsid w:val="00E86005"/>
    <w:rsid w:val="00E940EB"/>
    <w:rsid w:val="00E951B3"/>
    <w:rsid w:val="00E958A2"/>
    <w:rsid w:val="00E96B0B"/>
    <w:rsid w:val="00EA002C"/>
    <w:rsid w:val="00EA0A98"/>
    <w:rsid w:val="00EA121E"/>
    <w:rsid w:val="00EA1886"/>
    <w:rsid w:val="00EA1A92"/>
    <w:rsid w:val="00EA3564"/>
    <w:rsid w:val="00EA5D8A"/>
    <w:rsid w:val="00EA6780"/>
    <w:rsid w:val="00EA6788"/>
    <w:rsid w:val="00EB206B"/>
    <w:rsid w:val="00EB281D"/>
    <w:rsid w:val="00EB5FD8"/>
    <w:rsid w:val="00EB643F"/>
    <w:rsid w:val="00EB7FE6"/>
    <w:rsid w:val="00EC0D28"/>
    <w:rsid w:val="00EC1917"/>
    <w:rsid w:val="00EC275B"/>
    <w:rsid w:val="00EC32E3"/>
    <w:rsid w:val="00EC3F75"/>
    <w:rsid w:val="00EC4968"/>
    <w:rsid w:val="00EC69E9"/>
    <w:rsid w:val="00ED1E4F"/>
    <w:rsid w:val="00ED4821"/>
    <w:rsid w:val="00ED67F5"/>
    <w:rsid w:val="00ED7798"/>
    <w:rsid w:val="00EE0966"/>
    <w:rsid w:val="00EE105C"/>
    <w:rsid w:val="00EE32FD"/>
    <w:rsid w:val="00EE49F5"/>
    <w:rsid w:val="00EE5E24"/>
    <w:rsid w:val="00EE7C27"/>
    <w:rsid w:val="00EF01F4"/>
    <w:rsid w:val="00EF5F69"/>
    <w:rsid w:val="00EF64EF"/>
    <w:rsid w:val="00F005D9"/>
    <w:rsid w:val="00F01CE3"/>
    <w:rsid w:val="00F01FF5"/>
    <w:rsid w:val="00F028F7"/>
    <w:rsid w:val="00F0550B"/>
    <w:rsid w:val="00F06335"/>
    <w:rsid w:val="00F079B6"/>
    <w:rsid w:val="00F112BB"/>
    <w:rsid w:val="00F1196D"/>
    <w:rsid w:val="00F12ECB"/>
    <w:rsid w:val="00F162FA"/>
    <w:rsid w:val="00F16314"/>
    <w:rsid w:val="00F166FC"/>
    <w:rsid w:val="00F1674F"/>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46442"/>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845E2"/>
    <w:rsid w:val="00F8714F"/>
    <w:rsid w:val="00F87CC5"/>
    <w:rsid w:val="00F9382C"/>
    <w:rsid w:val="00F93B77"/>
    <w:rsid w:val="00F94750"/>
    <w:rsid w:val="00F97CE3"/>
    <w:rsid w:val="00FA7769"/>
    <w:rsid w:val="00FB07FE"/>
    <w:rsid w:val="00FB2477"/>
    <w:rsid w:val="00FB2FCC"/>
    <w:rsid w:val="00FB3949"/>
    <w:rsid w:val="00FB5A13"/>
    <w:rsid w:val="00FB5B31"/>
    <w:rsid w:val="00FB600F"/>
    <w:rsid w:val="00FC240E"/>
    <w:rsid w:val="00FC73FB"/>
    <w:rsid w:val="00FD3B3E"/>
    <w:rsid w:val="00FD484D"/>
    <w:rsid w:val="00FE242B"/>
    <w:rsid w:val="00FE30ED"/>
    <w:rsid w:val="00FE48CA"/>
    <w:rsid w:val="00FE4C57"/>
    <w:rsid w:val="00FE7B3F"/>
    <w:rsid w:val="00FF0989"/>
    <w:rsid w:val="00FF0FD7"/>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codemasters.com/topic/80231-f1-2021-udp-specific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Template>
  <TotalTime>500</TotalTime>
  <Pages>27</Pages>
  <Words>8183</Words>
  <Characters>46644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Codemasters Software Ltd</Company>
  <LinksUpToDate>false</LinksUpToDate>
  <CharactersWithSpaces>54718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allanm</dc:creator>
  <cp:lastModifiedBy>andy evans</cp:lastModifiedBy>
  <cp:revision>10</cp:revision>
  <dcterms:created xsi:type="dcterms:W3CDTF">2021-08-29T20:16:00Z</dcterms:created>
  <dcterms:modified xsi:type="dcterms:W3CDTF">2021-08-31T00:17:00Z</dcterms:modified>
</cp:coreProperties>
</file>